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F97B67">
        <w:rPr>
          <w:rFonts w:ascii="HY헤드라인M" w:eastAsia="HY헤드라인M" w:hint="eastAsia"/>
          <w:sz w:val="24"/>
          <w:szCs w:val="24"/>
          <w:lang w:eastAsia="ko-KR"/>
        </w:rPr>
        <w:t>박 운 상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DB00F4">
        <w:rPr>
          <w:rFonts w:ascii="돋움체" w:hAnsi="돋움체" w:hint="eastAsia"/>
          <w:sz w:val="48"/>
          <w:lang w:eastAsia="ko-KR"/>
        </w:rPr>
        <w:t>1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학번</w:t>
      </w:r>
      <w:r>
        <w:rPr>
          <w:rFonts w:hint="eastAsia"/>
          <w:b/>
          <w:sz w:val="48"/>
          <w:lang w:eastAsia="ko-KR"/>
        </w:rPr>
        <w:t>]</w:t>
      </w:r>
      <w:r w:rsidR="002E1117">
        <w:rPr>
          <w:rFonts w:hint="eastAsia"/>
          <w:b/>
          <w:sz w:val="48"/>
          <w:lang w:eastAsia="ko-KR"/>
        </w:rPr>
        <w:t xml:space="preserve"> 20151607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이름</w:t>
      </w:r>
      <w:r>
        <w:rPr>
          <w:rFonts w:hint="eastAsia"/>
          <w:b/>
          <w:sz w:val="48"/>
          <w:lang w:eastAsia="ko-KR"/>
        </w:rPr>
        <w:t>]</w:t>
      </w:r>
      <w:r w:rsidR="002E1117">
        <w:rPr>
          <w:rFonts w:hint="eastAsia"/>
          <w:b/>
          <w:sz w:val="48"/>
          <w:lang w:eastAsia="ko-KR"/>
        </w:rPr>
        <w:t xml:space="preserve"> </w:t>
      </w:r>
      <w:r w:rsidR="002E1117">
        <w:rPr>
          <w:rFonts w:hint="eastAsia"/>
          <w:b/>
          <w:sz w:val="48"/>
          <w:lang w:eastAsia="ko-KR"/>
        </w:rPr>
        <w:t>정재훈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_Toc130041400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3</w:t>
      </w:r>
      <w:r w:rsidR="000E5441"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 : main()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 w:rsidR="0012216A">
        <w:rPr>
          <w:rFonts w:hint="eastAsia"/>
          <w:noProof/>
          <w:lang w:eastAsia="ko-KR"/>
        </w:rPr>
        <w:t>4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="0012216A">
        <w:rPr>
          <w:bCs/>
          <w:noProof/>
          <w:lang w:eastAsia="ko-KR"/>
        </w:rPr>
        <w:t xml:space="preserve">: </w:t>
      </w:r>
      <w:r w:rsidR="0012216A">
        <w:rPr>
          <w:rFonts w:hint="eastAsia"/>
          <w:bCs/>
          <w:noProof/>
          <w:lang w:eastAsia="ko-KR"/>
        </w:rPr>
        <w:t>read_opcode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 w:rsidR="0012216A">
        <w:rPr>
          <w:rFonts w:hint="eastAsia"/>
          <w:noProof/>
          <w:lang w:eastAsia="ko-KR"/>
        </w:rPr>
        <w:t>4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12216A">
        <w:rPr>
          <w:rFonts w:hint="eastAsia"/>
          <w:noProof/>
          <w:lang w:eastAsia="ko-KR"/>
        </w:rPr>
        <w:t>4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noProof/>
          <w:lang w:eastAsia="ko-KR"/>
        </w:rPr>
        <w:tab/>
      </w:r>
      <w:r w:rsidR="0012216A">
        <w:rPr>
          <w:rFonts w:hint="eastAsia"/>
          <w:noProof/>
          <w:lang w:eastAsia="ko-KR"/>
        </w:rPr>
        <w:t>4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="0012216A">
        <w:rPr>
          <w:bCs/>
          <w:noProof/>
          <w:lang w:eastAsia="ko-KR"/>
        </w:rPr>
        <w:t xml:space="preserve">:  </w:t>
      </w:r>
      <w:r w:rsidR="0012216A">
        <w:rPr>
          <w:rFonts w:hint="eastAsia"/>
          <w:bCs/>
          <w:noProof/>
          <w:lang w:eastAsia="ko-KR"/>
        </w:rPr>
        <w:t>refine_argument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="0012216A">
        <w:rPr>
          <w:bCs/>
          <w:noProof/>
          <w:lang w:eastAsia="ko-KR"/>
        </w:rPr>
        <w:t xml:space="preserve">: </w:t>
      </w:r>
      <w:r w:rsidR="0012216A">
        <w:rPr>
          <w:rFonts w:hint="eastAsia"/>
          <w:bCs/>
          <w:noProof/>
          <w:lang w:eastAsia="ko-KR"/>
        </w:rPr>
        <w:t>is_command</w:t>
      </w:r>
      <w:r w:rsidRPr="0087173D">
        <w:rPr>
          <w:bCs/>
          <w:noProof/>
          <w:lang w:eastAsia="ko-KR"/>
        </w:rPr>
        <w:t>()</w:t>
      </w:r>
      <w:r>
        <w:rPr>
          <w:noProof/>
        </w:rPr>
        <w:tab/>
      </w:r>
      <w:r w:rsidR="0012216A">
        <w:rPr>
          <w:rFonts w:hint="eastAsia"/>
          <w:noProof/>
          <w:lang w:eastAsia="ko-KR"/>
        </w:rPr>
        <w:t>4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</w:rPr>
        <w:tab/>
      </w:r>
      <w:r w:rsidR="0012216A">
        <w:rPr>
          <w:rFonts w:hint="eastAsia"/>
          <w:noProof/>
          <w:lang w:eastAsia="ko-KR"/>
        </w:rPr>
        <w:t>4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 w:rsidR="0012216A">
        <w:rPr>
          <w:rFonts w:hint="eastAsia"/>
          <w:noProof/>
          <w:lang w:eastAsia="ko-KR"/>
        </w:rPr>
        <w:tab/>
        <w:t>5</w:t>
      </w:r>
      <w:r>
        <w:rPr>
          <w:noProof/>
        </w:rPr>
        <w:tab/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3.5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="0012216A">
        <w:rPr>
          <w:bCs/>
          <w:noProof/>
          <w:lang w:eastAsia="ko-KR"/>
        </w:rPr>
        <w:t xml:space="preserve">: </w:t>
      </w:r>
      <w:r w:rsidR="0012216A">
        <w:rPr>
          <w:rFonts w:hint="eastAsia"/>
          <w:bCs/>
          <w:noProof/>
          <w:lang w:eastAsia="ko-KR"/>
        </w:rPr>
        <w:t>extract_parameter</w:t>
      </w:r>
      <w:r w:rsidRPr="0087173D">
        <w:rPr>
          <w:bCs/>
          <w:noProof/>
          <w:lang w:eastAsia="ko-KR"/>
        </w:rPr>
        <w:t>()</w:t>
      </w:r>
      <w:r>
        <w:rPr>
          <w:noProof/>
        </w:rPr>
        <w:tab/>
      </w:r>
      <w:r w:rsidR="0012216A">
        <w:rPr>
          <w:rFonts w:hint="eastAsia"/>
          <w:noProof/>
          <w:lang w:eastAsia="ko-KR"/>
        </w:rPr>
        <w:t>5</w:t>
      </w:r>
    </w:p>
    <w:p w:rsidR="000E5441" w:rsidRDefault="000E5441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3.5.1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12216A">
        <w:rPr>
          <w:rFonts w:hint="eastAsia"/>
          <w:noProof/>
          <w:lang w:eastAsia="ko-KR"/>
        </w:rPr>
        <w:t>5</w:t>
      </w:r>
    </w:p>
    <w:p w:rsidR="0012216A" w:rsidRDefault="000E5441">
      <w:pPr>
        <w:pStyle w:val="30"/>
        <w:rPr>
          <w:iCs/>
          <w:noProof/>
          <w:lang w:eastAsia="ko-KR"/>
        </w:rPr>
      </w:pPr>
      <w:r w:rsidRPr="0087173D">
        <w:rPr>
          <w:iCs/>
          <w:noProof/>
          <w:lang w:eastAsia="ko-KR"/>
        </w:rPr>
        <w:t>3.5.2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 w:rsidR="0012216A">
        <w:rPr>
          <w:rFonts w:hint="eastAsia"/>
          <w:iCs/>
          <w:noProof/>
          <w:lang w:eastAsia="ko-KR"/>
        </w:rPr>
        <w:tab/>
        <w:t>5</w:t>
      </w:r>
    </w:p>
    <w:p w:rsidR="0012216A" w:rsidRDefault="0012216A" w:rsidP="0012216A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</w:t>
      </w:r>
      <w:r>
        <w:rPr>
          <w:rFonts w:hint="eastAsia"/>
          <w:bCs/>
          <w:noProof/>
          <w:lang w:eastAsia="ko-KR"/>
        </w:rPr>
        <w:t>6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>
        <w:rPr>
          <w:bCs/>
          <w:noProof/>
          <w:lang w:eastAsia="ko-KR"/>
        </w:rPr>
        <w:t>:</w:t>
      </w:r>
      <w:r>
        <w:rPr>
          <w:rFonts w:hint="eastAsia"/>
          <w:bCs/>
          <w:noProof/>
          <w:lang w:eastAsia="ko-KR"/>
        </w:rPr>
        <w:t xml:space="preserve"> command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5</w:t>
      </w:r>
    </w:p>
    <w:p w:rsidR="0012216A" w:rsidRDefault="0012216A" w:rsidP="0012216A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6</w:t>
      </w:r>
      <w:r w:rsidRPr="0087173D"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5</w:t>
      </w:r>
    </w:p>
    <w:p w:rsidR="0012216A" w:rsidRDefault="0012216A" w:rsidP="0012216A">
      <w:pPr>
        <w:pStyle w:val="30"/>
        <w:rPr>
          <w:iCs/>
          <w:noProof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6</w:t>
      </w:r>
      <w:r w:rsidRPr="0087173D"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>
        <w:rPr>
          <w:rFonts w:hint="eastAsia"/>
          <w:iCs/>
          <w:noProof/>
          <w:lang w:eastAsia="ko-KR"/>
        </w:rPr>
        <w:tab/>
        <w:t>6</w:t>
      </w:r>
    </w:p>
    <w:p w:rsidR="0012216A" w:rsidRDefault="0012216A" w:rsidP="0012216A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>
        <w:rPr>
          <w:bCs/>
          <w:noProof/>
          <w:lang w:eastAsia="ko-KR"/>
        </w:rPr>
        <w:t>3.</w:t>
      </w:r>
      <w:r>
        <w:rPr>
          <w:rFonts w:hint="eastAsia"/>
          <w:bCs/>
          <w:noProof/>
          <w:lang w:eastAsia="ko-KR"/>
        </w:rPr>
        <w:t>7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>
        <w:rPr>
          <w:bCs/>
          <w:noProof/>
          <w:lang w:eastAsia="ko-KR"/>
        </w:rPr>
        <w:t xml:space="preserve">: </w:t>
      </w:r>
      <w:r>
        <w:rPr>
          <w:rFonts w:hint="eastAsia"/>
          <w:bCs/>
          <w:noProof/>
          <w:lang w:eastAsia="ko-KR"/>
        </w:rPr>
        <w:t>error_print</w:t>
      </w:r>
      <w:r w:rsidRPr="0087173D">
        <w:rPr>
          <w:bCs/>
          <w:noProof/>
          <w:lang w:eastAsia="ko-KR"/>
        </w:rPr>
        <w:t>()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6</w:t>
      </w:r>
    </w:p>
    <w:p w:rsidR="0012216A" w:rsidRDefault="0012216A" w:rsidP="0012216A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7</w:t>
      </w:r>
      <w:r w:rsidRPr="0087173D">
        <w:rPr>
          <w:iCs/>
          <w:noProof/>
          <w:lang w:eastAsia="ko-KR"/>
        </w:rPr>
        <w:t>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6</w:t>
      </w:r>
    </w:p>
    <w:p w:rsidR="000E5441" w:rsidRDefault="0012216A" w:rsidP="0012216A">
      <w:pPr>
        <w:pStyle w:val="30"/>
        <w:rPr>
          <w:rFonts w:ascii="바탕"/>
          <w:noProof/>
          <w:kern w:val="2"/>
          <w:szCs w:val="24"/>
          <w:lang w:eastAsia="ko-KR"/>
        </w:rPr>
      </w:pPr>
      <w:r>
        <w:rPr>
          <w:iCs/>
          <w:noProof/>
          <w:lang w:eastAsia="ko-KR"/>
        </w:rPr>
        <w:t>3.</w:t>
      </w:r>
      <w:r>
        <w:rPr>
          <w:rFonts w:hint="eastAsia"/>
          <w:iCs/>
          <w:noProof/>
          <w:lang w:eastAsia="ko-KR"/>
        </w:rPr>
        <w:t>7</w:t>
      </w:r>
      <w:r w:rsidRPr="0087173D">
        <w:rPr>
          <w:iCs/>
          <w:noProof/>
          <w:lang w:eastAsia="ko-KR"/>
        </w:rPr>
        <w:t>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사용변수</w:t>
      </w:r>
      <w:r w:rsidR="000E5441"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6</w:t>
      </w:r>
    </w:p>
    <w:p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 w:rsidR="0012216A">
        <w:rPr>
          <w:rFonts w:hint="eastAsia"/>
          <w:noProof/>
          <w:lang w:eastAsia="ko-KR"/>
        </w:rPr>
        <w:t>6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4.1</w:t>
      </w:r>
      <w:r>
        <w:rPr>
          <w:rFonts w:ascii="바탕"/>
          <w:noProof/>
          <w:kern w:val="2"/>
          <w:szCs w:val="24"/>
          <w:lang w:eastAsia="ko-KR"/>
        </w:rPr>
        <w:tab/>
      </w:r>
      <w:r w:rsidR="0012216A">
        <w:rPr>
          <w:rFonts w:hint="eastAsia"/>
          <w:bCs/>
          <w:noProof/>
          <w:lang w:eastAsia="ko-KR"/>
        </w:rPr>
        <w:t>argument</w:t>
      </w:r>
      <w:r w:rsidR="0012216A">
        <w:rPr>
          <w:rFonts w:hint="eastAsia"/>
          <w:bCs/>
          <w:noProof/>
          <w:lang w:eastAsia="ko-KR"/>
        </w:rPr>
        <w:t>관련</w:t>
      </w:r>
      <w:r w:rsidR="0012216A">
        <w:rPr>
          <w:rFonts w:hint="eastAsia"/>
          <w:bCs/>
          <w:noProof/>
          <w:lang w:eastAsia="ko-KR"/>
        </w:rPr>
        <w:t xml:space="preserve"> </w:t>
      </w:r>
      <w:r w:rsidR="0012216A">
        <w:rPr>
          <w:rFonts w:hint="eastAsia"/>
          <w:bCs/>
          <w:noProof/>
          <w:lang w:eastAsia="ko-KR"/>
        </w:rPr>
        <w:t>전역변수</w:t>
      </w:r>
      <w:r>
        <w:rPr>
          <w:noProof/>
          <w:lang w:eastAsia="ko-KR"/>
        </w:rPr>
        <w:tab/>
      </w:r>
      <w:r w:rsidR="00420E42">
        <w:rPr>
          <w:rFonts w:hint="eastAsia"/>
          <w:noProof/>
          <w:lang w:eastAsia="ko-KR"/>
        </w:rPr>
        <w:t>6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4.2</w:t>
      </w:r>
      <w:r>
        <w:rPr>
          <w:rFonts w:ascii="바탕"/>
          <w:noProof/>
          <w:kern w:val="2"/>
          <w:szCs w:val="24"/>
          <w:lang w:eastAsia="ko-KR"/>
        </w:rPr>
        <w:tab/>
      </w:r>
      <w:r w:rsidR="0012216A">
        <w:rPr>
          <w:rFonts w:hint="eastAsia"/>
          <w:bCs/>
          <w:noProof/>
          <w:lang w:eastAsia="ko-KR"/>
        </w:rPr>
        <w:t xml:space="preserve">opcode hash </w:t>
      </w:r>
      <w:r w:rsidR="0012216A">
        <w:rPr>
          <w:rFonts w:hint="eastAsia"/>
          <w:bCs/>
          <w:noProof/>
          <w:lang w:eastAsia="ko-KR"/>
        </w:rPr>
        <w:t>관련</w:t>
      </w:r>
      <w:r w:rsidR="0012216A">
        <w:rPr>
          <w:rFonts w:hint="eastAsia"/>
          <w:bCs/>
          <w:noProof/>
          <w:lang w:eastAsia="ko-KR"/>
        </w:rPr>
        <w:t xml:space="preserve"> </w:t>
      </w:r>
      <w:r w:rsidR="0012216A">
        <w:rPr>
          <w:rFonts w:hint="eastAsia"/>
          <w:bCs/>
          <w:noProof/>
          <w:lang w:eastAsia="ko-KR"/>
        </w:rPr>
        <w:t>전역변수</w:t>
      </w:r>
      <w:r>
        <w:rPr>
          <w:noProof/>
          <w:lang w:eastAsia="ko-KR"/>
        </w:rPr>
        <w:tab/>
      </w:r>
      <w:r w:rsidR="00420E42">
        <w:rPr>
          <w:rFonts w:hint="eastAsia"/>
          <w:noProof/>
          <w:lang w:eastAsia="ko-KR"/>
        </w:rPr>
        <w:t>6</w:t>
      </w:r>
    </w:p>
    <w:p w:rsidR="000E5441" w:rsidRDefault="000E5441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4.3</w:t>
      </w:r>
      <w:r>
        <w:rPr>
          <w:rFonts w:ascii="바탕"/>
          <w:noProof/>
          <w:kern w:val="2"/>
          <w:szCs w:val="24"/>
          <w:lang w:eastAsia="ko-KR"/>
        </w:rPr>
        <w:tab/>
      </w:r>
      <w:r w:rsidR="0012216A">
        <w:rPr>
          <w:rFonts w:hint="eastAsia"/>
          <w:bCs/>
          <w:noProof/>
          <w:lang w:eastAsia="ko-KR"/>
        </w:rPr>
        <w:t xml:space="preserve">history </w:t>
      </w:r>
      <w:r w:rsidR="0012216A">
        <w:rPr>
          <w:rFonts w:hint="eastAsia"/>
          <w:bCs/>
          <w:noProof/>
          <w:lang w:eastAsia="ko-KR"/>
        </w:rPr>
        <w:t>관련</w:t>
      </w:r>
      <w:r w:rsidR="0012216A">
        <w:rPr>
          <w:rFonts w:hint="eastAsia"/>
          <w:bCs/>
          <w:noProof/>
          <w:lang w:eastAsia="ko-KR"/>
        </w:rPr>
        <w:t xml:space="preserve"> </w:t>
      </w:r>
      <w:r w:rsidR="0012216A">
        <w:rPr>
          <w:rFonts w:hint="eastAsia"/>
          <w:bCs/>
          <w:noProof/>
          <w:lang w:eastAsia="ko-KR"/>
        </w:rPr>
        <w:t>전역변수</w:t>
      </w:r>
      <w:r>
        <w:rPr>
          <w:noProof/>
          <w:lang w:eastAsia="ko-KR"/>
        </w:rPr>
        <w:tab/>
      </w:r>
      <w:r w:rsidR="00420E42">
        <w:rPr>
          <w:rFonts w:hint="eastAsia"/>
          <w:noProof/>
          <w:lang w:eastAsia="ko-KR"/>
        </w:rPr>
        <w:t>6</w:t>
      </w:r>
    </w:p>
    <w:p w:rsidR="0012216A" w:rsidRDefault="000E5441" w:rsidP="0012216A">
      <w:pPr>
        <w:pStyle w:val="20"/>
        <w:tabs>
          <w:tab w:val="left" w:pos="1000"/>
        </w:tabs>
        <w:rPr>
          <w:noProof/>
          <w:lang w:eastAsia="ko-KR"/>
        </w:rPr>
      </w:pPr>
      <w:r>
        <w:rPr>
          <w:noProof/>
          <w:lang w:eastAsia="ko-KR"/>
        </w:rPr>
        <w:t>4.4</w:t>
      </w:r>
      <w:r>
        <w:rPr>
          <w:rFonts w:ascii="바탕"/>
          <w:noProof/>
          <w:kern w:val="2"/>
          <w:szCs w:val="24"/>
          <w:lang w:eastAsia="ko-KR"/>
        </w:rPr>
        <w:tab/>
      </w:r>
      <w:r w:rsidR="0012216A">
        <w:rPr>
          <w:rFonts w:hint="eastAsia"/>
          <w:bCs/>
          <w:noProof/>
          <w:lang w:eastAsia="ko-KR"/>
        </w:rPr>
        <w:t xml:space="preserve">memory </w:t>
      </w:r>
      <w:r w:rsidR="0012216A">
        <w:rPr>
          <w:rFonts w:hint="eastAsia"/>
          <w:bCs/>
          <w:noProof/>
          <w:lang w:eastAsia="ko-KR"/>
        </w:rPr>
        <w:t>관련</w:t>
      </w:r>
      <w:r w:rsidR="0012216A">
        <w:rPr>
          <w:rFonts w:hint="eastAsia"/>
          <w:bCs/>
          <w:noProof/>
          <w:lang w:eastAsia="ko-KR"/>
        </w:rPr>
        <w:t xml:space="preserve"> </w:t>
      </w:r>
      <w:r w:rsidR="0012216A">
        <w:rPr>
          <w:rFonts w:hint="eastAsia"/>
          <w:bCs/>
          <w:noProof/>
          <w:lang w:eastAsia="ko-KR"/>
        </w:rPr>
        <w:t>전역변수</w:t>
      </w:r>
      <w:r>
        <w:rPr>
          <w:noProof/>
          <w:lang w:eastAsia="ko-KR"/>
        </w:rPr>
        <w:tab/>
      </w:r>
      <w:r w:rsidR="00420E42">
        <w:rPr>
          <w:rFonts w:hint="eastAsia"/>
          <w:noProof/>
          <w:lang w:eastAsia="ko-KR"/>
        </w:rPr>
        <w:t>7</w:t>
      </w:r>
    </w:p>
    <w:p w:rsidR="0012216A" w:rsidRDefault="0012216A" w:rsidP="0012216A">
      <w:pPr>
        <w:pStyle w:val="20"/>
        <w:tabs>
          <w:tab w:val="left" w:pos="1000"/>
        </w:tabs>
        <w:rPr>
          <w:noProof/>
          <w:lang w:eastAsia="ko-KR"/>
        </w:rPr>
      </w:pPr>
      <w:r>
        <w:rPr>
          <w:rFonts w:hint="eastAsia"/>
          <w:noProof/>
          <w:lang w:eastAsia="ko-KR"/>
        </w:rPr>
        <w:t>4.5</w:t>
      </w:r>
      <w:r>
        <w:rPr>
          <w:rFonts w:hint="eastAsia"/>
          <w:noProof/>
          <w:lang w:eastAsia="ko-KR"/>
        </w:rPr>
        <w:tab/>
        <w:t xml:space="preserve">error </w:t>
      </w:r>
      <w:r>
        <w:rPr>
          <w:rFonts w:hint="eastAsia"/>
          <w:noProof/>
          <w:lang w:eastAsia="ko-KR"/>
        </w:rPr>
        <w:t>관련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전역변수</w:t>
      </w:r>
      <w:r w:rsidR="00420E42">
        <w:rPr>
          <w:rFonts w:hint="eastAsia"/>
          <w:noProof/>
          <w:lang w:eastAsia="ko-KR"/>
        </w:rPr>
        <w:tab/>
        <w:t>7</w:t>
      </w:r>
    </w:p>
    <w:p w:rsidR="0012216A" w:rsidRDefault="0012216A" w:rsidP="0012216A">
      <w:pPr>
        <w:pStyle w:val="20"/>
        <w:tabs>
          <w:tab w:val="left" w:pos="1000"/>
        </w:tabs>
        <w:rPr>
          <w:lang w:eastAsia="ko-KR"/>
        </w:rPr>
      </w:pPr>
      <w:r>
        <w:rPr>
          <w:rFonts w:hint="eastAsia"/>
          <w:noProof/>
          <w:lang w:eastAsia="ko-KR"/>
        </w:rPr>
        <w:t>4.6</w:t>
      </w:r>
      <w:r>
        <w:rPr>
          <w:rFonts w:hint="eastAsia"/>
          <w:noProof/>
          <w:lang w:eastAsia="ko-KR"/>
        </w:rPr>
        <w:tab/>
      </w:r>
      <w:r>
        <w:rPr>
          <w:rFonts w:hint="eastAsia"/>
          <w:lang w:eastAsia="ko-KR"/>
        </w:rPr>
        <w:t xml:space="preserve">flag 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전역변수</w:t>
      </w:r>
      <w:r w:rsidR="00420E42">
        <w:rPr>
          <w:rFonts w:hint="eastAsia"/>
          <w:lang w:eastAsia="ko-KR"/>
        </w:rPr>
        <w:tab/>
        <w:t>7</w:t>
      </w:r>
    </w:p>
    <w:p w:rsidR="0012216A" w:rsidRDefault="0012216A" w:rsidP="0012216A">
      <w:pPr>
        <w:rPr>
          <w:lang w:eastAsia="ko-KR"/>
        </w:rPr>
      </w:pPr>
    </w:p>
    <w:p w:rsidR="0012216A" w:rsidRPr="0012216A" w:rsidRDefault="0012216A" w:rsidP="0012216A">
      <w:pPr>
        <w:rPr>
          <w:lang w:eastAsia="ko-KR"/>
        </w:rPr>
      </w:pPr>
      <w:r>
        <w:rPr>
          <w:rFonts w:hint="eastAsia"/>
          <w:lang w:eastAsia="ko-KR"/>
        </w:rPr>
        <w:t xml:space="preserve">5. </w:t>
      </w:r>
      <w:r w:rsidR="00420E42"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코드</w:t>
      </w:r>
      <w:r w:rsidR="00420E42">
        <w:rPr>
          <w:rFonts w:hint="eastAsia"/>
          <w:lang w:eastAsia="ko-KR"/>
        </w:rPr>
        <w:tab/>
      </w:r>
      <w:r w:rsidR="00420E42">
        <w:rPr>
          <w:rFonts w:hint="eastAsia"/>
          <w:lang w:eastAsia="ko-KR"/>
        </w:rPr>
        <w:tab/>
      </w:r>
      <w:r w:rsidR="00420E42">
        <w:rPr>
          <w:rFonts w:hint="eastAsia"/>
          <w:lang w:eastAsia="ko-KR"/>
        </w:rPr>
        <w:tab/>
      </w:r>
      <w:r w:rsidR="00420E42">
        <w:rPr>
          <w:rFonts w:hint="eastAsia"/>
          <w:lang w:eastAsia="ko-KR"/>
        </w:rPr>
        <w:tab/>
      </w:r>
      <w:r w:rsidR="00420E42">
        <w:rPr>
          <w:rFonts w:hint="eastAsia"/>
          <w:lang w:eastAsia="ko-KR"/>
        </w:rPr>
        <w:tab/>
      </w:r>
      <w:r w:rsidR="00420E42">
        <w:rPr>
          <w:rFonts w:hint="eastAsia"/>
          <w:lang w:eastAsia="ko-KR"/>
        </w:rPr>
        <w:tab/>
      </w:r>
      <w:r w:rsidR="00420E42">
        <w:rPr>
          <w:rFonts w:hint="eastAsia"/>
          <w:lang w:eastAsia="ko-KR"/>
        </w:rPr>
        <w:tab/>
      </w:r>
      <w:r w:rsidR="00420E42">
        <w:rPr>
          <w:rFonts w:hint="eastAsia"/>
          <w:lang w:eastAsia="ko-KR"/>
        </w:rPr>
        <w:tab/>
      </w:r>
      <w:r w:rsidR="00420E42">
        <w:rPr>
          <w:rFonts w:hint="eastAsia"/>
          <w:lang w:eastAsia="ko-KR"/>
        </w:rPr>
        <w:tab/>
      </w:r>
      <w:r w:rsidR="00420E42">
        <w:rPr>
          <w:rFonts w:hint="eastAsia"/>
          <w:lang w:eastAsia="ko-KR"/>
        </w:rPr>
        <w:tab/>
      </w:r>
      <w:r w:rsidR="00420E42">
        <w:rPr>
          <w:rFonts w:hint="eastAsia"/>
          <w:lang w:eastAsia="ko-KR"/>
        </w:rPr>
        <w:tab/>
        <w:t xml:space="preserve">            8</w:t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0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:rsidR="002E1117" w:rsidRDefault="002E1117" w:rsidP="002E1117">
      <w:pPr>
        <w:pStyle w:val="af7"/>
        <w:ind w:leftChars="200" w:left="400"/>
        <w:rPr>
          <w:rFonts w:ascii="굴림체" w:eastAsia="굴림체" w:hAnsi="굴림체"/>
        </w:rPr>
      </w:pPr>
      <w:r w:rsidRPr="002E1117">
        <w:rPr>
          <w:rFonts w:ascii="굴림체" w:eastAsia="굴림체" w:hAnsi="굴림체" w:hint="eastAsia"/>
          <w:sz w:val="24"/>
          <w:szCs w:val="24"/>
        </w:rPr>
        <w:t>이 프로그램은 앞으로 구현하게 될 SIC/XE머신을 구현하기 위한 전 단계로서 어셈블러, 링크,</w:t>
      </w:r>
      <w:r w:rsidRPr="002E1117">
        <w:rPr>
          <w:rFonts w:ascii="굴림체" w:eastAsia="굴림체" w:hAnsi="굴림체"/>
          <w:sz w:val="24"/>
          <w:szCs w:val="24"/>
        </w:rPr>
        <w:t xml:space="preserve"> </w:t>
      </w:r>
      <w:r w:rsidRPr="002E1117">
        <w:rPr>
          <w:rFonts w:ascii="굴림체" w:eastAsia="굴림체" w:hAnsi="굴림체" w:hint="eastAsia"/>
          <w:sz w:val="24"/>
          <w:szCs w:val="24"/>
        </w:rPr>
        <w:t>로더들을 실행하게 될 셸</w:t>
      </w:r>
      <w:r w:rsidRPr="002E1117">
        <w:rPr>
          <w:rFonts w:ascii="굴림체" w:eastAsia="굴림체" w:hAnsi="굴림체" w:hint="eastAsia"/>
          <w:b/>
          <w:bCs/>
          <w:sz w:val="24"/>
          <w:szCs w:val="24"/>
        </w:rPr>
        <w:t>(shell)</w:t>
      </w:r>
      <w:r w:rsidRPr="002E1117">
        <w:rPr>
          <w:rFonts w:ascii="굴림체" w:eastAsia="굴림체" w:hAnsi="굴림체" w:hint="eastAsia"/>
          <w:sz w:val="24"/>
          <w:szCs w:val="24"/>
        </w:rPr>
        <w:t xml:space="preserve">과 컴파일을 통해서 만들어진 object코드가 적재되고 실행될 </w:t>
      </w:r>
      <w:r w:rsidRPr="002E1117">
        <w:rPr>
          <w:rFonts w:ascii="굴림체" w:eastAsia="굴림체" w:hAnsi="굴림체" w:hint="eastAsia"/>
          <w:b/>
          <w:bCs/>
          <w:sz w:val="24"/>
          <w:szCs w:val="24"/>
        </w:rPr>
        <w:t>메모리공간</w:t>
      </w:r>
      <w:r w:rsidRPr="002E1117">
        <w:rPr>
          <w:rFonts w:ascii="굴림체" w:eastAsia="굴림체" w:hAnsi="굴림체" w:hint="eastAsia"/>
          <w:sz w:val="24"/>
          <w:szCs w:val="24"/>
        </w:rPr>
        <w:t>과 mnemonic</w:t>
      </w:r>
      <w:r w:rsidRPr="002E1117">
        <w:rPr>
          <w:rFonts w:ascii="굴림체" w:eastAsia="굴림체" w:hAnsi="굴림체"/>
          <w:sz w:val="24"/>
          <w:szCs w:val="24"/>
        </w:rPr>
        <w:t xml:space="preserve"> </w:t>
      </w:r>
      <w:r w:rsidRPr="002E1117">
        <w:rPr>
          <w:rFonts w:ascii="굴림체" w:eastAsia="굴림체" w:hAnsi="굴림체" w:hint="eastAsia"/>
          <w:sz w:val="24"/>
          <w:szCs w:val="24"/>
        </w:rPr>
        <w:t>(ADD, COMP, FLOAT, etc</w:t>
      </w:r>
      <w:r w:rsidRPr="002E1117">
        <w:rPr>
          <w:rFonts w:ascii="굴림체" w:eastAsia="굴림체" w:hAnsi="굴림체"/>
          <w:sz w:val="24"/>
          <w:szCs w:val="24"/>
        </w:rPr>
        <w:t xml:space="preserve"> …</w:t>
      </w:r>
      <w:r w:rsidRPr="002E1117">
        <w:rPr>
          <w:rFonts w:ascii="굴림체" w:eastAsia="굴림체" w:hAnsi="굴림체" w:hint="eastAsia"/>
          <w:sz w:val="24"/>
          <w:szCs w:val="24"/>
        </w:rPr>
        <w:t xml:space="preserve">)을 opcode값으로 변환하는 </w:t>
      </w:r>
      <w:r w:rsidRPr="002E1117">
        <w:rPr>
          <w:rFonts w:ascii="굴림체" w:eastAsia="굴림체" w:hAnsi="굴림체" w:hint="eastAsia"/>
          <w:b/>
          <w:bCs/>
          <w:sz w:val="24"/>
          <w:szCs w:val="24"/>
        </w:rPr>
        <w:t>OPCODE 테이블</w:t>
      </w:r>
      <w:r w:rsidRPr="002E1117">
        <w:rPr>
          <w:rFonts w:ascii="굴림체" w:eastAsia="굴림체" w:hAnsi="굴림체" w:hint="eastAsia"/>
          <w:sz w:val="24"/>
          <w:szCs w:val="24"/>
        </w:rPr>
        <w:t xml:space="preserve">과 </w:t>
      </w:r>
      <w:r w:rsidRPr="002E1117">
        <w:rPr>
          <w:rFonts w:ascii="굴림체" w:eastAsia="굴림체" w:hAnsi="굴림체" w:hint="eastAsia"/>
          <w:b/>
          <w:bCs/>
          <w:sz w:val="24"/>
          <w:szCs w:val="24"/>
        </w:rPr>
        <w:t>관련 명령어</w:t>
      </w:r>
      <w:r w:rsidRPr="002E1117">
        <w:rPr>
          <w:rFonts w:ascii="굴림체" w:eastAsia="굴림체" w:hAnsi="굴림체" w:hint="eastAsia"/>
          <w:sz w:val="24"/>
          <w:szCs w:val="24"/>
        </w:rPr>
        <w:t>들을 구현하는 프로그램입니다</w:t>
      </w:r>
      <w:r>
        <w:rPr>
          <w:rFonts w:ascii="굴림체" w:eastAsia="굴림체" w:hAnsi="굴림체" w:hint="eastAsia"/>
        </w:rPr>
        <w:t>.</w:t>
      </w:r>
    </w:p>
    <w:p w:rsidR="00CE7811" w:rsidRPr="002E1117" w:rsidRDefault="00CE7811" w:rsidP="003B47A8">
      <w:pPr>
        <w:rPr>
          <w:lang w:eastAsia="ko-KR"/>
        </w:rPr>
      </w:pPr>
    </w:p>
    <w:p w:rsidR="003B47A8" w:rsidRPr="00D6407C" w:rsidRDefault="00CE7811" w:rsidP="00A42703">
      <w:pPr>
        <w:pStyle w:val="1"/>
        <w:rPr>
          <w:sz w:val="28"/>
          <w:szCs w:val="28"/>
        </w:rPr>
      </w:pPr>
      <w:bookmarkStart w:id="1" w:name="_Toc130041401"/>
      <w:bookmarkStart w:id="2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1"/>
    </w:p>
    <w:p w:rsidR="007D6663" w:rsidRDefault="00593B35" w:rsidP="007D6663">
      <w:pPr>
        <w:pStyle w:val="2"/>
        <w:rPr>
          <w:sz w:val="24"/>
          <w:szCs w:val="24"/>
          <w:lang w:eastAsia="ko-KR"/>
        </w:rPr>
      </w:pPr>
      <w:bookmarkStart w:id="3" w:name="_Toc130041402"/>
      <w:bookmarkEnd w:id="2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3"/>
    </w:p>
    <w:p w:rsidR="007D6663" w:rsidRPr="007D6663" w:rsidRDefault="007D6663" w:rsidP="007D6663">
      <w:pPr>
        <w:rPr>
          <w:lang w:eastAsia="ko-KR"/>
        </w:rPr>
      </w:pPr>
      <w:r>
        <w:rPr>
          <w:rFonts w:hint="eastAsia"/>
          <w:noProof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0C589" wp14:editId="3566CC19">
                <wp:simplePos x="0" y="0"/>
                <wp:positionH relativeFrom="column">
                  <wp:posOffset>-350520</wp:posOffset>
                </wp:positionH>
                <wp:positionV relativeFrom="paragraph">
                  <wp:posOffset>71120</wp:posOffset>
                </wp:positionV>
                <wp:extent cx="6720840" cy="3383280"/>
                <wp:effectExtent l="0" t="0" r="22860" b="2667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3383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2E1117">
                            <w:pPr>
                              <w:jc w:val="center"/>
                            </w:pPr>
                            <w:bookmarkStart w:id="4" w:name="_GoBack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0C589" id="직사각형 3" o:spid="_x0000_s1026" style="position:absolute;margin-left:-27.6pt;margin-top:5.6pt;width:529.2pt;height:26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" fillcolor="white [3201]" strokecolor="black [3200]" strokeweight="1pt">
                <v:textbox>
                  <w:txbxContent>
                    <w:p w:rsidR="008347BB" w:rsidRDefault="008347BB" w:rsidP="002E1117">
                      <w:pPr>
                        <w:jc w:val="center"/>
                      </w:pPr>
                      <w:bookmarkStart w:id="5" w:name="_GoBack"/>
                      <w:bookmarkEnd w:id="5"/>
                    </w:p>
                  </w:txbxContent>
                </v:textbox>
              </v:rect>
            </w:pict>
          </mc:Fallback>
        </mc:AlternateContent>
      </w:r>
    </w:p>
    <w:p w:rsidR="003B47A8" w:rsidRDefault="003B47A8" w:rsidP="003842A2">
      <w:pPr>
        <w:keepNext/>
        <w:rPr>
          <w:lang w:eastAsia="ko-KR"/>
        </w:rPr>
      </w:pPr>
    </w:p>
    <w:p w:rsidR="002E1117" w:rsidRDefault="007D6663" w:rsidP="003842A2">
      <w:pPr>
        <w:keepNext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AF637D" wp14:editId="0988A428">
                <wp:simplePos x="0" y="0"/>
                <wp:positionH relativeFrom="column">
                  <wp:posOffset>3543300</wp:posOffset>
                </wp:positionH>
                <wp:positionV relativeFrom="paragraph">
                  <wp:posOffset>63500</wp:posOffset>
                </wp:positionV>
                <wp:extent cx="800100" cy="518160"/>
                <wp:effectExtent l="0" t="0" r="1905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18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D6663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1.</w:t>
                            </w:r>
                            <w:r>
                              <w:rPr>
                                <w:lang w:eastAsia="ko-KR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pcode hash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F637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279pt;margin-top:5pt;width:63pt;height:4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" fillcolor="white [3201]" strokecolor="white [3212]" strokeweight="1pt">
                <v:textbox>
                  <w:txbxContent>
                    <w:p w:rsidR="008347BB" w:rsidRDefault="008347BB" w:rsidP="007D6663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1.</w:t>
                      </w:r>
                      <w:r>
                        <w:rPr>
                          <w:lang w:eastAsia="ko-KR"/>
                        </w:rPr>
                        <w:t>O</w:t>
                      </w:r>
                      <w:r>
                        <w:rPr>
                          <w:rFonts w:hint="eastAsia"/>
                          <w:lang w:eastAsia="ko-KR"/>
                        </w:rPr>
                        <w:t>pcode hash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A5BF1" wp14:editId="2D860797">
                <wp:simplePos x="0" y="0"/>
                <wp:positionH relativeFrom="column">
                  <wp:posOffset>4427220</wp:posOffset>
                </wp:positionH>
                <wp:positionV relativeFrom="paragraph">
                  <wp:posOffset>40640</wp:posOffset>
                </wp:positionV>
                <wp:extent cx="982980" cy="457200"/>
                <wp:effectExtent l="0" t="0" r="2667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ead_opcode()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A5BF1" id="Text Box 13" o:spid="_x0000_s1028" type="#_x0000_t202" style="position:absolute;margin-left:348.6pt;margin-top:3.2pt;width:77.4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" fillcolor="white [3201]" strokeweight=".5pt">
                <v:textbox>
                  <w:txbxContent>
                    <w:p w:rsidR="008347BB" w:rsidRDefault="008347BB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R</w:t>
                      </w:r>
                      <w:r>
                        <w:rPr>
                          <w:rFonts w:hint="eastAsia"/>
                          <w:lang w:eastAsia="ko-KR"/>
                        </w:rPr>
                        <w:t>ead_opcode()</w:t>
                      </w:r>
                    </w:p>
                  </w:txbxContent>
                </v:textbox>
              </v:shape>
            </w:pict>
          </mc:Fallback>
        </mc:AlternateContent>
      </w:r>
      <w:r w:rsidR="002E1117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E2035" wp14:editId="51A65523">
                <wp:simplePos x="0" y="0"/>
                <wp:positionH relativeFrom="column">
                  <wp:posOffset>1249680</wp:posOffset>
                </wp:positionH>
                <wp:positionV relativeFrom="paragraph">
                  <wp:posOffset>25400</wp:posOffset>
                </wp:positionV>
                <wp:extent cx="944880" cy="487680"/>
                <wp:effectExtent l="0" t="0" r="2667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8347BB" w:rsidRDefault="008347BB" w:rsidP="002E1117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2. refined 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E2035" id="Text Box 7" o:spid="_x0000_s1029" type="#_x0000_t202" style="position:absolute;margin-left:98.4pt;margin-top:2pt;width:74.4pt;height:3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" filled="f" strokecolor="white [3212]" strokeweight=".5pt">
                <v:textbox>
                  <w:txbxContent>
                    <w:p w:rsidR="008347BB" w:rsidRDefault="008347BB" w:rsidP="002E1117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2. refined argument</w:t>
                      </w:r>
                    </w:p>
                  </w:txbxContent>
                </v:textbox>
              </v:shape>
            </w:pict>
          </mc:Fallback>
        </mc:AlternateContent>
      </w:r>
      <w:r w:rsidR="002E1117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D0F48" wp14:editId="76E028C0">
                <wp:simplePos x="0" y="0"/>
                <wp:positionH relativeFrom="column">
                  <wp:posOffset>289560</wp:posOffset>
                </wp:positionH>
                <wp:positionV relativeFrom="paragraph">
                  <wp:posOffset>25400</wp:posOffset>
                </wp:positionV>
                <wp:extent cx="883920" cy="541020"/>
                <wp:effectExtent l="0" t="0" r="11430" b="1143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41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2E1117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efine_</w:t>
                            </w:r>
                          </w:p>
                          <w:p w:rsidR="008347BB" w:rsidRDefault="008347BB" w:rsidP="00E0235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D0F48" id="직사각형 4" o:spid="_x0000_s1030" style="position:absolute;margin-left:22.8pt;margin-top:2pt;width:69.6pt;height:4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" fillcolor="white [3201]" strokecolor="black [3200]" strokeweight="1pt">
                <v:textbox>
                  <w:txbxContent>
                    <w:p w:rsidR="008347BB" w:rsidRDefault="008347BB" w:rsidP="002E1117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R</w:t>
                      </w:r>
                      <w:r>
                        <w:rPr>
                          <w:rFonts w:hint="eastAsia"/>
                          <w:lang w:eastAsia="ko-KR"/>
                        </w:rPr>
                        <w:t>efine_</w:t>
                      </w:r>
                    </w:p>
                    <w:p w:rsidR="008347BB" w:rsidRDefault="008347BB" w:rsidP="00E0235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A</w:t>
                      </w:r>
                      <w:r>
                        <w:rPr>
                          <w:rFonts w:hint="eastAsia"/>
                          <w:lang w:eastAsia="ko-KR"/>
                        </w:rPr>
                        <w:t>rgument</w:t>
                      </w:r>
                    </w:p>
                  </w:txbxContent>
                </v:textbox>
              </v:rect>
            </w:pict>
          </mc:Fallback>
        </mc:AlternateContent>
      </w:r>
      <w:r w:rsidR="002E1117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8847A9" wp14:editId="5731E640">
                <wp:simplePos x="0" y="0"/>
                <wp:positionH relativeFrom="column">
                  <wp:posOffset>2331720</wp:posOffset>
                </wp:positionH>
                <wp:positionV relativeFrom="paragraph">
                  <wp:posOffset>25400</wp:posOffset>
                </wp:positionV>
                <wp:extent cx="1005840" cy="464820"/>
                <wp:effectExtent l="0" t="0" r="22860" b="114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64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2E1117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847A9" id="직사각형 5" o:spid="_x0000_s1031" style="position:absolute;margin-left:183.6pt;margin-top:2pt;width:79.2pt;height:3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" fillcolor="white [3201]" strokecolor="black [3200]" strokeweight="1pt">
                <v:textbox>
                  <w:txbxContent>
                    <w:p w:rsidR="008347BB" w:rsidRDefault="008347BB" w:rsidP="002E1117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M</w:t>
                      </w:r>
                      <w:r>
                        <w:rPr>
                          <w:rFonts w:hint="eastAsia"/>
                          <w:lang w:eastAsia="ko-KR"/>
                        </w:rPr>
                        <w:t>ain()</w:t>
                      </w:r>
                    </w:p>
                  </w:txbxContent>
                </v:textbox>
              </v:rect>
            </w:pict>
          </mc:Fallback>
        </mc:AlternateContent>
      </w:r>
    </w:p>
    <w:p w:rsidR="002E1117" w:rsidRPr="003842A2" w:rsidRDefault="007D6663" w:rsidP="003842A2">
      <w:pPr>
        <w:keepNext/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124460</wp:posOffset>
                </wp:positionV>
                <wp:extent cx="1028700" cy="0"/>
                <wp:effectExtent l="38100" t="76200" r="0" b="11430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780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7" o:spid="_x0000_s1026" type="#_x0000_t32" style="position:absolute;left:0;text-align:left;margin-left:267.6pt;margin-top:9.8pt;width:81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 w:rsidR="002E1117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5B0682" wp14:editId="2F157A3A">
                <wp:simplePos x="0" y="0"/>
                <wp:positionH relativeFrom="column">
                  <wp:posOffset>1173480</wp:posOffset>
                </wp:positionH>
                <wp:positionV relativeFrom="paragraph">
                  <wp:posOffset>71120</wp:posOffset>
                </wp:positionV>
                <wp:extent cx="1097280" cy="0"/>
                <wp:effectExtent l="0" t="76200" r="26670" b="11430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68886" id="직선 화살표 연결선 6" o:spid="_x0000_s1026" type="#_x0000_t32" style="position:absolute;left:0;text-align:left;margin-left:92.4pt;margin-top:5.6pt;width:86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" strokecolor="black [3200]" strokeweight=".5pt">
                <v:stroke endarrow="open" joinstyle="miter"/>
              </v:shape>
            </w:pict>
          </mc:Fallback>
        </mc:AlternateContent>
      </w:r>
    </w:p>
    <w:p w:rsidR="003B47A8" w:rsidRDefault="003B47A8" w:rsidP="00A42703">
      <w:pPr>
        <w:pStyle w:val="af3"/>
        <w:ind w:firstLine="720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593B35">
        <w:rPr>
          <w:rFonts w:hint="eastAsia"/>
        </w:rPr>
        <w:t>프로그램 흐름도</w:t>
      </w:r>
    </w:p>
    <w:p w:rsidR="003B47A8" w:rsidRDefault="002E1117" w:rsidP="003B47A8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9DED5B" wp14:editId="49A7A841">
                <wp:simplePos x="0" y="0"/>
                <wp:positionH relativeFrom="column">
                  <wp:posOffset>2926080</wp:posOffset>
                </wp:positionH>
                <wp:positionV relativeFrom="paragraph">
                  <wp:posOffset>104140</wp:posOffset>
                </wp:positionV>
                <wp:extent cx="800100" cy="518160"/>
                <wp:effectExtent l="0" t="0" r="1905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18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3. </w:t>
                            </w:r>
                            <w:r>
                              <w:rPr>
                                <w:lang w:eastAsia="ko-KR"/>
                              </w:rPr>
                              <w:t>refined 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DED5B" id="Text Box 11" o:spid="_x0000_s1032" type="#_x0000_t202" style="position:absolute;margin-left:230.4pt;margin-top:8.2pt;width:63pt;height:4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" fillcolor="white [3201]" strokecolor="white [3212]" strokeweight="1pt">
                <v:textbox>
                  <w:txbxContent>
                    <w:p w:rsidR="008347BB" w:rsidRDefault="008347BB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 xml:space="preserve">3. </w:t>
                      </w:r>
                      <w:r>
                        <w:rPr>
                          <w:lang w:eastAsia="ko-KR"/>
                        </w:rPr>
                        <w:t>refined argument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EEAA8B" wp14:editId="421163AC">
                <wp:simplePos x="0" y="0"/>
                <wp:positionH relativeFrom="column">
                  <wp:posOffset>2804160</wp:posOffset>
                </wp:positionH>
                <wp:positionV relativeFrom="paragraph">
                  <wp:posOffset>20320</wp:posOffset>
                </wp:positionV>
                <wp:extent cx="0" cy="670560"/>
                <wp:effectExtent l="76200" t="0" r="95250" b="5334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B9917" id="직선 화살표 연결선 10" o:spid="_x0000_s1026" type="#_x0000_t32" style="position:absolute;left:0;text-align:left;margin-left:220.8pt;margin-top:1.6pt;width:0;height:5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" strokecolor="black [3200]" strokeweight=".5pt">
                <v:stroke endarrow="open" joinstyle="miter"/>
              </v:shape>
            </w:pict>
          </mc:Fallback>
        </mc:AlternateContent>
      </w:r>
    </w:p>
    <w:p w:rsidR="00FE3868" w:rsidRDefault="00FE3868" w:rsidP="003B47A8">
      <w:pPr>
        <w:rPr>
          <w:lang w:eastAsia="ko-KR"/>
        </w:rPr>
      </w:pPr>
    </w:p>
    <w:p w:rsidR="002E1117" w:rsidRDefault="00FE3868" w:rsidP="003B47A8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58420</wp:posOffset>
                </wp:positionV>
                <wp:extent cx="1219200" cy="4572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xtract_parameter()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33" type="#_x0000_t202" style="position:absolute;margin-left:-10.8pt;margin-top:4.6pt;width:96pt;height:3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" fillcolor="white [3201]" stroked="f" strokeweight=".5pt">
                <v:textbox>
                  <w:txbxContent>
                    <w:p w:rsidR="008347BB" w:rsidRDefault="008347BB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E</w:t>
                      </w:r>
                      <w:r>
                        <w:rPr>
                          <w:rFonts w:hint="eastAsia"/>
                          <w:lang w:eastAsia="ko-KR"/>
                        </w:rPr>
                        <w:t>xtract_parameter()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385D0C" wp14:editId="6F566FF2">
                <wp:simplePos x="0" y="0"/>
                <wp:positionH relativeFrom="column">
                  <wp:posOffset>-243840</wp:posOffset>
                </wp:positionH>
                <wp:positionV relativeFrom="paragraph">
                  <wp:posOffset>5080</wp:posOffset>
                </wp:positionV>
                <wp:extent cx="1402080" cy="2301240"/>
                <wp:effectExtent l="0" t="0" r="26670" b="2286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30124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BE804" id="직사각형 28" o:spid="_x0000_s1026" style="position:absolute;left:0;text-align:left;margin-left:-19.2pt;margin-top:.4pt;width:110.4pt;height:181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" filled="f" strokecolor="black [3200]" strokeweight="1pt"/>
            </w:pict>
          </mc:Fallback>
        </mc:AlternateContent>
      </w:r>
    </w:p>
    <w:p w:rsidR="002E1117" w:rsidRDefault="002E1117" w:rsidP="003B47A8">
      <w:pPr>
        <w:rPr>
          <w:lang w:eastAsia="ko-KR"/>
        </w:rPr>
      </w:pPr>
    </w:p>
    <w:p w:rsidR="002E1117" w:rsidRDefault="00845713" w:rsidP="003B47A8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B02F39" wp14:editId="0F109C0A">
                <wp:simplePos x="0" y="0"/>
                <wp:positionH relativeFrom="column">
                  <wp:posOffset>1158240</wp:posOffset>
                </wp:positionH>
                <wp:positionV relativeFrom="paragraph">
                  <wp:posOffset>35560</wp:posOffset>
                </wp:positionV>
                <wp:extent cx="952500" cy="480060"/>
                <wp:effectExtent l="0" t="0" r="1905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0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FE3868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4.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2F39" id="Text Box 14" o:spid="_x0000_s1034" type="#_x0000_t202" style="position:absolute;margin-left:91.2pt;margin-top:2.8pt;width:75pt;height:3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" fillcolor="white [3201]" strokecolor="white [3212]" strokeweight="1pt">
                <v:textbox>
                  <w:txbxContent>
                    <w:p w:rsidR="008347BB" w:rsidRDefault="008347BB" w:rsidP="00FE3868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4. parameters</w:t>
                      </w:r>
                    </w:p>
                  </w:txbxContent>
                </v:textbox>
              </v:shape>
            </w:pict>
          </mc:Fallback>
        </mc:AlternateContent>
      </w:r>
      <w:r w:rsidR="00E02358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EE8B4" wp14:editId="0771F64B">
                <wp:simplePos x="0" y="0"/>
                <wp:positionH relativeFrom="column">
                  <wp:posOffset>2194560</wp:posOffset>
                </wp:positionH>
                <wp:positionV relativeFrom="paragraph">
                  <wp:posOffset>81280</wp:posOffset>
                </wp:positionV>
                <wp:extent cx="1257300" cy="4953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2E1117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Is_command</w:t>
                            </w:r>
                          </w:p>
                          <w:p w:rsidR="008347BB" w:rsidRDefault="008347BB" w:rsidP="002E1117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EE8B4" id="Text Box 8" o:spid="_x0000_s1035" type="#_x0000_t202" style="position:absolute;margin-left:172.8pt;margin-top:6.4pt;width:99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" fillcolor="white [3201]" strokecolor="black [3200]" strokeweight="1pt">
                <v:textbox>
                  <w:txbxContent>
                    <w:p w:rsidR="008347BB" w:rsidRDefault="008347BB" w:rsidP="002E1117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Is_command</w:t>
                      </w:r>
                    </w:p>
                    <w:p w:rsidR="008347BB" w:rsidRDefault="008347BB" w:rsidP="002E1117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A47653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0257DD" wp14:editId="06F1911B">
                <wp:simplePos x="0" y="0"/>
                <wp:positionH relativeFrom="column">
                  <wp:posOffset>3497580</wp:posOffset>
                </wp:positionH>
                <wp:positionV relativeFrom="paragraph">
                  <wp:posOffset>35560</wp:posOffset>
                </wp:positionV>
                <wp:extent cx="800100" cy="518160"/>
                <wp:effectExtent l="0" t="0" r="1905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18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6. </w:t>
                            </w:r>
                            <w:r>
                              <w:rPr>
                                <w:lang w:eastAsia="ko-KR"/>
                              </w:rPr>
                              <w:t>Error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257DD" id="Text Box 21" o:spid="_x0000_s1036" type="#_x0000_t202" style="position:absolute;margin-left:275.4pt;margin-top:2.8pt;width:63pt;height:4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" fillcolor="white [3201]" strokecolor="white [3212]" strokeweight="1pt">
                <v:textbox>
                  <w:txbxContent>
                    <w:p w:rsidR="008347BB" w:rsidRDefault="008347BB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 xml:space="preserve">6. </w:t>
                      </w:r>
                      <w:r>
                        <w:rPr>
                          <w:lang w:eastAsia="ko-KR"/>
                        </w:rPr>
                        <w:t>Error code</w:t>
                      </w:r>
                    </w:p>
                  </w:txbxContent>
                </v:textbox>
              </v:shape>
            </w:pict>
          </mc:Fallback>
        </mc:AlternateContent>
      </w:r>
      <w:r w:rsidR="007D6663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5867C9" wp14:editId="669285F3">
                <wp:simplePos x="0" y="0"/>
                <wp:positionH relativeFrom="column">
                  <wp:posOffset>4427220</wp:posOffset>
                </wp:positionH>
                <wp:positionV relativeFrom="paragraph">
                  <wp:posOffset>81280</wp:posOffset>
                </wp:positionV>
                <wp:extent cx="861060" cy="396240"/>
                <wp:effectExtent l="0" t="0" r="1524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D6663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rint_error()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867C9" id="Text Box 22" o:spid="_x0000_s1037" type="#_x0000_t202" style="position:absolute;margin-left:348.6pt;margin-top:6.4pt;width:67.8pt;height:3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" fillcolor="white [3201]" strokecolor="black [3200]" strokeweight="1pt">
                <v:textbox>
                  <w:txbxContent>
                    <w:p w:rsidR="008347BB" w:rsidRDefault="008347BB" w:rsidP="007D6663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P</w:t>
                      </w:r>
                      <w:r>
                        <w:rPr>
                          <w:rFonts w:hint="eastAsia"/>
                          <w:lang w:eastAsia="ko-KR"/>
                        </w:rPr>
                        <w:t>rint_error()</w:t>
                      </w:r>
                    </w:p>
                  </w:txbxContent>
                </v:textbox>
              </v:shape>
            </w:pict>
          </mc:Fallback>
        </mc:AlternateContent>
      </w:r>
    </w:p>
    <w:p w:rsidR="002E1117" w:rsidRDefault="008A12E2" w:rsidP="003B47A8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12DED0" wp14:editId="7CFACF83">
                <wp:simplePos x="0" y="0"/>
                <wp:positionH relativeFrom="column">
                  <wp:posOffset>1082040</wp:posOffset>
                </wp:positionH>
                <wp:positionV relativeFrom="paragraph">
                  <wp:posOffset>96520</wp:posOffset>
                </wp:positionV>
                <wp:extent cx="1112520" cy="0"/>
                <wp:effectExtent l="0" t="76200" r="11430" b="11430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D7DE2" id="직선 화살표 연결선 19" o:spid="_x0000_s1026" type="#_x0000_t32" style="position:absolute;left:0;text-align:left;margin-left:85.2pt;margin-top:7.6pt;width:87.6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" strokecolor="black [3200]" strokeweight=".5pt">
                <v:stroke endarrow="open" joinstyle="miter"/>
              </v:shape>
            </w:pict>
          </mc:Fallback>
        </mc:AlternateContent>
      </w:r>
      <w:r w:rsidR="007D6663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F7E1C1" wp14:editId="0C9C8B0C">
                <wp:simplePos x="0" y="0"/>
                <wp:positionH relativeFrom="column">
                  <wp:posOffset>3398520</wp:posOffset>
                </wp:positionH>
                <wp:positionV relativeFrom="paragraph">
                  <wp:posOffset>96520</wp:posOffset>
                </wp:positionV>
                <wp:extent cx="990600" cy="0"/>
                <wp:effectExtent l="0" t="76200" r="19050" b="11430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06372" id="직선 화살표 연결선 23" o:spid="_x0000_s1026" type="#_x0000_t32" style="position:absolute;left:0;text-align:left;margin-left:267.6pt;margin-top:7.6pt;width:78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" strokecolor="black [3200]" strokeweight=".5pt">
                <v:stroke endarrow="open" joinstyle="miter"/>
              </v:shape>
            </w:pict>
          </mc:Fallback>
        </mc:AlternateContent>
      </w:r>
    </w:p>
    <w:p w:rsidR="002E1117" w:rsidRDefault="00FE3868" w:rsidP="003B47A8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C91AC5" wp14:editId="3314F9A5">
                <wp:simplePos x="0" y="0"/>
                <wp:positionH relativeFrom="column">
                  <wp:posOffset>-60960</wp:posOffset>
                </wp:positionH>
                <wp:positionV relativeFrom="paragraph">
                  <wp:posOffset>-2540</wp:posOffset>
                </wp:positionV>
                <wp:extent cx="960120" cy="441960"/>
                <wp:effectExtent l="0" t="0" r="11430" b="1524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D6663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find_</w:t>
                            </w:r>
                          </w:p>
                          <w:p w:rsidR="008347BB" w:rsidRDefault="008347BB" w:rsidP="007D6663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mnemonic()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91AC5" id="직사각형 29" o:spid="_x0000_s1038" style="position:absolute;margin-left:-4.8pt;margin-top:-.2pt;width:75.6pt;height:3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" fillcolor="white [3201]" strokecolor="black [3200]" strokeweight="1pt">
                <v:textbox>
                  <w:txbxContent>
                    <w:p w:rsidR="008347BB" w:rsidRDefault="008347BB" w:rsidP="007D6663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find_</w:t>
                      </w:r>
                    </w:p>
                    <w:p w:rsidR="008347BB" w:rsidRDefault="008347BB" w:rsidP="007D6663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mnemonic()</w:t>
                      </w:r>
                    </w:p>
                  </w:txbxContent>
                </v:textbox>
              </v:rect>
            </w:pict>
          </mc:Fallback>
        </mc:AlternateContent>
      </w:r>
    </w:p>
    <w:p w:rsidR="002E1117" w:rsidRDefault="007D6663" w:rsidP="003B47A8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371571" wp14:editId="1A3E7D13">
                <wp:simplePos x="0" y="0"/>
                <wp:positionH relativeFrom="column">
                  <wp:posOffset>2804160</wp:posOffset>
                </wp:positionH>
                <wp:positionV relativeFrom="paragraph">
                  <wp:posOffset>119380</wp:posOffset>
                </wp:positionV>
                <wp:extent cx="7620" cy="495300"/>
                <wp:effectExtent l="95250" t="0" r="68580" b="5715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F6C6" id="직선 화살표 연결선 20" o:spid="_x0000_s1026" type="#_x0000_t32" style="position:absolute;left:0;text-align:left;margin-left:220.8pt;margin-top:9.4pt;width:.6pt;height:39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" strokecolor="black [3200]" strokeweight=".5pt">
                <v:stroke endarrow="open" joinstyle="miter"/>
              </v:shape>
            </w:pict>
          </mc:Fallback>
        </mc:AlternateContent>
      </w:r>
    </w:p>
    <w:p w:rsidR="002E1117" w:rsidRDefault="00E02358" w:rsidP="003B47A8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6BADF02" wp14:editId="2A0A31E2">
                <wp:simplePos x="0" y="0"/>
                <wp:positionH relativeFrom="column">
                  <wp:posOffset>2926080</wp:posOffset>
                </wp:positionH>
                <wp:positionV relativeFrom="paragraph">
                  <wp:posOffset>43180</wp:posOffset>
                </wp:positionV>
                <wp:extent cx="762000" cy="4191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5. </w:t>
                            </w:r>
                            <w:r>
                              <w:rPr>
                                <w:lang w:eastAsia="ko-KR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arsed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ADF02" id="Text Box 18" o:spid="_x0000_s1039" type="#_x0000_t202" style="position:absolute;margin-left:230.4pt;margin-top:3.4pt;width:60pt;height:33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" fillcolor="white [3201]" strokecolor="white [3212]" strokeweight="1pt">
                <v:textbox>
                  <w:txbxContent>
                    <w:p w:rsidR="008347BB" w:rsidRDefault="008347BB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 xml:space="preserve">5. </w:t>
                      </w:r>
                      <w:r>
                        <w:rPr>
                          <w:lang w:eastAsia="ko-KR"/>
                        </w:rPr>
                        <w:t>P</w:t>
                      </w:r>
                      <w:r>
                        <w:rPr>
                          <w:rFonts w:hint="eastAsia"/>
                          <w:lang w:eastAsia="ko-KR"/>
                        </w:rPr>
                        <w:t>arsed parameters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2E1117" w:rsidRDefault="008347BB" w:rsidP="003B47A8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127000</wp:posOffset>
                </wp:positionV>
                <wp:extent cx="1095375" cy="112395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L</w:t>
                            </w:r>
                            <w:r>
                              <w:rPr>
                                <w:lang w:eastAsia="ko-KR"/>
                              </w:rPr>
                              <w:t>inkloader()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40" type="#_x0000_t202" style="position:absolute;margin-left:290.25pt;margin-top:10pt;width:86.25pt;height:88.5pt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" fillcolor="white [3201]" strokeweight=".5pt">
                <v:textbox>
                  <w:txbxContent>
                    <w:p w:rsidR="008347BB" w:rsidRDefault="008347BB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L</w:t>
                      </w:r>
                      <w:r>
                        <w:rPr>
                          <w:lang w:eastAsia="ko-KR"/>
                        </w:rPr>
                        <w:t>inkloader()</w:t>
                      </w:r>
                    </w:p>
                  </w:txbxContent>
                </v:textbox>
              </v:shape>
            </w:pict>
          </mc:Fallback>
        </mc:AlternateContent>
      </w:r>
      <w:r w:rsidR="00FE3868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969256C" wp14:editId="61CD890F">
                <wp:simplePos x="0" y="0"/>
                <wp:positionH relativeFrom="column">
                  <wp:posOffset>-60960</wp:posOffset>
                </wp:positionH>
                <wp:positionV relativeFrom="paragraph">
                  <wp:posOffset>58420</wp:posOffset>
                </wp:positionV>
                <wp:extent cx="960120" cy="449580"/>
                <wp:effectExtent l="0" t="0" r="11430" b="2667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49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D6663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arse_</w:t>
                            </w:r>
                          </w:p>
                          <w:p w:rsidR="008347BB" w:rsidRDefault="008347BB" w:rsidP="007D6663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argument()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9256C" id="직사각형 12" o:spid="_x0000_s1041" style="position:absolute;margin-left:-4.8pt;margin-top:4.6pt;width:75.6pt;height:35.4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" fillcolor="white [3201]" strokecolor="black [3200]" strokeweight="1pt">
                <v:textbox>
                  <w:txbxContent>
                    <w:p w:rsidR="008347BB" w:rsidRDefault="008347BB" w:rsidP="007D6663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P</w:t>
                      </w:r>
                      <w:r>
                        <w:rPr>
                          <w:rFonts w:hint="eastAsia"/>
                          <w:lang w:eastAsia="ko-KR"/>
                        </w:rPr>
                        <w:t>arse_</w:t>
                      </w:r>
                    </w:p>
                    <w:p w:rsidR="008347BB" w:rsidRDefault="008347BB" w:rsidP="007D6663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argument()</w:t>
                      </w:r>
                    </w:p>
                  </w:txbxContent>
                </v:textbox>
              </v:rect>
            </w:pict>
          </mc:Fallback>
        </mc:AlternateContent>
      </w:r>
    </w:p>
    <w:p w:rsidR="002E1117" w:rsidRDefault="00175C93" w:rsidP="003B47A8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085850" cy="1114425"/>
                <wp:effectExtent l="0" t="0" r="19050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Simulator()</w:t>
                            </w:r>
                          </w:p>
                          <w:p w:rsidR="008347BB" w:rsidRDefault="008347BB">
                            <w:pPr>
                              <w:rPr>
                                <w:lang w:eastAsia="ko-KR"/>
                              </w:rPr>
                            </w:pPr>
                          </w:p>
                          <w:p w:rsidR="008347BB" w:rsidRDefault="008347BB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42" type="#_x0000_t202" style="position:absolute;margin-left:174pt;margin-top:1.75pt;width:85.5pt;height:87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" fillcolor="white [3201]" strokeweight=".5pt">
                <v:textbox>
                  <w:txbxContent>
                    <w:p w:rsidR="008347BB" w:rsidRDefault="008347BB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Simulator()</w:t>
                      </w:r>
                    </w:p>
                    <w:p w:rsidR="008347BB" w:rsidRDefault="008347BB">
                      <w:pPr>
                        <w:rPr>
                          <w:lang w:eastAsia="ko-KR"/>
                        </w:rPr>
                      </w:pPr>
                    </w:p>
                    <w:p w:rsidR="008347BB" w:rsidRDefault="008347BB">
                      <w:pPr>
                        <w:rPr>
                          <w:rFonts w:hint="eastAsia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E1117" w:rsidRDefault="008347BB" w:rsidP="003B47A8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127000</wp:posOffset>
                </wp:positionV>
                <wp:extent cx="666750" cy="314325"/>
                <wp:effectExtent l="0" t="0" r="19050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un(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43" type="#_x0000_t202" style="position:absolute;margin-left:421.5pt;margin-top:10pt;width:52.5pt;height:24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" fillcolor="white [3201]" strokeweight=".5pt">
                <v:textbox>
                  <w:txbxContent>
                    <w:p w:rsidR="008347BB" w:rsidRDefault="008347BB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R</w:t>
                      </w:r>
                      <w:r>
                        <w:rPr>
                          <w:rFonts w:hint="eastAsia"/>
                          <w:lang w:eastAsia="ko-KR"/>
                        </w:rPr>
                        <w:t>un(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5370D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E498972" wp14:editId="362AA39F">
                <wp:simplePos x="0" y="0"/>
                <wp:positionH relativeFrom="column">
                  <wp:posOffset>2110740</wp:posOffset>
                </wp:positionH>
                <wp:positionV relativeFrom="paragraph">
                  <wp:posOffset>5080</wp:posOffset>
                </wp:positionV>
                <wp:extent cx="1455420" cy="929640"/>
                <wp:effectExtent l="0" t="0" r="1143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929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2E1117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command()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98972" id="Text Box 15" o:spid="_x0000_s1044" type="#_x0000_t202" style="position:absolute;margin-left:166.2pt;margin-top:.4pt;width:114.6pt;height:73.2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" fillcolor="white [3201]" strokecolor="black [3200]" strokeweight="1pt">
                <v:textbox>
                  <w:txbxContent>
                    <w:p w:rsidR="008347BB" w:rsidRDefault="008347BB" w:rsidP="002E1117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command()</w:t>
                      </w:r>
                    </w:p>
                  </w:txbxContent>
                </v:textbox>
              </v:shape>
            </w:pict>
          </mc:Fallback>
        </mc:AlternateContent>
      </w:r>
    </w:p>
    <w:p w:rsidR="002E1117" w:rsidRDefault="008347BB" w:rsidP="003B47A8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12700</wp:posOffset>
                </wp:positionV>
                <wp:extent cx="762000" cy="238125"/>
                <wp:effectExtent l="0" t="0" r="19050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linkloader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5" type="#_x0000_t202" style="position:absolute;margin-left:294pt;margin-top:1pt;width:60pt;height:18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" fillcolor="white [3201]" strokeweight=".5pt">
                <v:textbox>
                  <w:txbxContent>
                    <w:p w:rsidR="008347BB" w:rsidRDefault="008347BB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linkloader</w:t>
                      </w: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5370D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0AF3D55" wp14:editId="7DD0A08B">
                <wp:simplePos x="0" y="0"/>
                <wp:positionH relativeFrom="column">
                  <wp:posOffset>2270760</wp:posOffset>
                </wp:positionH>
                <wp:positionV relativeFrom="paragraph">
                  <wp:posOffset>134620</wp:posOffset>
                </wp:positionV>
                <wp:extent cx="1150620" cy="464820"/>
                <wp:effectExtent l="0" t="0" r="11430" b="1143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64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F5370D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assembler()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F3D55" id="직사각형 2" o:spid="_x0000_s1046" style="position:absolute;margin-left:178.8pt;margin-top:10.6pt;width:90.6pt;height:36.6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" fillcolor="white [3201]" strokecolor="black [3200]" strokeweight="1pt">
                <v:textbox>
                  <w:txbxContent>
                    <w:p w:rsidR="008347BB" w:rsidRDefault="008347BB" w:rsidP="00F5370D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assembler()</w:t>
                      </w:r>
                    </w:p>
                  </w:txbxContent>
                </v:textbox>
              </v:rect>
            </w:pict>
          </mc:Fallback>
        </mc:AlternateContent>
      </w:r>
      <w:r w:rsidR="00FE3868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AE7F310" wp14:editId="3F6484DB">
                <wp:simplePos x="0" y="0"/>
                <wp:positionH relativeFrom="column">
                  <wp:posOffset>-60960</wp:posOffset>
                </wp:positionH>
                <wp:positionV relativeFrom="paragraph">
                  <wp:posOffset>134620</wp:posOffset>
                </wp:positionV>
                <wp:extent cx="960120" cy="457200"/>
                <wp:effectExtent l="0" t="0" r="11430" b="1905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D6663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ex_to_int()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7F310" id="직사각형 25" o:spid="_x0000_s1047" style="position:absolute;margin-left:-4.8pt;margin-top:10.6pt;width:75.6pt;height:36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" fillcolor="white [3201]" strokecolor="black [3200]" strokeweight="1pt">
                <v:textbox>
                  <w:txbxContent>
                    <w:p w:rsidR="008347BB" w:rsidRDefault="008347BB" w:rsidP="007D6663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H</w:t>
                      </w:r>
                      <w:r>
                        <w:rPr>
                          <w:rFonts w:hint="eastAsia"/>
                          <w:lang w:eastAsia="ko-KR"/>
                        </w:rPr>
                        <w:t>ex_to_int()</w:t>
                      </w:r>
                    </w:p>
                  </w:txbxContent>
                </v:textbox>
              </v:rect>
            </w:pict>
          </mc:Fallback>
        </mc:AlternateContent>
      </w:r>
    </w:p>
    <w:p w:rsidR="002E1117" w:rsidRDefault="002E1117" w:rsidP="003B47A8">
      <w:pPr>
        <w:rPr>
          <w:lang w:eastAsia="ko-KR"/>
        </w:rPr>
      </w:pPr>
    </w:p>
    <w:p w:rsidR="002E1117" w:rsidRDefault="008347BB" w:rsidP="003B47A8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2DCBE44" wp14:editId="497C114B">
                <wp:simplePos x="0" y="0"/>
                <wp:positionH relativeFrom="column">
                  <wp:posOffset>5334000</wp:posOffset>
                </wp:positionH>
                <wp:positionV relativeFrom="paragraph">
                  <wp:posOffset>100330</wp:posOffset>
                </wp:positionV>
                <wp:extent cx="762000" cy="238125"/>
                <wp:effectExtent l="0" t="0" r="1905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Setbreak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CBE44" id="Text Box 49" o:spid="_x0000_s1048" type="#_x0000_t202" style="position:absolute;margin-left:420pt;margin-top:7.9pt;width:60pt;height:18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" fillcolor="white [3201]" strokeweight=".5pt">
                <v:textbox>
                  <w:txbxContent>
                    <w:p w:rsidR="008347BB" w:rsidRDefault="008347BB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Setbreak</w:t>
                      </w: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E1117" w:rsidRDefault="008347BB" w:rsidP="003B47A8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9AAC04A" wp14:editId="069FC8B4">
                <wp:simplePos x="0" y="0"/>
                <wp:positionH relativeFrom="column">
                  <wp:posOffset>3714750</wp:posOffset>
                </wp:positionH>
                <wp:positionV relativeFrom="paragraph">
                  <wp:posOffset>14605</wp:posOffset>
                </wp:positionV>
                <wp:extent cx="762000" cy="238125"/>
                <wp:effectExtent l="0" t="0" r="19050" b="285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Progaddr()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AC04A" id="Text Box 79" o:spid="_x0000_s1049" type="#_x0000_t202" style="position:absolute;margin-left:292.5pt;margin-top:1.15pt;width:60pt;height:18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" fillcolor="white [3201]" strokeweight=".5pt">
                <v:textbox>
                  <w:txbxContent>
                    <w:p w:rsidR="008347BB" w:rsidRDefault="008347BB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Progaddr()</w:t>
                      </w:r>
                    </w:p>
                  </w:txbxContent>
                </v:textbox>
              </v:shape>
            </w:pict>
          </mc:Fallback>
        </mc:AlternateContent>
      </w:r>
    </w:p>
    <w:p w:rsidR="002E1117" w:rsidRDefault="002E1117" w:rsidP="003B47A8">
      <w:pPr>
        <w:rPr>
          <w:lang w:eastAsia="ko-KR"/>
        </w:rPr>
      </w:pPr>
    </w:p>
    <w:p w:rsidR="002E1117" w:rsidRDefault="002E1117" w:rsidP="003B47A8">
      <w:pPr>
        <w:rPr>
          <w:lang w:eastAsia="ko-KR"/>
        </w:rPr>
      </w:pPr>
    </w:p>
    <w:p w:rsidR="003B47A8" w:rsidRPr="002E1117" w:rsidRDefault="00CE7811" w:rsidP="002E1117">
      <w:pPr>
        <w:pStyle w:val="1"/>
        <w:rPr>
          <w:bCs/>
          <w:sz w:val="28"/>
        </w:rPr>
      </w:pPr>
      <w:bookmarkStart w:id="6" w:name="_Toc130041403"/>
      <w:r w:rsidRPr="002E1117">
        <w:rPr>
          <w:rFonts w:hint="eastAsia"/>
          <w:bCs/>
          <w:sz w:val="28"/>
          <w:lang w:eastAsia="ko-KR"/>
        </w:rPr>
        <w:t>모듈</w:t>
      </w:r>
      <w:r w:rsidRPr="002E1117">
        <w:rPr>
          <w:rFonts w:hint="eastAsia"/>
          <w:bCs/>
          <w:sz w:val="28"/>
          <w:lang w:eastAsia="ko-KR"/>
        </w:rPr>
        <w:t xml:space="preserve"> </w:t>
      </w:r>
      <w:r w:rsidRPr="002E1117">
        <w:rPr>
          <w:rFonts w:hint="eastAsia"/>
          <w:bCs/>
          <w:sz w:val="28"/>
          <w:lang w:eastAsia="ko-KR"/>
        </w:rPr>
        <w:t>정의</w:t>
      </w:r>
      <w:bookmarkEnd w:id="6"/>
    </w:p>
    <w:p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7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r w:rsidR="006623F8">
        <w:rPr>
          <w:rFonts w:hint="eastAsia"/>
          <w:bCs/>
          <w:sz w:val="24"/>
          <w:lang w:eastAsia="ko-KR"/>
        </w:rPr>
        <w:t>main()</w:t>
      </w:r>
      <w:bookmarkEnd w:id="7"/>
      <w:r w:rsidR="00E02358">
        <w:rPr>
          <w:rFonts w:hint="eastAsia"/>
          <w:bCs/>
          <w:sz w:val="24"/>
          <w:lang w:eastAsia="ko-KR"/>
        </w:rPr>
        <w:tab/>
      </w:r>
      <w:r w:rsidR="00E02358">
        <w:rPr>
          <w:rFonts w:hint="eastAsia"/>
          <w:bCs/>
          <w:sz w:val="24"/>
          <w:lang w:eastAsia="ko-KR"/>
        </w:rPr>
        <w:tab/>
        <w:t>//20151607.c</w:t>
      </w:r>
    </w:p>
    <w:p w:rsidR="00F7599E" w:rsidRDefault="00CE7811" w:rsidP="00F7599E">
      <w:pPr>
        <w:pStyle w:val="3"/>
        <w:rPr>
          <w:lang w:eastAsia="ko-KR"/>
        </w:rPr>
      </w:pPr>
      <w:bookmarkStart w:id="8" w:name="_Toc130041405"/>
      <w:r>
        <w:rPr>
          <w:rFonts w:hint="eastAsia"/>
          <w:lang w:eastAsia="ko-KR"/>
        </w:rPr>
        <w:t>기능</w:t>
      </w:r>
      <w:bookmarkEnd w:id="8"/>
      <w:r w:rsidR="00F7599E">
        <w:rPr>
          <w:rFonts w:hint="eastAsia"/>
          <w:lang w:eastAsia="ko-KR"/>
        </w:rPr>
        <w:t xml:space="preserve"> </w:t>
      </w:r>
    </w:p>
    <w:p w:rsidR="00E02358" w:rsidRDefault="00E02358" w:rsidP="00F7599E">
      <w:pPr>
        <w:ind w:firstLine="720"/>
        <w:rPr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 xml:space="preserve">ead_opcode()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호출하여</w:t>
      </w:r>
      <w:r>
        <w:rPr>
          <w:rFonts w:hint="eastAsia"/>
          <w:lang w:eastAsia="ko-KR"/>
        </w:rPr>
        <w:t xml:space="preserve"> opcode hash function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E02358" w:rsidRPr="008A12E2" w:rsidRDefault="00E02358" w:rsidP="008A12E2">
      <w:pPr>
        <w:ind w:left="720"/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 w:rsidR="008A12E2">
        <w:rPr>
          <w:rFonts w:hint="eastAsia"/>
          <w:lang w:eastAsia="ko-KR"/>
        </w:rPr>
        <w:t>각</w:t>
      </w:r>
      <w:r w:rsidR="008A12E2">
        <w:rPr>
          <w:rFonts w:hint="eastAsia"/>
          <w:lang w:eastAsia="ko-KR"/>
        </w:rPr>
        <w:t xml:space="preserve"> command</w:t>
      </w:r>
      <w:r w:rsidR="008A12E2">
        <w:rPr>
          <w:rFonts w:hint="eastAsia"/>
          <w:lang w:eastAsia="ko-KR"/>
        </w:rPr>
        <w:t>에</w:t>
      </w:r>
      <w:r w:rsidR="008A12E2">
        <w:rPr>
          <w:rFonts w:hint="eastAsia"/>
          <w:lang w:eastAsia="ko-KR"/>
        </w:rPr>
        <w:t xml:space="preserve"> </w:t>
      </w:r>
      <w:r w:rsidR="008A12E2">
        <w:rPr>
          <w:rFonts w:hint="eastAsia"/>
          <w:lang w:eastAsia="ko-KR"/>
        </w:rPr>
        <w:t>따라</w:t>
      </w:r>
      <w:r w:rsidR="008A12E2">
        <w:rPr>
          <w:rFonts w:hint="eastAsia"/>
          <w:lang w:eastAsia="ko-KR"/>
        </w:rPr>
        <w:t xml:space="preserve"> is_command()</w:t>
      </w:r>
      <w:r w:rsidR="008A12E2">
        <w:rPr>
          <w:rFonts w:hint="eastAsia"/>
          <w:lang w:eastAsia="ko-KR"/>
        </w:rPr>
        <w:t>를</w:t>
      </w:r>
      <w:r w:rsidR="008A12E2">
        <w:rPr>
          <w:rFonts w:hint="eastAsia"/>
          <w:lang w:eastAsia="ko-KR"/>
        </w:rPr>
        <w:t xml:space="preserve"> </w:t>
      </w:r>
      <w:r w:rsidR="008A12E2">
        <w:rPr>
          <w:rFonts w:hint="eastAsia"/>
          <w:lang w:eastAsia="ko-KR"/>
        </w:rPr>
        <w:t>수행시켜</w:t>
      </w:r>
      <w:r w:rsidR="008A12E2">
        <w:rPr>
          <w:rFonts w:hint="eastAsia"/>
          <w:lang w:eastAsia="ko-KR"/>
        </w:rPr>
        <w:t xml:space="preserve"> </w:t>
      </w:r>
      <w:r w:rsidR="008A12E2">
        <w:rPr>
          <w:rFonts w:hint="eastAsia"/>
          <w:lang w:eastAsia="ko-KR"/>
        </w:rPr>
        <w:t>맞는</w:t>
      </w:r>
      <w:r w:rsidR="008A12E2">
        <w:rPr>
          <w:rFonts w:hint="eastAsia"/>
          <w:lang w:eastAsia="ko-KR"/>
        </w:rPr>
        <w:t xml:space="preserve"> command</w:t>
      </w:r>
      <w:r w:rsidR="008A12E2">
        <w:rPr>
          <w:rFonts w:hint="eastAsia"/>
          <w:lang w:eastAsia="ko-KR"/>
        </w:rPr>
        <w:t>를</w:t>
      </w:r>
      <w:r w:rsidR="008A12E2">
        <w:rPr>
          <w:rFonts w:hint="eastAsia"/>
          <w:lang w:eastAsia="ko-KR"/>
        </w:rPr>
        <w:t xml:space="preserve"> </w:t>
      </w:r>
      <w:r w:rsidR="008A12E2">
        <w:rPr>
          <w:rFonts w:hint="eastAsia"/>
          <w:lang w:eastAsia="ko-KR"/>
        </w:rPr>
        <w:t>찾게된다</w:t>
      </w:r>
      <w:r w:rsidR="008A12E2">
        <w:rPr>
          <w:rFonts w:hint="eastAsia"/>
          <w:lang w:eastAsia="ko-KR"/>
        </w:rPr>
        <w:t>.</w:t>
      </w:r>
    </w:p>
    <w:p w:rsidR="00CE7811" w:rsidRDefault="00CE7811" w:rsidP="00F7599E">
      <w:pPr>
        <w:pStyle w:val="3"/>
        <w:rPr>
          <w:lang w:eastAsia="ko-KR"/>
        </w:rPr>
      </w:pPr>
      <w:bookmarkStart w:id="9" w:name="_Toc130041406"/>
      <w:r>
        <w:rPr>
          <w:rFonts w:hint="eastAsia"/>
          <w:lang w:eastAsia="ko-KR"/>
        </w:rPr>
        <w:lastRenderedPageBreak/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9"/>
    </w:p>
    <w:p w:rsidR="00E02358" w:rsidRDefault="00E02358" w:rsidP="00E02358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C</w:t>
      </w:r>
      <w:r>
        <w:rPr>
          <w:rFonts w:hint="eastAsia"/>
          <w:sz w:val="24"/>
          <w:szCs w:val="24"/>
          <w:lang w:eastAsia="ko-KR"/>
        </w:rPr>
        <w:t xml:space="preserve">har arg[INPUT_SIZE] : </w:t>
      </w:r>
      <w:r>
        <w:rPr>
          <w:rFonts w:hint="eastAsia"/>
          <w:sz w:val="24"/>
          <w:szCs w:val="24"/>
          <w:lang w:eastAsia="ko-KR"/>
        </w:rPr>
        <w:t>사용자의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받아</w:t>
      </w:r>
      <w:r>
        <w:rPr>
          <w:rFonts w:hint="eastAsia"/>
          <w:sz w:val="24"/>
          <w:szCs w:val="24"/>
          <w:lang w:eastAsia="ko-KR"/>
        </w:rPr>
        <w:t xml:space="preserve"> arg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저장한다</w:t>
      </w:r>
      <w:r>
        <w:rPr>
          <w:rFonts w:hint="eastAsia"/>
          <w:sz w:val="24"/>
          <w:szCs w:val="24"/>
          <w:lang w:eastAsia="ko-KR"/>
        </w:rPr>
        <w:t>.</w:t>
      </w:r>
    </w:p>
    <w:p w:rsidR="00E02358" w:rsidRDefault="00E02358" w:rsidP="00E02358">
      <w:pPr>
        <w:ind w:left="7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C</w:t>
      </w:r>
      <w:r>
        <w:rPr>
          <w:rFonts w:hint="eastAsia"/>
          <w:sz w:val="24"/>
          <w:szCs w:val="24"/>
          <w:lang w:eastAsia="ko-KR"/>
        </w:rPr>
        <w:t xml:space="preserve">har tmp_arg[INPUT_SIZE] : </w:t>
      </w:r>
      <w:r>
        <w:rPr>
          <w:rFonts w:hint="eastAsia"/>
          <w:sz w:val="24"/>
          <w:szCs w:val="24"/>
          <w:lang w:eastAsia="ko-KR"/>
        </w:rPr>
        <w:t>사용자의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임시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저장해두는곳</w:t>
      </w:r>
      <w:r>
        <w:rPr>
          <w:rFonts w:hint="eastAsia"/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이는</w:t>
      </w:r>
      <w:r>
        <w:rPr>
          <w:rFonts w:hint="eastAsia"/>
          <w:sz w:val="24"/>
          <w:szCs w:val="24"/>
          <w:lang w:eastAsia="ko-KR"/>
        </w:rPr>
        <w:t xml:space="preserve"> history command</w:t>
      </w:r>
      <w:r>
        <w:rPr>
          <w:rFonts w:hint="eastAsia"/>
          <w:sz w:val="24"/>
          <w:szCs w:val="24"/>
          <w:lang w:eastAsia="ko-KR"/>
        </w:rPr>
        <w:t>와</w:t>
      </w:r>
      <w:r>
        <w:rPr>
          <w:rFonts w:hint="eastAsia"/>
          <w:sz w:val="24"/>
          <w:szCs w:val="24"/>
          <w:lang w:eastAsia="ko-KR"/>
        </w:rPr>
        <w:t xml:space="preserve"> refine_argument() </w:t>
      </w:r>
      <w:r>
        <w:rPr>
          <w:rFonts w:hint="eastAsia"/>
          <w:sz w:val="24"/>
          <w:szCs w:val="24"/>
          <w:lang w:eastAsia="ko-KR"/>
        </w:rPr>
        <w:t>위해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존재한다</w:t>
      </w:r>
      <w:r>
        <w:rPr>
          <w:rFonts w:hint="eastAsia"/>
          <w:sz w:val="24"/>
          <w:szCs w:val="24"/>
          <w:lang w:eastAsia="ko-KR"/>
        </w:rPr>
        <w:t>.</w:t>
      </w:r>
    </w:p>
    <w:p w:rsidR="00E02358" w:rsidRPr="00D6407C" w:rsidRDefault="00E02358" w:rsidP="00E02358">
      <w:pPr>
        <w:ind w:left="720"/>
        <w:rPr>
          <w:sz w:val="24"/>
          <w:szCs w:val="24"/>
          <w:lang w:eastAsia="ko-KR"/>
        </w:rPr>
      </w:pPr>
    </w:p>
    <w:p w:rsidR="006F0D99" w:rsidRDefault="006F0D99" w:rsidP="00D6407C">
      <w:pPr>
        <w:pStyle w:val="2"/>
        <w:rPr>
          <w:bCs/>
          <w:sz w:val="24"/>
          <w:lang w:eastAsia="ko-KR"/>
        </w:rPr>
      </w:pPr>
      <w:bookmarkStart w:id="10" w:name="_Toc130041407"/>
      <w:r>
        <w:rPr>
          <w:rFonts w:hint="eastAsia"/>
          <w:bCs/>
          <w:sz w:val="24"/>
          <w:lang w:eastAsia="ko-KR"/>
        </w:rPr>
        <w:t>모듈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이름</w:t>
      </w:r>
      <w:r>
        <w:rPr>
          <w:rFonts w:hint="eastAsia"/>
          <w:bCs/>
          <w:sz w:val="24"/>
          <w:lang w:eastAsia="ko-KR"/>
        </w:rPr>
        <w:t>: read_opcode()</w:t>
      </w:r>
      <w:r>
        <w:rPr>
          <w:rFonts w:hint="eastAsia"/>
          <w:bCs/>
          <w:sz w:val="24"/>
          <w:lang w:eastAsia="ko-KR"/>
        </w:rPr>
        <w:tab/>
      </w:r>
      <w:r>
        <w:rPr>
          <w:rFonts w:hint="eastAsia"/>
          <w:bCs/>
          <w:sz w:val="24"/>
          <w:lang w:eastAsia="ko-KR"/>
        </w:rPr>
        <w:tab/>
        <w:t>//opcode.c</w:t>
      </w:r>
    </w:p>
    <w:p w:rsidR="00B95E5C" w:rsidRDefault="00B95E5C" w:rsidP="00B95E5C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B95E5C" w:rsidRDefault="00B95E5C" w:rsidP="00B95E5C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opcode.txt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읽어들여서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mnemonic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hash number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구성하고</w:t>
      </w:r>
    </w:p>
    <w:p w:rsidR="00B95E5C" w:rsidRDefault="00B95E5C" w:rsidP="00B95E5C">
      <w:pPr>
        <w:ind w:left="72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hash number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linked list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</w:p>
    <w:p w:rsidR="00B95E5C" w:rsidRDefault="00B95E5C" w:rsidP="00B95E5C">
      <w:pPr>
        <w:ind w:left="720"/>
        <w:rPr>
          <w:lang w:eastAsia="ko-KR"/>
        </w:rPr>
      </w:pPr>
      <w:r>
        <w:rPr>
          <w:rFonts w:hint="eastAsia"/>
          <w:lang w:eastAsia="ko-KR"/>
        </w:rPr>
        <w:t>.</w:t>
      </w:r>
    </w:p>
    <w:p w:rsidR="00B95E5C" w:rsidRDefault="00B95E5C" w:rsidP="00B95E5C">
      <w:pPr>
        <w:ind w:left="720"/>
        <w:rPr>
          <w:lang w:eastAsia="ko-KR"/>
        </w:rPr>
      </w:pPr>
      <w:r>
        <w:rPr>
          <w:rFonts w:hint="eastAsia"/>
          <w:lang w:eastAsia="ko-KR"/>
        </w:rPr>
        <w:t>read_opcode_file() : txt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구성한다</w:t>
      </w:r>
      <w:r>
        <w:rPr>
          <w:rFonts w:hint="eastAsia"/>
          <w:lang w:eastAsia="ko-KR"/>
        </w:rPr>
        <w:t>.</w:t>
      </w:r>
    </w:p>
    <w:p w:rsidR="00B95E5C" w:rsidRDefault="00B95E5C" w:rsidP="00B95E5C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add_hash() :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linked list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추가시킨다</w:t>
      </w:r>
      <w:r>
        <w:rPr>
          <w:rFonts w:hint="eastAsia"/>
          <w:lang w:eastAsia="ko-KR"/>
        </w:rPr>
        <w:t>.</w:t>
      </w:r>
    </w:p>
    <w:p w:rsidR="00B95E5C" w:rsidRDefault="00B95E5C" w:rsidP="00B95E5C">
      <w:pPr>
        <w:ind w:left="720"/>
        <w:rPr>
          <w:lang w:eastAsia="ko-KR"/>
        </w:rPr>
      </w:pPr>
      <w:r>
        <w:rPr>
          <w:rFonts w:hint="eastAsia"/>
          <w:lang w:eastAsia="ko-KR"/>
        </w:rPr>
        <w:t>hash_function() : string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 xml:space="preserve"> hash number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리턴한다</w:t>
      </w:r>
      <w:r>
        <w:rPr>
          <w:rFonts w:hint="eastAsia"/>
          <w:lang w:eastAsia="ko-KR"/>
        </w:rPr>
        <w:t>.</w:t>
      </w:r>
    </w:p>
    <w:p w:rsidR="00B95E5C" w:rsidRDefault="00B95E5C" w:rsidP="00F74802">
      <w:pPr>
        <w:pStyle w:val="3"/>
        <w:rPr>
          <w:lang w:eastAsia="ko-KR"/>
        </w:rPr>
      </w:pPr>
      <w:r>
        <w:rPr>
          <w:rFonts w:hint="eastAsia"/>
          <w:lang w:eastAsia="ko-KR"/>
        </w:rPr>
        <w:t>사용변수</w:t>
      </w:r>
    </w:p>
    <w:p w:rsidR="00B95E5C" w:rsidRDefault="00B95E5C" w:rsidP="006F0D99">
      <w:pPr>
        <w:ind w:left="720"/>
        <w:rPr>
          <w:lang w:eastAsia="ko-KR"/>
        </w:rPr>
      </w:pPr>
      <w:r>
        <w:rPr>
          <w:rFonts w:hint="eastAsia"/>
          <w:lang w:eastAsia="ko-KR"/>
        </w:rPr>
        <w:t>FILE* fp : opcode.txt filepointer</w:t>
      </w:r>
    </w:p>
    <w:p w:rsidR="00B95E5C" w:rsidRDefault="00B95E5C" w:rsidP="00B95E5C">
      <w:pPr>
        <w:rPr>
          <w:rFonts w:ascii="Arial" w:hAnsi="Arial"/>
          <w:b/>
          <w:sz w:val="24"/>
          <w:lang w:eastAsia="ko-KR"/>
        </w:rPr>
      </w:pPr>
      <w:r>
        <w:rPr>
          <w:rFonts w:ascii="Arial" w:hAnsi="Arial" w:hint="eastAsia"/>
          <w:b/>
          <w:sz w:val="24"/>
          <w:lang w:eastAsia="ko-KR"/>
        </w:rPr>
        <w:tab/>
      </w:r>
    </w:p>
    <w:p w:rsidR="00CE7811" w:rsidRPr="00D6407C" w:rsidRDefault="006F0D99" w:rsidP="00D6407C">
      <w:pPr>
        <w:pStyle w:val="2"/>
        <w:rPr>
          <w:bCs/>
          <w:sz w:val="24"/>
          <w:lang w:eastAsia="ko-KR"/>
        </w:rPr>
      </w:pPr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bookmarkEnd w:id="10"/>
      <w:r w:rsidR="00E02358">
        <w:rPr>
          <w:rFonts w:hint="eastAsia"/>
          <w:bCs/>
          <w:sz w:val="24"/>
          <w:lang w:eastAsia="ko-KR"/>
        </w:rPr>
        <w:t>refine_argument()</w:t>
      </w:r>
      <w:r w:rsidR="008A12E2">
        <w:rPr>
          <w:rFonts w:hint="eastAsia"/>
          <w:bCs/>
          <w:sz w:val="24"/>
          <w:lang w:eastAsia="ko-KR"/>
        </w:rPr>
        <w:tab/>
        <w:t>//argument.c</w:t>
      </w:r>
    </w:p>
    <w:p w:rsidR="00F7599E" w:rsidRDefault="00F7599E" w:rsidP="00F7599E">
      <w:pPr>
        <w:pStyle w:val="3"/>
        <w:rPr>
          <w:sz w:val="24"/>
          <w:szCs w:val="24"/>
          <w:lang w:eastAsia="ko-KR"/>
        </w:rPr>
      </w:pPr>
      <w:bookmarkStart w:id="11" w:name="_Toc130041408"/>
      <w:r w:rsidRPr="00D6407C">
        <w:rPr>
          <w:rFonts w:hint="eastAsia"/>
          <w:sz w:val="24"/>
          <w:szCs w:val="24"/>
          <w:lang w:eastAsia="ko-KR"/>
        </w:rPr>
        <w:t>기능</w:t>
      </w:r>
      <w:bookmarkEnd w:id="11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B95E5C" w:rsidRPr="00B95E5C" w:rsidRDefault="00B95E5C" w:rsidP="00B95E5C">
      <w:pPr>
        <w:ind w:left="720"/>
        <w:rPr>
          <w:lang w:eastAsia="ko-KR"/>
        </w:rPr>
      </w:pPr>
      <w:r>
        <w:rPr>
          <w:rFonts w:hint="eastAsia"/>
          <w:lang w:eastAsia="ko-KR"/>
        </w:rPr>
        <w:t>refine_argument()</w:t>
      </w:r>
    </w:p>
    <w:p w:rsidR="00F7599E" w:rsidRDefault="00B95E5C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:</w:t>
      </w:r>
      <w:r w:rsidR="00E02358">
        <w:rPr>
          <w:rFonts w:hint="eastAsia"/>
          <w:lang w:eastAsia="ko-KR"/>
        </w:rPr>
        <w:t>사용자가</w:t>
      </w:r>
      <w:r w:rsidR="00E02358">
        <w:rPr>
          <w:rFonts w:hint="eastAsia"/>
          <w:lang w:eastAsia="ko-KR"/>
        </w:rPr>
        <w:t xml:space="preserve"> </w:t>
      </w:r>
      <w:r w:rsidR="00E02358">
        <w:rPr>
          <w:rFonts w:hint="eastAsia"/>
          <w:lang w:eastAsia="ko-KR"/>
        </w:rPr>
        <w:t>입력한</w:t>
      </w:r>
      <w:r w:rsidR="00E02358">
        <w:rPr>
          <w:rFonts w:hint="eastAsia"/>
          <w:lang w:eastAsia="ko-KR"/>
        </w:rPr>
        <w:t xml:space="preserve"> </w:t>
      </w:r>
      <w:r w:rsidR="00E02358">
        <w:rPr>
          <w:rFonts w:hint="eastAsia"/>
          <w:lang w:eastAsia="ko-KR"/>
        </w:rPr>
        <w:t>명령어를</w:t>
      </w:r>
      <w:r w:rsidR="00E02358">
        <w:rPr>
          <w:rFonts w:hint="eastAsia"/>
          <w:lang w:eastAsia="ko-KR"/>
        </w:rPr>
        <w:t xml:space="preserve"> </w:t>
      </w:r>
      <w:r w:rsidR="00E02358">
        <w:rPr>
          <w:rFonts w:hint="eastAsia"/>
          <w:lang w:eastAsia="ko-KR"/>
        </w:rPr>
        <w:t>프로그램이</w:t>
      </w:r>
      <w:r w:rsidR="00E02358">
        <w:rPr>
          <w:rFonts w:hint="eastAsia"/>
          <w:lang w:eastAsia="ko-KR"/>
        </w:rPr>
        <w:t xml:space="preserve"> </w:t>
      </w:r>
      <w:r w:rsidR="00E02358">
        <w:rPr>
          <w:rFonts w:hint="eastAsia"/>
          <w:lang w:eastAsia="ko-KR"/>
        </w:rPr>
        <w:t>읽기</w:t>
      </w:r>
      <w:r w:rsidR="00E02358">
        <w:rPr>
          <w:rFonts w:hint="eastAsia"/>
          <w:lang w:eastAsia="ko-KR"/>
        </w:rPr>
        <w:t xml:space="preserve"> </w:t>
      </w:r>
      <w:r w:rsidR="00E02358">
        <w:rPr>
          <w:rFonts w:hint="eastAsia"/>
          <w:lang w:eastAsia="ko-KR"/>
        </w:rPr>
        <w:t>좋게</w:t>
      </w:r>
      <w:r w:rsidR="00E02358">
        <w:rPr>
          <w:rFonts w:hint="eastAsia"/>
          <w:lang w:eastAsia="ko-KR"/>
        </w:rPr>
        <w:t xml:space="preserve"> </w:t>
      </w:r>
      <w:r w:rsidR="00E02358">
        <w:rPr>
          <w:rFonts w:hint="eastAsia"/>
          <w:lang w:eastAsia="ko-KR"/>
        </w:rPr>
        <w:t>정제하는</w:t>
      </w:r>
      <w:r w:rsidR="00E02358">
        <w:rPr>
          <w:rFonts w:hint="eastAsia"/>
          <w:lang w:eastAsia="ko-KR"/>
        </w:rPr>
        <w:t xml:space="preserve"> </w:t>
      </w:r>
      <w:r w:rsidR="00E02358">
        <w:rPr>
          <w:rFonts w:hint="eastAsia"/>
          <w:lang w:eastAsia="ko-KR"/>
        </w:rPr>
        <w:t>과정이다</w:t>
      </w:r>
      <w:r w:rsidR="00E02358">
        <w:rPr>
          <w:rFonts w:hint="eastAsia"/>
          <w:lang w:eastAsia="ko-KR"/>
        </w:rPr>
        <w:t>.</w:t>
      </w:r>
    </w:p>
    <w:p w:rsidR="00E02358" w:rsidRDefault="008A12E2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 w:rsidR="00E02358">
        <w:rPr>
          <w:rFonts w:hint="eastAsia"/>
          <w:lang w:eastAsia="ko-KR"/>
        </w:rPr>
        <w:t xml:space="preserve">\t, \n, spacebar </w:t>
      </w:r>
      <w:r w:rsidR="00E02358">
        <w:rPr>
          <w:rFonts w:hint="eastAsia"/>
          <w:lang w:eastAsia="ko-KR"/>
        </w:rPr>
        <w:t>를</w:t>
      </w:r>
      <w:r w:rsidR="00E02358">
        <w:rPr>
          <w:rFonts w:hint="eastAsia"/>
          <w:lang w:eastAsia="ko-KR"/>
        </w:rPr>
        <w:t xml:space="preserve"> </w:t>
      </w:r>
      <w:r w:rsidR="00E02358">
        <w:rPr>
          <w:rFonts w:hint="eastAsia"/>
          <w:lang w:eastAsia="ko-KR"/>
        </w:rPr>
        <w:t>지우고</w:t>
      </w:r>
      <w:r w:rsidR="00E0235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comma</w:t>
      </w:r>
      <w:r w:rsidR="00E02358">
        <w:rPr>
          <w:rFonts w:hint="eastAsia"/>
          <w:lang w:eastAsia="ko-KR"/>
        </w:rPr>
        <w:t>가</w:t>
      </w:r>
      <w:r w:rsidR="00E0235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떨어뜨려준다</w:t>
      </w:r>
      <w:r>
        <w:rPr>
          <w:rFonts w:hint="eastAsia"/>
          <w:lang w:eastAsia="ko-KR"/>
        </w:rPr>
        <w:t>.</w:t>
      </w:r>
    </w:p>
    <w:p w:rsidR="008A12E2" w:rsidRDefault="008A12E2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dump      AA,   BB    \n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8A12E2" w:rsidRDefault="008A12E2" w:rsidP="00BB4E04">
      <w:pPr>
        <w:ind w:firstLine="720"/>
        <w:rPr>
          <w:lang w:eastAsia="ko-KR"/>
        </w:rPr>
      </w:pPr>
      <w:r>
        <w:rPr>
          <w:lang w:eastAsia="ko-KR"/>
        </w:rPr>
        <w:t>D</w:t>
      </w:r>
      <w:r>
        <w:rPr>
          <w:rFonts w:hint="eastAsia"/>
          <w:lang w:eastAsia="ko-KR"/>
        </w:rPr>
        <w:t>ump</w:t>
      </w:r>
      <w:r>
        <w:rPr>
          <w:lang w:eastAsia="ko-KR"/>
        </w:rPr>
        <w:t>’</w:t>
      </w:r>
      <w:r>
        <w:rPr>
          <w:rFonts w:hint="eastAsia"/>
          <w:lang w:eastAsia="ko-KR"/>
        </w:rPr>
        <w:t>\0</w:t>
      </w:r>
      <w:r>
        <w:rPr>
          <w:lang w:eastAsia="ko-KR"/>
        </w:rPr>
        <w:t>’</w:t>
      </w:r>
      <w:r>
        <w:rPr>
          <w:rFonts w:hint="eastAsia"/>
          <w:lang w:eastAsia="ko-KR"/>
        </w:rPr>
        <w:t>AA</w:t>
      </w:r>
      <w:r>
        <w:rPr>
          <w:lang w:eastAsia="ko-KR"/>
        </w:rPr>
        <w:t>’</w:t>
      </w:r>
      <w:r>
        <w:rPr>
          <w:rFonts w:hint="eastAsia"/>
          <w:lang w:eastAsia="ko-KR"/>
        </w:rPr>
        <w:t>\0</w:t>
      </w:r>
      <w:r>
        <w:rPr>
          <w:lang w:eastAsia="ko-KR"/>
        </w:rPr>
        <w:t>’</w:t>
      </w:r>
      <w:r>
        <w:rPr>
          <w:rFonts w:hint="eastAsia"/>
          <w:lang w:eastAsia="ko-KR"/>
        </w:rPr>
        <w:t>,</w:t>
      </w:r>
      <w:r>
        <w:rPr>
          <w:lang w:eastAsia="ko-KR"/>
        </w:rPr>
        <w:t>’</w:t>
      </w:r>
      <w:r>
        <w:rPr>
          <w:rFonts w:hint="eastAsia"/>
          <w:lang w:eastAsia="ko-KR"/>
        </w:rPr>
        <w:t>\0</w:t>
      </w:r>
      <w:r>
        <w:rPr>
          <w:lang w:eastAsia="ko-KR"/>
        </w:rPr>
        <w:t>’</w:t>
      </w:r>
      <w:r>
        <w:rPr>
          <w:rFonts w:hint="eastAsia"/>
          <w:lang w:eastAsia="ko-KR"/>
        </w:rPr>
        <w:t>BB</w:t>
      </w:r>
      <w:r>
        <w:rPr>
          <w:lang w:eastAsia="ko-KR"/>
        </w:rPr>
        <w:t>’</w:t>
      </w:r>
      <w:r>
        <w:rPr>
          <w:rFonts w:hint="eastAsia"/>
          <w:lang w:eastAsia="ko-KR"/>
        </w:rPr>
        <w:t>\0</w:t>
      </w:r>
      <w:r>
        <w:rPr>
          <w:lang w:eastAsia="ko-KR"/>
        </w:rPr>
        <w:t>’’</w:t>
      </w:r>
      <w:r>
        <w:rPr>
          <w:rFonts w:hint="eastAsia"/>
          <w:lang w:eastAsia="ko-KR"/>
        </w:rPr>
        <w:t>\0</w:t>
      </w:r>
      <w:r>
        <w:rPr>
          <w:lang w:eastAsia="ko-KR"/>
        </w:rPr>
        <w:t>’</w:t>
      </w:r>
    </w:p>
    <w:p w:rsidR="00B95E5C" w:rsidRDefault="008A12E2" w:rsidP="00B95E5C">
      <w:pPr>
        <w:ind w:firstLine="720"/>
        <w:rPr>
          <w:lang w:eastAsia="ko-KR"/>
        </w:rPr>
      </w:pP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마지막에는</w:t>
      </w:r>
      <w:r>
        <w:rPr>
          <w:rFonts w:hint="eastAsia"/>
          <w:lang w:eastAsia="ko-KR"/>
        </w:rPr>
        <w:t xml:space="preserve"> null </w:t>
      </w:r>
      <w:r>
        <w:rPr>
          <w:rFonts w:hint="eastAsia"/>
          <w:lang w:eastAsia="ko-KR"/>
        </w:rPr>
        <w:t>문자가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온다</w:t>
      </w:r>
      <w:r>
        <w:rPr>
          <w:rFonts w:hint="eastAsia"/>
          <w:lang w:eastAsia="ko-KR"/>
        </w:rPr>
        <w:t>.</w:t>
      </w:r>
    </w:p>
    <w:p w:rsidR="008A12E2" w:rsidRDefault="008A12E2" w:rsidP="00BB4E04">
      <w:pPr>
        <w:ind w:firstLine="720"/>
        <w:rPr>
          <w:lang w:eastAsia="ko-KR"/>
        </w:rPr>
      </w:pP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2" w:name="_Toc130041409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2"/>
    </w:p>
    <w:p w:rsidR="008A12E2" w:rsidRDefault="008A12E2" w:rsidP="008A12E2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pre : </w:t>
      </w:r>
      <w:r>
        <w:rPr>
          <w:rFonts w:hint="eastAsia"/>
          <w:lang w:eastAsia="ko-KR"/>
        </w:rPr>
        <w:t>정제하기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previous character. </w:t>
      </w:r>
      <w:r>
        <w:rPr>
          <w:lang w:eastAsia="ko-KR"/>
        </w:rPr>
        <w:t>C</w:t>
      </w:r>
      <w:r>
        <w:rPr>
          <w:rFonts w:hint="eastAsia"/>
          <w:lang w:eastAsia="ko-KR"/>
        </w:rPr>
        <w:t>urrent character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파악한다</w:t>
      </w:r>
      <w:r>
        <w:rPr>
          <w:rFonts w:hint="eastAsia"/>
          <w:lang w:eastAsia="ko-KR"/>
        </w:rPr>
        <w:t>.</w:t>
      </w:r>
    </w:p>
    <w:p w:rsidR="008A12E2" w:rsidRDefault="008A12E2" w:rsidP="008A12E2">
      <w:pPr>
        <w:ind w:left="720"/>
        <w:rPr>
          <w:lang w:eastAsia="ko-KR"/>
        </w:rPr>
      </w:pPr>
    </w:p>
    <w:p w:rsidR="00564BC4" w:rsidRDefault="00564BC4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13" w:name="_Toc130041410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</w:t>
      </w:r>
      <w:r w:rsidR="008A12E2">
        <w:rPr>
          <w:rFonts w:hint="eastAsia"/>
          <w:bCs/>
          <w:sz w:val="24"/>
          <w:lang w:eastAsia="ko-KR"/>
        </w:rPr>
        <w:t>is_command</w:t>
      </w:r>
      <w:r>
        <w:rPr>
          <w:rFonts w:hint="eastAsia"/>
          <w:bCs/>
          <w:sz w:val="24"/>
          <w:lang w:eastAsia="ko-KR"/>
        </w:rPr>
        <w:t>()</w:t>
      </w:r>
      <w:bookmarkEnd w:id="13"/>
      <w:r w:rsidR="008A12E2">
        <w:rPr>
          <w:rFonts w:hint="eastAsia"/>
          <w:bCs/>
          <w:sz w:val="24"/>
          <w:lang w:eastAsia="ko-KR"/>
        </w:rPr>
        <w:tab/>
        <w:t>// argument.c</w:t>
      </w:r>
    </w:p>
    <w:p w:rsidR="008A12E2" w:rsidRDefault="00564BC4" w:rsidP="008A12E2">
      <w:pPr>
        <w:pStyle w:val="3"/>
        <w:rPr>
          <w:lang w:eastAsia="ko-KR"/>
        </w:rPr>
      </w:pPr>
      <w:bookmarkStart w:id="14" w:name="_Toc130041411"/>
      <w:r>
        <w:rPr>
          <w:rFonts w:hint="eastAsia"/>
          <w:lang w:eastAsia="ko-KR"/>
        </w:rPr>
        <w:t>기능</w:t>
      </w:r>
      <w:bookmarkEnd w:id="14"/>
    </w:p>
    <w:p w:rsidR="008A12E2" w:rsidRDefault="008A12E2" w:rsidP="008A12E2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s_command </w:t>
      </w:r>
      <w:r>
        <w:rPr>
          <w:rFonts w:hint="eastAsia"/>
          <w:lang w:eastAsia="ko-KR"/>
        </w:rPr>
        <w:t>모듈에서는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</w:p>
    <w:p w:rsidR="00845713" w:rsidRDefault="00845713" w:rsidP="008A12E2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s_help(), is_history(), is_quit(), is_dir()</w:t>
      </w:r>
      <w:r w:rsidR="000D60F5">
        <w:rPr>
          <w:rFonts w:hint="eastAsia"/>
          <w:lang w:eastAsia="ko-KR"/>
        </w:rPr>
        <w:t>, is_type()</w:t>
      </w:r>
      <w:r>
        <w:rPr>
          <w:rFonts w:hint="eastAsia"/>
          <w:lang w:eastAsia="ko-KR"/>
        </w:rPr>
        <w:tab/>
        <w:t xml:space="preserve">//shell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</w:p>
    <w:p w:rsidR="00845713" w:rsidRDefault="00845713" w:rsidP="008A12E2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s_dump(), is_fill(), is_edit(), is_reset()</w:t>
      </w:r>
      <w:r>
        <w:rPr>
          <w:rFonts w:hint="eastAsia"/>
          <w:lang w:eastAsia="ko-KR"/>
        </w:rPr>
        <w:tab/>
      </w:r>
      <w:r w:rsidR="000D60F5"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 xml:space="preserve">//memory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</w:p>
    <w:p w:rsidR="00845713" w:rsidRDefault="00845713" w:rsidP="008A12E2">
      <w:pPr>
        <w:ind w:left="720"/>
        <w:rPr>
          <w:lang w:eastAsia="ko-KR"/>
        </w:rPr>
      </w:pPr>
      <w:r>
        <w:rPr>
          <w:rFonts w:hint="eastAsia"/>
          <w:lang w:eastAsia="ko-KR"/>
        </w:rPr>
        <w:t>Is_</w:t>
      </w:r>
      <w:r w:rsidR="00F4776A">
        <w:rPr>
          <w:rFonts w:hint="eastAsia"/>
          <w:lang w:eastAsia="ko-KR"/>
        </w:rPr>
        <w:t>opcodelist(), is_opcode_mnemonic()</w:t>
      </w:r>
      <w:r w:rsidR="00F4776A">
        <w:rPr>
          <w:rFonts w:hint="eastAsia"/>
          <w:lang w:eastAsia="ko-KR"/>
        </w:rPr>
        <w:tab/>
      </w:r>
      <w:r w:rsidR="000D60F5">
        <w:rPr>
          <w:rFonts w:hint="eastAsia"/>
          <w:lang w:eastAsia="ko-KR"/>
        </w:rPr>
        <w:tab/>
      </w:r>
      <w:r w:rsidR="00F4776A">
        <w:rPr>
          <w:rFonts w:hint="eastAsia"/>
          <w:lang w:eastAsia="ko-KR"/>
        </w:rPr>
        <w:t xml:space="preserve">//opcode </w:t>
      </w:r>
      <w:r w:rsidR="00F4776A">
        <w:rPr>
          <w:rFonts w:hint="eastAsia"/>
          <w:lang w:eastAsia="ko-KR"/>
        </w:rPr>
        <w:t>관련</w:t>
      </w:r>
      <w:r w:rsidR="00F4776A">
        <w:rPr>
          <w:rFonts w:hint="eastAsia"/>
          <w:lang w:eastAsia="ko-KR"/>
        </w:rPr>
        <w:t xml:space="preserve"> </w:t>
      </w:r>
      <w:r w:rsidR="00F4776A">
        <w:rPr>
          <w:rFonts w:hint="eastAsia"/>
          <w:lang w:eastAsia="ko-KR"/>
        </w:rPr>
        <w:t>명령어</w:t>
      </w:r>
    </w:p>
    <w:p w:rsidR="000D60F5" w:rsidRDefault="000D60F5" w:rsidP="008A12E2">
      <w:pPr>
        <w:ind w:left="720"/>
        <w:rPr>
          <w:lang w:eastAsia="ko-KR"/>
        </w:rPr>
      </w:pPr>
      <w:r>
        <w:rPr>
          <w:rFonts w:hint="eastAsia"/>
          <w:lang w:eastAsia="ko-KR"/>
        </w:rPr>
        <w:t>Is_assemble(), is_symbol()</w:t>
      </w:r>
      <w:r w:rsidR="008347BB">
        <w:rPr>
          <w:lang w:eastAsia="ko-KR"/>
        </w:rPr>
        <w:tab/>
      </w:r>
      <w:r w:rsidR="008347BB">
        <w:rPr>
          <w:lang w:eastAsia="ko-KR"/>
        </w:rPr>
        <w:tab/>
      </w:r>
      <w:r w:rsidR="008347BB">
        <w:rPr>
          <w:lang w:eastAsia="ko-KR"/>
        </w:rPr>
        <w:tab/>
        <w:t xml:space="preserve">//assemble </w:t>
      </w:r>
      <w:r w:rsidR="008347BB">
        <w:rPr>
          <w:rFonts w:hint="eastAsia"/>
          <w:lang w:eastAsia="ko-KR"/>
        </w:rPr>
        <w:t>관련</w:t>
      </w:r>
      <w:r w:rsidR="008347BB">
        <w:rPr>
          <w:rFonts w:hint="eastAsia"/>
          <w:lang w:eastAsia="ko-KR"/>
        </w:rPr>
        <w:t xml:space="preserve"> </w:t>
      </w:r>
      <w:r w:rsidR="008347BB">
        <w:rPr>
          <w:rFonts w:hint="eastAsia"/>
          <w:lang w:eastAsia="ko-KR"/>
        </w:rPr>
        <w:t>명령어</w:t>
      </w:r>
    </w:p>
    <w:p w:rsidR="008347BB" w:rsidRPr="000D60F5" w:rsidRDefault="008347BB" w:rsidP="008A12E2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Is run(), is_bp(), is_progaddr()</w:t>
      </w:r>
      <w:r>
        <w:rPr>
          <w:rFonts w:hint="eastAsia"/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//linkloader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</w:p>
    <w:p w:rsidR="008A12E2" w:rsidRDefault="008A12E2" w:rsidP="008A12E2">
      <w:pPr>
        <w:ind w:left="720"/>
        <w:rPr>
          <w:lang w:eastAsia="ko-KR"/>
        </w:rPr>
      </w:pPr>
      <w:r>
        <w:rPr>
          <w:rFonts w:hint="eastAsia"/>
          <w:lang w:eastAsia="ko-KR"/>
        </w:rPr>
        <w:t>정제된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rgument</w:t>
      </w:r>
      <w:r>
        <w:rPr>
          <w:rFonts w:hint="eastAsia"/>
          <w:lang w:eastAsia="ko-KR"/>
        </w:rPr>
        <w:t>를받아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agument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>parsing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P</w:t>
      </w:r>
      <w:r>
        <w:rPr>
          <w:rFonts w:hint="eastAsia"/>
          <w:lang w:eastAsia="ko-KR"/>
        </w:rPr>
        <w:t>arsing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command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 xml:space="preserve">.  </w:t>
      </w:r>
      <w:r>
        <w:rPr>
          <w:rFonts w:hint="eastAsia"/>
          <w:lang w:eastAsia="ko-KR"/>
        </w:rPr>
        <w:t>일치하지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:rsidR="008A12E2" w:rsidRDefault="008A12E2" w:rsidP="008A12E2">
      <w:pPr>
        <w:ind w:left="720"/>
        <w:rPr>
          <w:lang w:eastAsia="ko-KR"/>
        </w:rPr>
      </w:pPr>
      <w:r>
        <w:rPr>
          <w:rFonts w:hint="eastAsia"/>
          <w:lang w:eastAsia="ko-KR"/>
        </w:rPr>
        <w:lastRenderedPageBreak/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parsing</w:t>
      </w:r>
      <w:r w:rsidR="00845713">
        <w:rPr>
          <w:rFonts w:hint="eastAsia"/>
          <w:lang w:eastAsia="ko-KR"/>
        </w:rPr>
        <w:t>과</w:t>
      </w:r>
      <w:r w:rsidR="00845713">
        <w:rPr>
          <w:rFonts w:hint="eastAsia"/>
          <w:lang w:eastAsia="ko-KR"/>
        </w:rPr>
        <w:t xml:space="preserve"> hex_to_int</w:t>
      </w:r>
      <w:r w:rsidR="00845713">
        <w:rPr>
          <w:rFonts w:hint="eastAsia"/>
          <w:lang w:eastAsia="ko-KR"/>
        </w:rPr>
        <w:t>를</w:t>
      </w:r>
      <w:r w:rsidR="00845713">
        <w:rPr>
          <w:rFonts w:hint="eastAsia"/>
          <w:lang w:eastAsia="ko-KR"/>
        </w:rPr>
        <w:t xml:space="preserve"> </w:t>
      </w:r>
      <w:r w:rsidR="00845713">
        <w:rPr>
          <w:rFonts w:hint="eastAsia"/>
          <w:lang w:eastAsia="ko-KR"/>
        </w:rPr>
        <w:t>진행하여</w:t>
      </w:r>
      <w:r w:rsidR="00845713">
        <w:rPr>
          <w:rFonts w:hint="eastAsia"/>
          <w:lang w:eastAsia="ko-KR"/>
        </w:rPr>
        <w:t xml:space="preserve"> </w:t>
      </w:r>
      <w:r w:rsidR="00845713">
        <w:rPr>
          <w:rFonts w:hint="eastAsia"/>
          <w:lang w:eastAsia="ko-KR"/>
        </w:rPr>
        <w:t>문법적</w:t>
      </w:r>
      <w:r w:rsidR="00845713">
        <w:rPr>
          <w:rFonts w:hint="eastAsia"/>
          <w:lang w:eastAsia="ko-KR"/>
        </w:rPr>
        <w:t xml:space="preserve"> </w:t>
      </w:r>
      <w:r w:rsidR="00845713">
        <w:rPr>
          <w:rFonts w:hint="eastAsia"/>
          <w:lang w:eastAsia="ko-KR"/>
        </w:rPr>
        <w:t>오류가</w:t>
      </w:r>
      <w:r w:rsidR="00845713">
        <w:rPr>
          <w:rFonts w:hint="eastAsia"/>
          <w:lang w:eastAsia="ko-KR"/>
        </w:rPr>
        <w:t xml:space="preserve"> </w:t>
      </w:r>
      <w:r w:rsidR="00845713">
        <w:rPr>
          <w:rFonts w:hint="eastAsia"/>
          <w:lang w:eastAsia="ko-KR"/>
        </w:rPr>
        <w:t>없는지</w:t>
      </w:r>
      <w:r w:rsidR="00845713">
        <w:rPr>
          <w:rFonts w:hint="eastAsia"/>
          <w:lang w:eastAsia="ko-KR"/>
        </w:rPr>
        <w:t xml:space="preserve"> </w:t>
      </w:r>
      <w:r w:rsidR="00845713">
        <w:rPr>
          <w:rFonts w:hint="eastAsia"/>
          <w:lang w:eastAsia="ko-KR"/>
        </w:rPr>
        <w:t>확인한다</w:t>
      </w:r>
      <w:r w:rsidR="00845713">
        <w:rPr>
          <w:rFonts w:hint="eastAsia"/>
          <w:lang w:eastAsia="ko-KR"/>
        </w:rPr>
        <w:t xml:space="preserve">. </w:t>
      </w:r>
      <w:r w:rsidR="00845713">
        <w:rPr>
          <w:rFonts w:hint="eastAsia"/>
          <w:lang w:eastAsia="ko-KR"/>
        </w:rPr>
        <w:t>만약</w:t>
      </w:r>
      <w:r w:rsidR="00845713">
        <w:rPr>
          <w:rFonts w:hint="eastAsia"/>
          <w:lang w:eastAsia="ko-KR"/>
        </w:rPr>
        <w:t xml:space="preserve"> </w:t>
      </w:r>
      <w:r w:rsidR="00845713">
        <w:rPr>
          <w:rFonts w:hint="eastAsia"/>
          <w:lang w:eastAsia="ko-KR"/>
        </w:rPr>
        <w:t>있다면</w:t>
      </w:r>
      <w:r w:rsidR="00845713">
        <w:rPr>
          <w:rFonts w:hint="eastAsia"/>
          <w:lang w:eastAsia="ko-KR"/>
        </w:rPr>
        <w:t xml:space="preserve"> error_message</w:t>
      </w:r>
      <w:r w:rsidR="00845713">
        <w:rPr>
          <w:rFonts w:hint="eastAsia"/>
          <w:lang w:eastAsia="ko-KR"/>
        </w:rPr>
        <w:t>를</w:t>
      </w:r>
      <w:r w:rsidR="00845713">
        <w:rPr>
          <w:rFonts w:hint="eastAsia"/>
          <w:lang w:eastAsia="ko-KR"/>
        </w:rPr>
        <w:t xml:space="preserve"> </w:t>
      </w:r>
      <w:r w:rsidR="00845713">
        <w:rPr>
          <w:rFonts w:hint="eastAsia"/>
          <w:lang w:eastAsia="ko-KR"/>
        </w:rPr>
        <w:t>출력한다</w:t>
      </w:r>
      <w:r w:rsidR="00845713">
        <w:rPr>
          <w:rFonts w:hint="eastAsia"/>
          <w:lang w:eastAsia="ko-KR"/>
        </w:rPr>
        <w:t>.</w:t>
      </w:r>
    </w:p>
    <w:p w:rsidR="00845713" w:rsidRPr="00845713" w:rsidRDefault="00845713" w:rsidP="008A12E2">
      <w:pPr>
        <w:ind w:left="720"/>
        <w:rPr>
          <w:lang w:eastAsia="ko-KR"/>
        </w:rPr>
      </w:pPr>
      <w:r>
        <w:rPr>
          <w:rFonts w:hint="eastAsia"/>
          <w:lang w:eastAsia="ko-KR"/>
        </w:rPr>
        <w:t>문법적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완벽하다면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 w:rsidR="00F4776A">
        <w:rPr>
          <w:rFonts w:hint="eastAsia"/>
          <w:lang w:eastAsia="ko-KR"/>
        </w:rPr>
        <w:t>에</w:t>
      </w:r>
      <w:r w:rsidR="00F4776A">
        <w:rPr>
          <w:rFonts w:hint="eastAsia"/>
          <w:lang w:eastAsia="ko-KR"/>
        </w:rPr>
        <w:t xml:space="preserve"> </w:t>
      </w:r>
      <w:r w:rsidR="00F4776A"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command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 w:rsidR="00FE3868">
        <w:rPr>
          <w:rFonts w:hint="eastAsia"/>
          <w:lang w:eastAsia="ko-KR"/>
        </w:rPr>
        <w:t>하고</w:t>
      </w:r>
      <w:r w:rsidR="00FE3868">
        <w:rPr>
          <w:rFonts w:hint="eastAsia"/>
          <w:lang w:eastAsia="ko-KR"/>
        </w:rPr>
        <w:t xml:space="preserve"> history</w:t>
      </w:r>
      <w:r w:rsidR="00FE3868">
        <w:rPr>
          <w:rFonts w:hint="eastAsia"/>
          <w:lang w:eastAsia="ko-KR"/>
        </w:rPr>
        <w:t>에</w:t>
      </w:r>
      <w:r w:rsidR="00FE3868">
        <w:rPr>
          <w:rFonts w:hint="eastAsia"/>
          <w:lang w:eastAsia="ko-KR"/>
        </w:rPr>
        <w:t xml:space="preserve"> </w:t>
      </w:r>
      <w:r w:rsidR="00FE3868">
        <w:rPr>
          <w:rFonts w:hint="eastAsia"/>
          <w:lang w:eastAsia="ko-KR"/>
        </w:rPr>
        <w:t>저장한다</w:t>
      </w:r>
      <w:r w:rsidR="00FE3868"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lang w:eastAsia="ko-KR"/>
        </w:rPr>
      </w:pPr>
      <w:bookmarkStart w:id="15" w:name="_Toc130041412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5"/>
    </w:p>
    <w:p w:rsidR="00845713" w:rsidRPr="00845713" w:rsidRDefault="00845713" w:rsidP="00845713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har *parse : parsing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</w:p>
    <w:p w:rsidR="00845713" w:rsidRDefault="00845713" w:rsidP="00845713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len : parsing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O</w:t>
      </w:r>
      <w:r>
        <w:rPr>
          <w:rFonts w:hint="eastAsia"/>
          <w:lang w:eastAsia="ko-KR"/>
        </w:rPr>
        <w:t>ver argument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Lack  argument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판별하는데에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쓰인다</w:t>
      </w:r>
      <w:r>
        <w:rPr>
          <w:rFonts w:hint="eastAsia"/>
          <w:lang w:eastAsia="ko-KR"/>
        </w:rPr>
        <w:t>.</w:t>
      </w:r>
    </w:p>
    <w:p w:rsidR="00845713" w:rsidRDefault="00845713" w:rsidP="00845713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start,end,addr :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//is_dump(), is_fill(),is_edit()</w:t>
      </w:r>
    </w:p>
    <w:p w:rsidR="000D60F5" w:rsidRDefault="00845713" w:rsidP="000D60F5">
      <w:pPr>
        <w:ind w:left="720"/>
        <w:rPr>
          <w:lang w:eastAsia="ko-KR"/>
        </w:rPr>
      </w:pPr>
      <w:r>
        <w:rPr>
          <w:lang w:eastAsia="ko-KR"/>
        </w:rPr>
        <w:t xml:space="preserve">Int </w:t>
      </w:r>
      <w:r>
        <w:rPr>
          <w:rFonts w:hint="eastAsia"/>
          <w:lang w:eastAsia="ko-KR"/>
        </w:rPr>
        <w:t xml:space="preserve">value :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//is_fill(), is_edit()</w:t>
      </w:r>
    </w:p>
    <w:p w:rsidR="00845713" w:rsidRPr="00845713" w:rsidRDefault="00845713" w:rsidP="00845713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564BC4" w:rsidRDefault="0006784D" w:rsidP="00564BC4">
      <w:pPr>
        <w:pStyle w:val="2"/>
        <w:rPr>
          <w:bCs/>
          <w:sz w:val="24"/>
          <w:lang w:eastAsia="ko-KR"/>
        </w:rPr>
      </w:pPr>
      <w:bookmarkStart w:id="16" w:name="_Toc13004141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6"/>
      <w:r w:rsidR="00FE3868">
        <w:rPr>
          <w:rFonts w:hint="eastAsia"/>
          <w:bCs/>
          <w:sz w:val="24"/>
          <w:lang w:eastAsia="ko-KR"/>
        </w:rPr>
        <w:t>extract_parameter()</w:t>
      </w:r>
      <w:r w:rsidR="00833E97">
        <w:rPr>
          <w:rFonts w:hint="eastAsia"/>
          <w:bCs/>
          <w:sz w:val="24"/>
          <w:lang w:eastAsia="ko-KR"/>
        </w:rPr>
        <w:tab/>
        <w:t>//argument.c, opcode.c</w:t>
      </w:r>
      <w:r w:rsidR="00F5370D">
        <w:rPr>
          <w:rFonts w:hint="eastAsia"/>
          <w:bCs/>
          <w:sz w:val="24"/>
          <w:lang w:eastAsia="ko-KR"/>
        </w:rPr>
        <w:t xml:space="preserve"> assemble.c</w:t>
      </w:r>
    </w:p>
    <w:p w:rsidR="00FE3868" w:rsidRPr="00FE3868" w:rsidRDefault="00564BC4" w:rsidP="00FE3868">
      <w:pPr>
        <w:pStyle w:val="3"/>
        <w:rPr>
          <w:iCs/>
          <w:sz w:val="24"/>
          <w:lang w:eastAsia="ko-KR"/>
        </w:rPr>
      </w:pPr>
      <w:bookmarkStart w:id="17" w:name="_Toc130041414"/>
      <w:r>
        <w:rPr>
          <w:rFonts w:hint="eastAsia"/>
          <w:iCs/>
          <w:sz w:val="24"/>
          <w:lang w:eastAsia="ko-KR"/>
        </w:rPr>
        <w:t>기능</w:t>
      </w:r>
      <w:bookmarkEnd w:id="17"/>
    </w:p>
    <w:p w:rsidR="00FE3868" w:rsidRDefault="00FE3868" w:rsidP="00FE3868">
      <w:pPr>
        <w:pStyle w:val="3"/>
        <w:numPr>
          <w:ilvl w:val="0"/>
          <w:numId w:val="0"/>
        </w:numPr>
        <w:ind w:left="720"/>
        <w:rPr>
          <w:rFonts w:ascii="Times New Roman" w:hAnsi="Times New Roman"/>
          <w:i w:val="0"/>
          <w:lang w:eastAsia="ko-KR"/>
        </w:rPr>
      </w:pPr>
      <w:r>
        <w:rPr>
          <w:rFonts w:ascii="Times New Roman" w:hAnsi="Times New Roman"/>
          <w:i w:val="0"/>
          <w:lang w:eastAsia="ko-KR"/>
        </w:rPr>
        <w:t>E</w:t>
      </w:r>
      <w:r>
        <w:rPr>
          <w:rFonts w:ascii="Times New Roman" w:hAnsi="Times New Roman" w:hint="eastAsia"/>
          <w:i w:val="0"/>
          <w:lang w:eastAsia="ko-KR"/>
        </w:rPr>
        <w:t xml:space="preserve">xtract_parameter </w:t>
      </w:r>
      <w:r>
        <w:rPr>
          <w:rFonts w:ascii="Times New Roman" w:hAnsi="Times New Roman" w:hint="eastAsia"/>
          <w:i w:val="0"/>
          <w:lang w:eastAsia="ko-KR"/>
        </w:rPr>
        <w:t>모듈은</w:t>
      </w:r>
      <w:r>
        <w:rPr>
          <w:rFonts w:ascii="Times New Roman" w:hAnsi="Times New Roman" w:hint="eastAsia"/>
          <w:i w:val="0"/>
          <w:lang w:eastAsia="ko-KR"/>
        </w:rPr>
        <w:t xml:space="preserve"> </w:t>
      </w:r>
      <w:r>
        <w:rPr>
          <w:rFonts w:ascii="Times New Roman" w:hAnsi="Times New Roman" w:hint="eastAsia"/>
          <w:i w:val="0"/>
          <w:lang w:eastAsia="ko-KR"/>
        </w:rPr>
        <w:t>정제된</w:t>
      </w:r>
      <w:r>
        <w:rPr>
          <w:rFonts w:ascii="Times New Roman" w:hAnsi="Times New Roman" w:hint="eastAsia"/>
          <w:i w:val="0"/>
          <w:lang w:eastAsia="ko-KR"/>
        </w:rPr>
        <w:t xml:space="preserve"> argument</w:t>
      </w:r>
      <w:r>
        <w:rPr>
          <w:rFonts w:ascii="Times New Roman" w:hAnsi="Times New Roman" w:hint="eastAsia"/>
          <w:i w:val="0"/>
          <w:lang w:eastAsia="ko-KR"/>
        </w:rPr>
        <w:t>에서</w:t>
      </w:r>
      <w:r>
        <w:rPr>
          <w:rFonts w:ascii="Times New Roman" w:hAnsi="Times New Roman" w:hint="eastAsia"/>
          <w:i w:val="0"/>
          <w:lang w:eastAsia="ko-KR"/>
        </w:rPr>
        <w:t xml:space="preserve"> command</w:t>
      </w:r>
      <w:r>
        <w:rPr>
          <w:rFonts w:ascii="Times New Roman" w:hAnsi="Times New Roman" w:hint="eastAsia"/>
          <w:i w:val="0"/>
          <w:lang w:eastAsia="ko-KR"/>
        </w:rPr>
        <w:t>에</w:t>
      </w:r>
      <w:r>
        <w:rPr>
          <w:rFonts w:ascii="Times New Roman" w:hAnsi="Times New Roman" w:hint="eastAsia"/>
          <w:i w:val="0"/>
          <w:lang w:eastAsia="ko-KR"/>
        </w:rPr>
        <w:t xml:space="preserve"> </w:t>
      </w:r>
      <w:r>
        <w:rPr>
          <w:rFonts w:ascii="Times New Roman" w:hAnsi="Times New Roman" w:hint="eastAsia"/>
          <w:i w:val="0"/>
          <w:lang w:eastAsia="ko-KR"/>
        </w:rPr>
        <w:t>필요한</w:t>
      </w:r>
      <w:r>
        <w:rPr>
          <w:rFonts w:ascii="Times New Roman" w:hAnsi="Times New Roman" w:hint="eastAsia"/>
          <w:i w:val="0"/>
          <w:lang w:eastAsia="ko-KR"/>
        </w:rPr>
        <w:t xml:space="preserve"> </w:t>
      </w:r>
      <w:r>
        <w:rPr>
          <w:rFonts w:ascii="Times New Roman" w:hAnsi="Times New Roman" w:hint="eastAsia"/>
          <w:i w:val="0"/>
          <w:lang w:eastAsia="ko-KR"/>
        </w:rPr>
        <w:t>변수들을</w:t>
      </w:r>
      <w:r>
        <w:rPr>
          <w:rFonts w:ascii="Times New Roman" w:hAnsi="Times New Roman" w:hint="eastAsia"/>
          <w:i w:val="0"/>
          <w:lang w:eastAsia="ko-KR"/>
        </w:rPr>
        <w:t xml:space="preserve"> </w:t>
      </w:r>
      <w:r>
        <w:rPr>
          <w:rFonts w:ascii="Times New Roman" w:hAnsi="Times New Roman" w:hint="eastAsia"/>
          <w:i w:val="0"/>
          <w:lang w:eastAsia="ko-KR"/>
        </w:rPr>
        <w:t>추출하기위해</w:t>
      </w:r>
      <w:r>
        <w:rPr>
          <w:rFonts w:ascii="Times New Roman" w:hAnsi="Times New Roman" w:hint="eastAsia"/>
          <w:i w:val="0"/>
          <w:lang w:eastAsia="ko-KR"/>
        </w:rPr>
        <w:t xml:space="preserve"> </w:t>
      </w:r>
      <w:r>
        <w:rPr>
          <w:rFonts w:ascii="Times New Roman" w:hAnsi="Times New Roman" w:hint="eastAsia"/>
          <w:i w:val="0"/>
          <w:lang w:eastAsia="ko-KR"/>
        </w:rPr>
        <w:t>존재하는</w:t>
      </w:r>
      <w:r>
        <w:rPr>
          <w:rFonts w:ascii="Times New Roman" w:hAnsi="Times New Roman" w:hint="eastAsia"/>
          <w:i w:val="0"/>
          <w:lang w:eastAsia="ko-KR"/>
        </w:rPr>
        <w:t xml:space="preserve"> </w:t>
      </w:r>
      <w:r>
        <w:rPr>
          <w:rFonts w:ascii="Times New Roman" w:hAnsi="Times New Roman" w:hint="eastAsia"/>
          <w:i w:val="0"/>
          <w:lang w:eastAsia="ko-KR"/>
        </w:rPr>
        <w:t>모듈이다</w:t>
      </w:r>
      <w:r>
        <w:rPr>
          <w:rFonts w:ascii="Times New Roman" w:hAnsi="Times New Roman" w:hint="eastAsia"/>
          <w:i w:val="0"/>
          <w:lang w:eastAsia="ko-KR"/>
        </w:rPr>
        <w:t xml:space="preserve">. </w:t>
      </w:r>
      <w:r>
        <w:rPr>
          <w:rFonts w:ascii="Times New Roman" w:hAnsi="Times New Roman" w:hint="eastAsia"/>
          <w:i w:val="0"/>
          <w:lang w:eastAsia="ko-KR"/>
        </w:rPr>
        <w:t>이러한</w:t>
      </w:r>
      <w:r>
        <w:rPr>
          <w:rFonts w:ascii="Times New Roman" w:hAnsi="Times New Roman" w:hint="eastAsia"/>
          <w:i w:val="0"/>
          <w:lang w:eastAsia="ko-KR"/>
        </w:rPr>
        <w:t xml:space="preserve"> </w:t>
      </w:r>
      <w:r>
        <w:rPr>
          <w:rFonts w:ascii="Times New Roman" w:hAnsi="Times New Roman" w:hint="eastAsia"/>
          <w:i w:val="0"/>
          <w:lang w:eastAsia="ko-KR"/>
        </w:rPr>
        <w:t>추출을</w:t>
      </w:r>
      <w:r>
        <w:rPr>
          <w:rFonts w:ascii="Times New Roman" w:hAnsi="Times New Roman" w:hint="eastAsia"/>
          <w:i w:val="0"/>
          <w:lang w:eastAsia="ko-KR"/>
        </w:rPr>
        <w:t xml:space="preserve"> </w:t>
      </w:r>
      <w:r>
        <w:rPr>
          <w:rFonts w:ascii="Times New Roman" w:hAnsi="Times New Roman" w:hint="eastAsia"/>
          <w:i w:val="0"/>
          <w:lang w:eastAsia="ko-KR"/>
        </w:rPr>
        <w:t>위해</w:t>
      </w:r>
      <w:r>
        <w:rPr>
          <w:rFonts w:ascii="Times New Roman" w:hAnsi="Times New Roman" w:hint="eastAsia"/>
          <w:i w:val="0"/>
          <w:lang w:eastAsia="ko-KR"/>
        </w:rPr>
        <w:t xml:space="preserve"> </w:t>
      </w:r>
      <w:r>
        <w:rPr>
          <w:rFonts w:ascii="Times New Roman" w:hAnsi="Times New Roman" w:hint="eastAsia"/>
          <w:i w:val="0"/>
          <w:lang w:eastAsia="ko-KR"/>
        </w:rPr>
        <w:t>이</w:t>
      </w:r>
      <w:r>
        <w:rPr>
          <w:rFonts w:ascii="Times New Roman" w:hAnsi="Times New Roman" w:hint="eastAsia"/>
          <w:i w:val="0"/>
          <w:lang w:eastAsia="ko-KR"/>
        </w:rPr>
        <w:t xml:space="preserve"> </w:t>
      </w:r>
      <w:r>
        <w:rPr>
          <w:rFonts w:ascii="Times New Roman" w:hAnsi="Times New Roman" w:hint="eastAsia"/>
          <w:i w:val="0"/>
          <w:lang w:eastAsia="ko-KR"/>
        </w:rPr>
        <w:t>모듈에는</w:t>
      </w:r>
      <w:r>
        <w:rPr>
          <w:rFonts w:ascii="Times New Roman" w:hAnsi="Times New Roman" w:hint="eastAsia"/>
          <w:i w:val="0"/>
          <w:lang w:eastAsia="ko-KR"/>
        </w:rPr>
        <w:t xml:space="preserve"> 3</w:t>
      </w:r>
      <w:r>
        <w:rPr>
          <w:rFonts w:ascii="Times New Roman" w:hAnsi="Times New Roman" w:hint="eastAsia"/>
          <w:i w:val="0"/>
          <w:lang w:eastAsia="ko-KR"/>
        </w:rPr>
        <w:t>가지</w:t>
      </w:r>
      <w:r>
        <w:rPr>
          <w:rFonts w:ascii="Times New Roman" w:hAnsi="Times New Roman" w:hint="eastAsia"/>
          <w:i w:val="0"/>
          <w:lang w:eastAsia="ko-KR"/>
        </w:rPr>
        <w:t xml:space="preserve"> </w:t>
      </w:r>
      <w:r>
        <w:rPr>
          <w:rFonts w:ascii="Times New Roman" w:hAnsi="Times New Roman" w:hint="eastAsia"/>
          <w:i w:val="0"/>
          <w:lang w:eastAsia="ko-KR"/>
        </w:rPr>
        <w:t>함수가</w:t>
      </w:r>
      <w:r>
        <w:rPr>
          <w:rFonts w:ascii="Times New Roman" w:hAnsi="Times New Roman" w:hint="eastAsia"/>
          <w:i w:val="0"/>
          <w:lang w:eastAsia="ko-KR"/>
        </w:rPr>
        <w:t xml:space="preserve"> </w:t>
      </w:r>
      <w:r>
        <w:rPr>
          <w:rFonts w:ascii="Times New Roman" w:hAnsi="Times New Roman" w:hint="eastAsia"/>
          <w:i w:val="0"/>
          <w:lang w:eastAsia="ko-KR"/>
        </w:rPr>
        <w:t>존재한다</w:t>
      </w:r>
      <w:r>
        <w:rPr>
          <w:rFonts w:ascii="Times New Roman" w:hAnsi="Times New Roman" w:hint="eastAsia"/>
          <w:i w:val="0"/>
          <w:lang w:eastAsia="ko-KR"/>
        </w:rPr>
        <w:t>.</w:t>
      </w:r>
    </w:p>
    <w:p w:rsidR="00FE3868" w:rsidRDefault="00FE3868" w:rsidP="00FE3868">
      <w:pPr>
        <w:pStyle w:val="3"/>
        <w:numPr>
          <w:ilvl w:val="0"/>
          <w:numId w:val="0"/>
        </w:numPr>
        <w:rPr>
          <w:rFonts w:ascii="Times New Roman" w:hAnsi="Times New Roman"/>
          <w:i w:val="0"/>
          <w:lang w:eastAsia="ko-KR"/>
        </w:rPr>
      </w:pPr>
      <w:r>
        <w:rPr>
          <w:rFonts w:ascii="Times New Roman" w:hAnsi="Times New Roman" w:hint="eastAsia"/>
          <w:i w:val="0"/>
          <w:lang w:eastAsia="ko-KR"/>
        </w:rPr>
        <w:tab/>
      </w:r>
      <w:r>
        <w:rPr>
          <w:rFonts w:ascii="Times New Roman" w:hAnsi="Times New Roman"/>
          <w:i w:val="0"/>
          <w:lang w:eastAsia="ko-KR"/>
        </w:rPr>
        <w:t>P</w:t>
      </w:r>
      <w:r>
        <w:rPr>
          <w:rFonts w:ascii="Times New Roman" w:hAnsi="Times New Roman" w:hint="eastAsia"/>
          <w:i w:val="0"/>
          <w:lang w:eastAsia="ko-KR"/>
        </w:rPr>
        <w:t>arsing_argument() : refined argument</w:t>
      </w:r>
      <w:r>
        <w:rPr>
          <w:rFonts w:ascii="Times New Roman" w:hAnsi="Times New Roman" w:hint="eastAsia"/>
          <w:i w:val="0"/>
          <w:lang w:eastAsia="ko-KR"/>
        </w:rPr>
        <w:t>에서</w:t>
      </w:r>
      <w:r>
        <w:rPr>
          <w:rFonts w:ascii="Times New Roman" w:hAnsi="Times New Roman" w:hint="eastAsia"/>
          <w:i w:val="0"/>
          <w:lang w:eastAsia="ko-KR"/>
        </w:rPr>
        <w:t xml:space="preserve"> </w:t>
      </w:r>
      <w:r>
        <w:rPr>
          <w:rFonts w:ascii="Times New Roman" w:hAnsi="Times New Roman" w:hint="eastAsia"/>
          <w:i w:val="0"/>
          <w:lang w:eastAsia="ko-KR"/>
        </w:rPr>
        <w:t>문장을</w:t>
      </w:r>
      <w:r>
        <w:rPr>
          <w:rFonts w:ascii="Times New Roman" w:hAnsi="Times New Roman" w:hint="eastAsia"/>
          <w:i w:val="0"/>
          <w:lang w:eastAsia="ko-KR"/>
        </w:rPr>
        <w:t xml:space="preserve"> </w:t>
      </w:r>
      <w:r>
        <w:rPr>
          <w:rFonts w:ascii="Times New Roman" w:hAnsi="Times New Roman" w:hint="eastAsia"/>
          <w:i w:val="0"/>
          <w:lang w:eastAsia="ko-KR"/>
        </w:rPr>
        <w:t>하나씩</w:t>
      </w:r>
      <w:r>
        <w:rPr>
          <w:rFonts w:ascii="Times New Roman" w:hAnsi="Times New Roman" w:hint="eastAsia"/>
          <w:i w:val="0"/>
          <w:lang w:eastAsia="ko-KR"/>
        </w:rPr>
        <w:t xml:space="preserve"> </w:t>
      </w:r>
      <w:r>
        <w:rPr>
          <w:rFonts w:ascii="Times New Roman" w:hAnsi="Times New Roman" w:hint="eastAsia"/>
          <w:i w:val="0"/>
          <w:lang w:eastAsia="ko-KR"/>
        </w:rPr>
        <w:t>읽어온다</w:t>
      </w:r>
      <w:r>
        <w:rPr>
          <w:rFonts w:ascii="Times New Roman" w:hAnsi="Times New Roman" w:hint="eastAsia"/>
          <w:i w:val="0"/>
          <w:lang w:eastAsia="ko-KR"/>
        </w:rPr>
        <w:t>.</w:t>
      </w:r>
      <w:r w:rsidR="006449B4">
        <w:rPr>
          <w:rFonts w:ascii="Times New Roman" w:hAnsi="Times New Roman" w:hint="eastAsia"/>
          <w:i w:val="0"/>
          <w:lang w:eastAsia="ko-KR"/>
        </w:rPr>
        <w:tab/>
      </w:r>
      <w:r w:rsidR="006449B4">
        <w:rPr>
          <w:rFonts w:ascii="Times New Roman" w:hAnsi="Times New Roman" w:hint="eastAsia"/>
          <w:i w:val="0"/>
          <w:lang w:eastAsia="ko-KR"/>
        </w:rPr>
        <w:tab/>
        <w:t>//argument.c</w:t>
      </w:r>
    </w:p>
    <w:p w:rsidR="00FE3868" w:rsidRDefault="00FE3868" w:rsidP="00FE3868">
      <w:pPr>
        <w:pStyle w:val="3"/>
        <w:numPr>
          <w:ilvl w:val="0"/>
          <w:numId w:val="0"/>
        </w:numPr>
        <w:rPr>
          <w:rFonts w:ascii="Times New Roman" w:hAnsi="Times New Roman"/>
          <w:i w:val="0"/>
          <w:lang w:eastAsia="ko-KR"/>
        </w:rPr>
      </w:pPr>
      <w:r>
        <w:rPr>
          <w:rFonts w:ascii="Times New Roman" w:hAnsi="Times New Roman" w:hint="eastAsia"/>
          <w:i w:val="0"/>
          <w:lang w:eastAsia="ko-KR"/>
        </w:rPr>
        <w:tab/>
      </w:r>
      <w:r>
        <w:rPr>
          <w:rFonts w:ascii="Times New Roman" w:hAnsi="Times New Roman"/>
          <w:i w:val="0"/>
          <w:lang w:eastAsia="ko-KR"/>
        </w:rPr>
        <w:t>H</w:t>
      </w:r>
      <w:r>
        <w:rPr>
          <w:rFonts w:ascii="Times New Roman" w:hAnsi="Times New Roman" w:hint="eastAsia"/>
          <w:i w:val="0"/>
          <w:lang w:eastAsia="ko-KR"/>
        </w:rPr>
        <w:t>ex_to_int() : char</w:t>
      </w:r>
      <w:r>
        <w:rPr>
          <w:rFonts w:ascii="Times New Roman" w:hAnsi="Times New Roman" w:hint="eastAsia"/>
          <w:i w:val="0"/>
          <w:lang w:eastAsia="ko-KR"/>
        </w:rPr>
        <w:t>형</w:t>
      </w:r>
      <w:r>
        <w:rPr>
          <w:rFonts w:ascii="Times New Roman" w:hAnsi="Times New Roman" w:hint="eastAsia"/>
          <w:i w:val="0"/>
          <w:lang w:eastAsia="ko-KR"/>
        </w:rPr>
        <w:t xml:space="preserve"> hex code</w:t>
      </w:r>
      <w:r>
        <w:rPr>
          <w:rFonts w:ascii="Times New Roman" w:hAnsi="Times New Roman" w:hint="eastAsia"/>
          <w:i w:val="0"/>
          <w:lang w:eastAsia="ko-KR"/>
        </w:rPr>
        <w:t>로</w:t>
      </w:r>
      <w:r>
        <w:rPr>
          <w:rFonts w:ascii="Times New Roman" w:hAnsi="Times New Roman" w:hint="eastAsia"/>
          <w:i w:val="0"/>
          <w:lang w:eastAsia="ko-KR"/>
        </w:rPr>
        <w:t xml:space="preserve"> </w:t>
      </w:r>
      <w:r>
        <w:rPr>
          <w:rFonts w:ascii="Times New Roman" w:hAnsi="Times New Roman" w:hint="eastAsia"/>
          <w:i w:val="0"/>
          <w:lang w:eastAsia="ko-KR"/>
        </w:rPr>
        <w:t>이루어져있는</w:t>
      </w:r>
      <w:r>
        <w:rPr>
          <w:rFonts w:ascii="Times New Roman" w:hAnsi="Times New Roman" w:hint="eastAsia"/>
          <w:i w:val="0"/>
          <w:lang w:eastAsia="ko-KR"/>
        </w:rPr>
        <w:t xml:space="preserve"> </w:t>
      </w:r>
      <w:r>
        <w:rPr>
          <w:rFonts w:ascii="Times New Roman" w:hAnsi="Times New Roman" w:hint="eastAsia"/>
          <w:i w:val="0"/>
          <w:lang w:eastAsia="ko-KR"/>
        </w:rPr>
        <w:t>것을</w:t>
      </w:r>
      <w:r>
        <w:rPr>
          <w:rFonts w:ascii="Times New Roman" w:hAnsi="Times New Roman" w:hint="eastAsia"/>
          <w:i w:val="0"/>
          <w:lang w:eastAsia="ko-KR"/>
        </w:rPr>
        <w:t xml:space="preserve"> int</w:t>
      </w:r>
      <w:r>
        <w:rPr>
          <w:rFonts w:ascii="Times New Roman" w:hAnsi="Times New Roman" w:hint="eastAsia"/>
          <w:i w:val="0"/>
          <w:lang w:eastAsia="ko-KR"/>
        </w:rPr>
        <w:t>형으로</w:t>
      </w:r>
      <w:r>
        <w:rPr>
          <w:rFonts w:ascii="Times New Roman" w:hAnsi="Times New Roman" w:hint="eastAsia"/>
          <w:i w:val="0"/>
          <w:lang w:eastAsia="ko-KR"/>
        </w:rPr>
        <w:t xml:space="preserve"> </w:t>
      </w:r>
      <w:r>
        <w:rPr>
          <w:rFonts w:ascii="Times New Roman" w:hAnsi="Times New Roman" w:hint="eastAsia"/>
          <w:i w:val="0"/>
          <w:lang w:eastAsia="ko-KR"/>
        </w:rPr>
        <w:t>바꿔준다</w:t>
      </w:r>
      <w:r>
        <w:rPr>
          <w:rFonts w:ascii="Times New Roman" w:hAnsi="Times New Roman" w:hint="eastAsia"/>
          <w:i w:val="0"/>
          <w:lang w:eastAsia="ko-KR"/>
        </w:rPr>
        <w:t xml:space="preserve">. </w:t>
      </w:r>
      <w:r w:rsidR="006449B4">
        <w:rPr>
          <w:rFonts w:ascii="Times New Roman" w:hAnsi="Times New Roman" w:hint="eastAsia"/>
          <w:i w:val="0"/>
          <w:lang w:eastAsia="ko-KR"/>
        </w:rPr>
        <w:tab/>
        <w:t>//argument.c</w:t>
      </w:r>
    </w:p>
    <w:p w:rsidR="00564BC4" w:rsidRDefault="00FE3868" w:rsidP="00FE3868">
      <w:pPr>
        <w:pStyle w:val="3"/>
        <w:numPr>
          <w:ilvl w:val="0"/>
          <w:numId w:val="0"/>
        </w:numPr>
        <w:ind w:left="720"/>
        <w:rPr>
          <w:lang w:eastAsia="ko-KR"/>
        </w:rPr>
      </w:pPr>
      <w:r>
        <w:rPr>
          <w:rFonts w:ascii="Times New Roman" w:hAnsi="Times New Roman" w:hint="eastAsia"/>
          <w:i w:val="0"/>
          <w:lang w:eastAsia="ko-KR"/>
        </w:rPr>
        <w:t xml:space="preserve">Find_mnemonic() : </w:t>
      </w:r>
      <w:r>
        <w:rPr>
          <w:rFonts w:ascii="Times New Roman" w:hAnsi="Times New Roman" w:hint="eastAsia"/>
          <w:i w:val="0"/>
          <w:lang w:eastAsia="ko-KR"/>
        </w:rPr>
        <w:t>입력한</w:t>
      </w:r>
      <w:r>
        <w:rPr>
          <w:rFonts w:ascii="Times New Roman" w:hAnsi="Times New Roman" w:hint="eastAsia"/>
          <w:i w:val="0"/>
          <w:lang w:eastAsia="ko-KR"/>
        </w:rPr>
        <w:t xml:space="preserve"> mnemonic</w:t>
      </w:r>
      <w:r>
        <w:rPr>
          <w:rFonts w:ascii="Times New Roman" w:hAnsi="Times New Roman" w:hint="eastAsia"/>
          <w:i w:val="0"/>
          <w:lang w:eastAsia="ko-KR"/>
        </w:rPr>
        <w:t>에</w:t>
      </w:r>
      <w:r>
        <w:rPr>
          <w:rFonts w:ascii="Times New Roman" w:hAnsi="Times New Roman" w:hint="eastAsia"/>
          <w:i w:val="0"/>
          <w:lang w:eastAsia="ko-KR"/>
        </w:rPr>
        <w:t xml:space="preserve"> </w:t>
      </w:r>
      <w:r>
        <w:rPr>
          <w:rFonts w:ascii="Times New Roman" w:hAnsi="Times New Roman" w:hint="eastAsia"/>
          <w:i w:val="0"/>
          <w:lang w:eastAsia="ko-KR"/>
        </w:rPr>
        <w:t>해당하는게</w:t>
      </w:r>
      <w:r>
        <w:rPr>
          <w:rFonts w:ascii="Times New Roman" w:hAnsi="Times New Roman" w:hint="eastAsia"/>
          <w:i w:val="0"/>
          <w:lang w:eastAsia="ko-KR"/>
        </w:rPr>
        <w:t xml:space="preserve">  hash table</w:t>
      </w:r>
      <w:r>
        <w:rPr>
          <w:rFonts w:ascii="Times New Roman" w:hAnsi="Times New Roman" w:hint="eastAsia"/>
          <w:i w:val="0"/>
          <w:lang w:eastAsia="ko-KR"/>
        </w:rPr>
        <w:t>에</w:t>
      </w:r>
      <w:r>
        <w:rPr>
          <w:rFonts w:ascii="Times New Roman" w:hAnsi="Times New Roman" w:hint="eastAsia"/>
          <w:i w:val="0"/>
          <w:lang w:eastAsia="ko-KR"/>
        </w:rPr>
        <w:t xml:space="preserve"> </w:t>
      </w:r>
      <w:r>
        <w:rPr>
          <w:rFonts w:ascii="Times New Roman" w:hAnsi="Times New Roman" w:hint="eastAsia"/>
          <w:i w:val="0"/>
          <w:lang w:eastAsia="ko-KR"/>
        </w:rPr>
        <w:t>있는지</w:t>
      </w:r>
      <w:r>
        <w:rPr>
          <w:rFonts w:ascii="Times New Roman" w:hAnsi="Times New Roman" w:hint="eastAsia"/>
          <w:i w:val="0"/>
          <w:lang w:eastAsia="ko-KR"/>
        </w:rPr>
        <w:t xml:space="preserve"> </w:t>
      </w:r>
      <w:r>
        <w:rPr>
          <w:rFonts w:ascii="Times New Roman" w:hAnsi="Times New Roman" w:hint="eastAsia"/>
          <w:i w:val="0"/>
          <w:lang w:eastAsia="ko-KR"/>
        </w:rPr>
        <w:t>확인해준다</w:t>
      </w:r>
      <w:r>
        <w:rPr>
          <w:rFonts w:ascii="Times New Roman" w:hAnsi="Times New Roman" w:hint="eastAsia"/>
          <w:i w:val="0"/>
          <w:lang w:eastAsia="ko-KR"/>
        </w:rPr>
        <w:t xml:space="preserve">. </w:t>
      </w:r>
      <w:r>
        <w:rPr>
          <w:rFonts w:ascii="Times New Roman" w:hAnsi="Times New Roman" w:hint="eastAsia"/>
          <w:i w:val="0"/>
          <w:lang w:eastAsia="ko-KR"/>
        </w:rPr>
        <w:t>있으면</w:t>
      </w:r>
      <w:r>
        <w:rPr>
          <w:rFonts w:ascii="Times New Roman" w:hAnsi="Times New Roman" w:hint="eastAsia"/>
          <w:i w:val="0"/>
          <w:lang w:eastAsia="ko-KR"/>
        </w:rPr>
        <w:t xml:space="preserve"> </w:t>
      </w:r>
      <w:r>
        <w:rPr>
          <w:rFonts w:ascii="Times New Roman" w:hAnsi="Times New Roman" w:hint="eastAsia"/>
          <w:i w:val="0"/>
          <w:lang w:eastAsia="ko-KR"/>
        </w:rPr>
        <w:t>해당</w:t>
      </w:r>
      <w:r>
        <w:rPr>
          <w:rFonts w:ascii="Times New Roman" w:hAnsi="Times New Roman" w:hint="eastAsia"/>
          <w:i w:val="0"/>
          <w:lang w:eastAsia="ko-KR"/>
        </w:rPr>
        <w:t xml:space="preserve"> </w:t>
      </w:r>
      <w:r>
        <w:rPr>
          <w:rFonts w:ascii="Times New Roman" w:hAnsi="Times New Roman" w:hint="eastAsia"/>
          <w:i w:val="0"/>
          <w:lang w:eastAsia="ko-KR"/>
        </w:rPr>
        <w:t>노드의</w:t>
      </w:r>
      <w:r>
        <w:rPr>
          <w:rFonts w:ascii="Times New Roman" w:hAnsi="Times New Roman" w:hint="eastAsia"/>
          <w:i w:val="0"/>
          <w:lang w:eastAsia="ko-KR"/>
        </w:rPr>
        <w:t xml:space="preserve"> pointer</w:t>
      </w:r>
      <w:r>
        <w:rPr>
          <w:rFonts w:ascii="Times New Roman" w:hAnsi="Times New Roman" w:hint="eastAsia"/>
          <w:i w:val="0"/>
          <w:lang w:eastAsia="ko-KR"/>
        </w:rPr>
        <w:t>을</w:t>
      </w:r>
      <w:r>
        <w:rPr>
          <w:rFonts w:ascii="Times New Roman" w:hAnsi="Times New Roman" w:hint="eastAsia"/>
          <w:i w:val="0"/>
          <w:lang w:eastAsia="ko-KR"/>
        </w:rPr>
        <w:t xml:space="preserve"> </w:t>
      </w:r>
      <w:r>
        <w:rPr>
          <w:rFonts w:ascii="Times New Roman" w:hAnsi="Times New Roman" w:hint="eastAsia"/>
          <w:i w:val="0"/>
          <w:lang w:eastAsia="ko-KR"/>
        </w:rPr>
        <w:t>반환한다</w:t>
      </w:r>
      <w:r>
        <w:rPr>
          <w:rFonts w:ascii="Times New Roman" w:hAnsi="Times New Roman" w:hint="eastAsia"/>
          <w:i w:val="0"/>
          <w:lang w:eastAsia="ko-KR"/>
        </w:rPr>
        <w:t>.</w:t>
      </w:r>
      <w:r w:rsidR="00965691">
        <w:rPr>
          <w:rFonts w:hint="eastAsia"/>
          <w:lang w:eastAsia="ko-KR"/>
        </w:rPr>
        <w:t xml:space="preserve"> </w:t>
      </w:r>
      <w:r w:rsidR="006449B4">
        <w:rPr>
          <w:rFonts w:hint="eastAsia"/>
          <w:lang w:eastAsia="ko-KR"/>
        </w:rPr>
        <w:tab/>
      </w:r>
      <w:r w:rsidR="006449B4">
        <w:rPr>
          <w:rFonts w:hint="eastAsia"/>
          <w:lang w:eastAsia="ko-KR"/>
        </w:rPr>
        <w:tab/>
      </w:r>
      <w:r w:rsidR="006449B4">
        <w:rPr>
          <w:rFonts w:hint="eastAsia"/>
          <w:lang w:eastAsia="ko-KR"/>
        </w:rPr>
        <w:tab/>
      </w:r>
      <w:r w:rsidR="006449B4">
        <w:rPr>
          <w:rFonts w:hint="eastAsia"/>
          <w:lang w:eastAsia="ko-KR"/>
        </w:rPr>
        <w:tab/>
      </w:r>
      <w:r w:rsidR="006449B4">
        <w:rPr>
          <w:rFonts w:hint="eastAsia"/>
          <w:lang w:eastAsia="ko-KR"/>
        </w:rPr>
        <w:tab/>
      </w:r>
      <w:r w:rsidR="006449B4">
        <w:rPr>
          <w:rFonts w:hint="eastAsia"/>
          <w:lang w:eastAsia="ko-KR"/>
        </w:rPr>
        <w:tab/>
        <w:t>//opcode.c</w:t>
      </w:r>
    </w:p>
    <w:p w:rsidR="00FE3868" w:rsidRDefault="00FE3868" w:rsidP="00FE3868">
      <w:pPr>
        <w:rPr>
          <w:lang w:eastAsia="ko-KR"/>
        </w:rPr>
      </w:pPr>
    </w:p>
    <w:p w:rsidR="000D60F5" w:rsidRDefault="000D60F5" w:rsidP="00FE3868">
      <w:pPr>
        <w:rPr>
          <w:lang w:eastAsia="ko-KR"/>
        </w:rPr>
      </w:pPr>
      <w:r>
        <w:rPr>
          <w:rFonts w:hint="eastAsia"/>
          <w:lang w:eastAsia="ko-KR"/>
        </w:rPr>
        <w:tab/>
        <w:t xml:space="preserve">Find_symbol() :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symbol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해당하는게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확인해준다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:rsidR="000D60F5" w:rsidRDefault="000D60F5" w:rsidP="00FE3868">
      <w:pPr>
        <w:rPr>
          <w:lang w:eastAsia="ko-KR"/>
        </w:rPr>
      </w:pPr>
    </w:p>
    <w:p w:rsidR="00FE3868" w:rsidRPr="00FE3868" w:rsidRDefault="00FE3868" w:rsidP="00FE3868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추출을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포맷에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리턴한다</w:t>
      </w:r>
      <w:r>
        <w:rPr>
          <w:rFonts w:hint="eastAsia"/>
          <w:lang w:eastAsia="ko-KR"/>
        </w:rPr>
        <w:t xml:space="preserve">. </w:t>
      </w:r>
    </w:p>
    <w:p w:rsidR="00965691" w:rsidRDefault="00965691" w:rsidP="00965691">
      <w:pPr>
        <w:pStyle w:val="3"/>
        <w:rPr>
          <w:bCs/>
          <w:lang w:eastAsia="ko-KR"/>
        </w:rPr>
      </w:pPr>
      <w:bookmarkStart w:id="18" w:name="_Toc130041415"/>
      <w:r>
        <w:rPr>
          <w:rFonts w:hint="eastAsia"/>
          <w:lang w:eastAsia="ko-KR"/>
        </w:rPr>
        <w:t>사용변수</w:t>
      </w:r>
      <w:bookmarkEnd w:id="18"/>
      <w:r>
        <w:rPr>
          <w:rFonts w:hint="eastAsia"/>
          <w:bCs/>
          <w:lang w:eastAsia="ko-KR"/>
        </w:rPr>
        <w:t xml:space="preserve"> </w:t>
      </w:r>
    </w:p>
    <w:p w:rsidR="00FE3868" w:rsidRDefault="006449B4" w:rsidP="006449B4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len 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string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6449B4" w:rsidRDefault="006449B4" w:rsidP="006449B4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har hex[] : char</w:t>
      </w:r>
      <w:r>
        <w:rPr>
          <w:rFonts w:hint="eastAsia"/>
          <w:lang w:eastAsia="ko-KR"/>
        </w:rPr>
        <w:t>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hex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6449B4" w:rsidRDefault="006449B4" w:rsidP="006449B4">
      <w:pPr>
        <w:ind w:left="720"/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hash_number : 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string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hash_number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6F0D99" w:rsidRDefault="006F0D99" w:rsidP="006F0D99">
      <w:pPr>
        <w:pStyle w:val="2"/>
        <w:numPr>
          <w:ilvl w:val="0"/>
          <w:numId w:val="0"/>
        </w:numPr>
        <w:rPr>
          <w:bCs/>
          <w:sz w:val="24"/>
          <w:lang w:eastAsia="ko-KR"/>
        </w:rPr>
      </w:pPr>
      <w:bookmarkStart w:id="19" w:name="_Toc130041416"/>
    </w:p>
    <w:p w:rsidR="001E7424" w:rsidRDefault="001E7424" w:rsidP="001E742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command()</w:t>
      </w:r>
      <w:r>
        <w:rPr>
          <w:rFonts w:hint="eastAsia"/>
          <w:bCs/>
          <w:sz w:val="24"/>
          <w:lang w:eastAsia="ko-KR"/>
        </w:rPr>
        <w:tab/>
      </w:r>
      <w:r>
        <w:rPr>
          <w:rFonts w:hint="eastAsia"/>
          <w:bCs/>
          <w:sz w:val="24"/>
          <w:lang w:eastAsia="ko-KR"/>
        </w:rPr>
        <w:tab/>
        <w:t>//shell.c, memory.c, opcode.c</w:t>
      </w:r>
      <w:r w:rsidR="00F5370D">
        <w:rPr>
          <w:rFonts w:hint="eastAsia"/>
          <w:bCs/>
          <w:sz w:val="24"/>
          <w:lang w:eastAsia="ko-KR"/>
        </w:rPr>
        <w:t xml:space="preserve"> assemble.c</w:t>
      </w:r>
    </w:p>
    <w:p w:rsidR="001E7424" w:rsidRDefault="001E7424" w:rsidP="001E7424">
      <w:pPr>
        <w:pStyle w:val="3"/>
        <w:rPr>
          <w:rFonts w:ascii="Times New Roman" w:hAnsi="Times New Roman"/>
          <w:i w:val="0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1E7424" w:rsidRDefault="001E7424" w:rsidP="001E7424">
      <w:pPr>
        <w:ind w:left="72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command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:rsidR="001E7424" w:rsidRDefault="001E7424" w:rsidP="001E7424">
      <w:pPr>
        <w:ind w:left="720"/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ommand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나뉘는데</w:t>
      </w:r>
    </w:p>
    <w:p w:rsidR="001E7424" w:rsidRDefault="001E7424" w:rsidP="001E7424">
      <w:pPr>
        <w:pStyle w:val="af8"/>
        <w:numPr>
          <w:ilvl w:val="0"/>
          <w:numId w:val="2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shell command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//shell.c</w:t>
      </w:r>
    </w:p>
    <w:p w:rsidR="001E7424" w:rsidRDefault="001E7424" w:rsidP="001E7424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cmd_help() :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1E7424" w:rsidRDefault="001E7424" w:rsidP="001E7424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cmd_history :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:rsidR="001E7424" w:rsidRDefault="001E7424" w:rsidP="001E7424">
      <w:pPr>
        <w:ind w:left="720"/>
        <w:rPr>
          <w:lang w:eastAsia="ko-KR"/>
        </w:rPr>
      </w:pPr>
      <w:r>
        <w:rPr>
          <w:rFonts w:hint="eastAsia"/>
          <w:lang w:eastAsia="ko-KR"/>
        </w:rPr>
        <w:tab/>
        <w:t>-add_history() : history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linked 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</w:p>
    <w:p w:rsidR="001E7424" w:rsidRDefault="001E7424" w:rsidP="001E7424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cmd_dir() :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</w:t>
      </w:r>
    </w:p>
    <w:p w:rsidR="001E7424" w:rsidRDefault="001E7424" w:rsidP="001E7424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cmd_quit() :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종료한다</w:t>
      </w:r>
      <w:r>
        <w:rPr>
          <w:rFonts w:hint="eastAsia"/>
          <w:lang w:eastAsia="ko-KR"/>
        </w:rPr>
        <w:t>.</w:t>
      </w:r>
    </w:p>
    <w:p w:rsidR="001E7424" w:rsidRDefault="001E7424" w:rsidP="001E7424">
      <w:pPr>
        <w:ind w:left="720"/>
        <w:rPr>
          <w:lang w:eastAsia="ko-KR"/>
        </w:rPr>
      </w:pPr>
      <w:r>
        <w:rPr>
          <w:rFonts w:hint="eastAsia"/>
          <w:lang w:eastAsia="ko-KR"/>
        </w:rPr>
        <w:tab/>
        <w:t xml:space="preserve">-clear_history() : linked list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</w:t>
      </w:r>
    </w:p>
    <w:p w:rsidR="001E7424" w:rsidRDefault="001E7424" w:rsidP="001E7424">
      <w:pPr>
        <w:ind w:left="720"/>
        <w:rPr>
          <w:lang w:eastAsia="ko-KR"/>
        </w:rPr>
      </w:pPr>
      <w:r>
        <w:rPr>
          <w:rFonts w:hint="eastAsia"/>
          <w:lang w:eastAsia="ko-KR"/>
        </w:rPr>
        <w:lastRenderedPageBreak/>
        <w:tab/>
        <w:t xml:space="preserve">-clear_hash() : hash table </w:t>
      </w:r>
      <w:r>
        <w:rPr>
          <w:rFonts w:hint="eastAsia"/>
          <w:lang w:eastAsia="ko-KR"/>
        </w:rPr>
        <w:t>해제</w:t>
      </w:r>
    </w:p>
    <w:p w:rsidR="000D60F5" w:rsidRDefault="000D60F5" w:rsidP="000D60F5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cmd_type():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:rsidR="001E7424" w:rsidRPr="000D60F5" w:rsidRDefault="001E7424" w:rsidP="001E7424">
      <w:pPr>
        <w:ind w:left="720"/>
        <w:rPr>
          <w:lang w:eastAsia="ko-KR"/>
        </w:rPr>
      </w:pPr>
    </w:p>
    <w:p w:rsidR="001E7424" w:rsidRDefault="001E7424" w:rsidP="001E7424">
      <w:pPr>
        <w:pStyle w:val="af8"/>
        <w:numPr>
          <w:ilvl w:val="0"/>
          <w:numId w:val="2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memory command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//memory.c</w:t>
      </w:r>
    </w:p>
    <w:p w:rsidR="001E7424" w:rsidRDefault="001E7424" w:rsidP="001E7424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cmd_dump() :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parameter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1E7424" w:rsidRDefault="001E7424" w:rsidP="001E7424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cmd_fill() :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시작주소부터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끝주소까지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채운다</w:t>
      </w:r>
      <w:r>
        <w:rPr>
          <w:rFonts w:hint="eastAsia"/>
          <w:lang w:eastAsia="ko-KR"/>
        </w:rPr>
        <w:t>.</w:t>
      </w:r>
    </w:p>
    <w:p w:rsidR="001E7424" w:rsidRDefault="001E7424" w:rsidP="001E7424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cmd_edit() : </w:t>
      </w:r>
      <w:r>
        <w:rPr>
          <w:rFonts w:hint="eastAsia"/>
          <w:lang w:eastAsia="ko-KR"/>
        </w:rPr>
        <w:t>타겟주소의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바꾼다</w:t>
      </w:r>
      <w:r>
        <w:rPr>
          <w:rFonts w:hint="eastAsia"/>
          <w:lang w:eastAsia="ko-KR"/>
        </w:rPr>
        <w:t>.</w:t>
      </w:r>
    </w:p>
    <w:p w:rsidR="001E7424" w:rsidRDefault="001E7424" w:rsidP="001E7424">
      <w:pPr>
        <w:ind w:left="720"/>
        <w:rPr>
          <w:lang w:eastAsia="ko-KR"/>
        </w:rPr>
      </w:pPr>
    </w:p>
    <w:p w:rsidR="001E7424" w:rsidRDefault="001E7424" w:rsidP="001E7424">
      <w:pPr>
        <w:pStyle w:val="af8"/>
        <w:numPr>
          <w:ilvl w:val="0"/>
          <w:numId w:val="2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opcode command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//opcode.c</w:t>
      </w:r>
    </w:p>
    <w:p w:rsidR="001E7424" w:rsidRDefault="001E7424" w:rsidP="001E7424">
      <w:pPr>
        <w:ind w:left="720"/>
        <w:rPr>
          <w:lang w:eastAsia="ko-KR"/>
        </w:rPr>
      </w:pPr>
      <w:r>
        <w:rPr>
          <w:rFonts w:hint="eastAsia"/>
          <w:lang w:eastAsia="ko-KR"/>
        </w:rPr>
        <w:t>cmd_opcodelist() : opcode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hashtable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1E7424" w:rsidRDefault="001E7424" w:rsidP="001E7424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cmd_opcode_mnemonic() :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mnemonic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0D60F5" w:rsidRDefault="000D60F5" w:rsidP="001E7424">
      <w:pPr>
        <w:ind w:left="720"/>
        <w:rPr>
          <w:lang w:eastAsia="ko-KR"/>
        </w:rPr>
      </w:pPr>
    </w:p>
    <w:p w:rsidR="000D60F5" w:rsidRDefault="000D60F5" w:rsidP="000D60F5">
      <w:pPr>
        <w:pStyle w:val="af8"/>
        <w:numPr>
          <w:ilvl w:val="0"/>
          <w:numId w:val="2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assemble command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//assemble.c</w:t>
      </w:r>
    </w:p>
    <w:p w:rsidR="000D60F5" w:rsidRDefault="000D60F5" w:rsidP="000D60F5">
      <w:pPr>
        <w:ind w:left="720"/>
        <w:rPr>
          <w:lang w:eastAsia="ko-KR"/>
        </w:rPr>
      </w:pPr>
      <w:r>
        <w:rPr>
          <w:rFonts w:hint="eastAsia"/>
          <w:lang w:eastAsia="ko-KR"/>
        </w:rPr>
        <w:t>cmd_assemble() : asm file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obj, lst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만들어준다</w:t>
      </w:r>
      <w:r>
        <w:rPr>
          <w:rFonts w:hint="eastAsia"/>
          <w:lang w:eastAsia="ko-KR"/>
        </w:rPr>
        <w:t>.</w:t>
      </w:r>
    </w:p>
    <w:p w:rsidR="000D60F5" w:rsidRDefault="000D60F5" w:rsidP="000D60F5">
      <w:pPr>
        <w:ind w:left="720"/>
        <w:rPr>
          <w:lang w:eastAsia="ko-KR"/>
        </w:rPr>
      </w:pPr>
      <w:r>
        <w:rPr>
          <w:rFonts w:hint="eastAsia"/>
          <w:lang w:eastAsia="ko-KR"/>
        </w:rPr>
        <w:t>cmd_symbol(): 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0D60F5" w:rsidRPr="006449B4" w:rsidRDefault="000D60F5" w:rsidP="000D60F5">
      <w:pPr>
        <w:ind w:left="720"/>
        <w:rPr>
          <w:lang w:eastAsia="ko-KR"/>
        </w:rPr>
      </w:pPr>
    </w:p>
    <w:p w:rsidR="001E7424" w:rsidRPr="006F0D99" w:rsidRDefault="001E7424" w:rsidP="001E7424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</w:p>
    <w:p w:rsidR="001E7424" w:rsidRPr="008A75FB" w:rsidRDefault="001E7424" w:rsidP="001E7424">
      <w:pPr>
        <w:ind w:left="720"/>
        <w:rPr>
          <w:lang w:eastAsia="ko-KR"/>
        </w:rPr>
      </w:pPr>
      <w:r>
        <w:rPr>
          <w:rFonts w:hint="eastAsia"/>
          <w:lang w:eastAsia="ko-KR"/>
        </w:rPr>
        <w:t>//cmd_dir()</w:t>
      </w:r>
    </w:p>
    <w:p w:rsidR="001E7424" w:rsidRDefault="001E7424" w:rsidP="001E7424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char currentPath[_MAX_PATH] :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:rsidR="001E7424" w:rsidRDefault="001E7424" w:rsidP="001E7424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DIR *dir_ptr :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</w:p>
    <w:p w:rsidR="001E7424" w:rsidRDefault="001E7424" w:rsidP="001E7424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struct dirent *file :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</w:p>
    <w:p w:rsidR="001E7424" w:rsidRDefault="001E7424" w:rsidP="001E7424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struct stat buf : </w:t>
      </w:r>
      <w:r>
        <w:rPr>
          <w:rFonts w:hint="eastAsia"/>
          <w:lang w:eastAsia="ko-KR"/>
        </w:rPr>
        <w:t>실행파일인지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</w:p>
    <w:p w:rsidR="001E7424" w:rsidRPr="001E7424" w:rsidRDefault="001E7424" w:rsidP="001E7424">
      <w:pPr>
        <w:rPr>
          <w:lang w:eastAsia="ko-KR"/>
        </w:rPr>
      </w:pPr>
    </w:p>
    <w:p w:rsidR="00564BC4" w:rsidRDefault="0006784D" w:rsidP="00564BC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1E7424">
        <w:rPr>
          <w:rFonts w:hint="eastAsia"/>
          <w:bCs/>
          <w:sz w:val="24"/>
          <w:lang w:eastAsia="ko-KR"/>
        </w:rPr>
        <w:t xml:space="preserve"> error_print</w:t>
      </w:r>
      <w:r w:rsidR="00564BC4">
        <w:rPr>
          <w:rFonts w:hint="eastAsia"/>
          <w:bCs/>
          <w:sz w:val="24"/>
          <w:lang w:eastAsia="ko-KR"/>
        </w:rPr>
        <w:t>()</w:t>
      </w:r>
      <w:bookmarkEnd w:id="19"/>
      <w:r w:rsidR="001E7424">
        <w:rPr>
          <w:rFonts w:hint="eastAsia"/>
          <w:bCs/>
          <w:sz w:val="24"/>
          <w:lang w:eastAsia="ko-KR"/>
        </w:rPr>
        <w:tab/>
      </w:r>
      <w:r w:rsidR="001E7424">
        <w:rPr>
          <w:rFonts w:hint="eastAsia"/>
          <w:bCs/>
          <w:sz w:val="24"/>
          <w:lang w:eastAsia="ko-KR"/>
        </w:rPr>
        <w:tab/>
        <w:t>//argument</w:t>
      </w:r>
      <w:r w:rsidR="00833E97">
        <w:rPr>
          <w:rFonts w:hint="eastAsia"/>
          <w:bCs/>
          <w:sz w:val="24"/>
          <w:lang w:eastAsia="ko-KR"/>
        </w:rPr>
        <w:t>.c</w:t>
      </w:r>
    </w:p>
    <w:p w:rsidR="001B413C" w:rsidRDefault="00564BC4" w:rsidP="006449B4">
      <w:pPr>
        <w:pStyle w:val="3"/>
        <w:rPr>
          <w:rFonts w:ascii="Times New Roman" w:hAnsi="Times New Roman"/>
          <w:i w:val="0"/>
          <w:lang w:eastAsia="ko-KR"/>
        </w:rPr>
      </w:pPr>
      <w:bookmarkStart w:id="20" w:name="_Toc130041417"/>
      <w:r>
        <w:rPr>
          <w:rFonts w:hint="eastAsia"/>
          <w:iCs/>
          <w:sz w:val="24"/>
          <w:lang w:eastAsia="ko-KR"/>
        </w:rPr>
        <w:t>기능</w:t>
      </w:r>
      <w:bookmarkEnd w:id="20"/>
    </w:p>
    <w:p w:rsidR="001E7424" w:rsidRDefault="001E7424" w:rsidP="001E7424">
      <w:pPr>
        <w:ind w:left="720"/>
        <w:rPr>
          <w:lang w:eastAsia="ko-KR"/>
        </w:rPr>
      </w:pP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error code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error message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:rsidR="00E02756" w:rsidRPr="006449B4" w:rsidRDefault="00E02756" w:rsidP="00E02756">
      <w:pPr>
        <w:ind w:left="720"/>
        <w:rPr>
          <w:lang w:eastAsia="ko-KR"/>
        </w:rPr>
      </w:pPr>
      <w:r>
        <w:rPr>
          <w:rFonts w:hint="eastAsia"/>
          <w:lang w:eastAsia="ko-KR"/>
        </w:rPr>
        <w:t>.</w:t>
      </w:r>
    </w:p>
    <w:p w:rsidR="006F0D99" w:rsidRPr="006F0D99" w:rsidRDefault="00564BC4" w:rsidP="006F0D99">
      <w:pPr>
        <w:pStyle w:val="3"/>
        <w:rPr>
          <w:iCs/>
          <w:sz w:val="24"/>
          <w:lang w:eastAsia="ko-KR"/>
        </w:rPr>
      </w:pPr>
      <w:bookmarkStart w:id="21" w:name="_Toc130041418"/>
      <w:r>
        <w:rPr>
          <w:rFonts w:hint="eastAsia"/>
          <w:iCs/>
          <w:sz w:val="24"/>
          <w:lang w:eastAsia="ko-KR"/>
        </w:rPr>
        <w:t>사용변수</w:t>
      </w:r>
      <w:bookmarkEnd w:id="21"/>
    </w:p>
    <w:p w:rsidR="001E7424" w:rsidRDefault="001E7424" w:rsidP="006F0D99">
      <w:pPr>
        <w:ind w:left="720"/>
        <w:rPr>
          <w:lang w:eastAsia="ko-KR"/>
        </w:rPr>
      </w:pPr>
      <w:r>
        <w:rPr>
          <w:rFonts w:hint="eastAsia"/>
          <w:lang w:eastAsia="ko-KR"/>
        </w:rPr>
        <w:t>없음</w:t>
      </w:r>
    </w:p>
    <w:p w:rsidR="00F5370D" w:rsidRPr="00F5370D" w:rsidRDefault="00F5370D" w:rsidP="00F5370D">
      <w:pPr>
        <w:rPr>
          <w:sz w:val="32"/>
          <w:szCs w:val="30"/>
          <w:lang w:eastAsia="ko-KR"/>
        </w:rPr>
      </w:pPr>
      <w:r w:rsidRPr="00F5370D">
        <w:rPr>
          <w:rFonts w:hint="eastAsia"/>
          <w:sz w:val="32"/>
          <w:szCs w:val="30"/>
          <w:lang w:eastAsia="ko-KR"/>
        </w:rPr>
        <w:t xml:space="preserve">3.8 </w:t>
      </w:r>
      <w:r w:rsidRPr="00F5370D">
        <w:rPr>
          <w:rFonts w:hint="eastAsia"/>
          <w:sz w:val="32"/>
          <w:szCs w:val="30"/>
          <w:lang w:eastAsia="ko-KR"/>
        </w:rPr>
        <w:t>모듈이름</w:t>
      </w:r>
      <w:r w:rsidRPr="00F5370D">
        <w:rPr>
          <w:rFonts w:hint="eastAsia"/>
          <w:sz w:val="32"/>
          <w:szCs w:val="30"/>
          <w:lang w:eastAsia="ko-KR"/>
        </w:rPr>
        <w:t xml:space="preserve"> : assembler()</w:t>
      </w:r>
      <w:r w:rsidRPr="00F5370D">
        <w:rPr>
          <w:rFonts w:hint="eastAsia"/>
          <w:sz w:val="32"/>
          <w:szCs w:val="30"/>
          <w:lang w:eastAsia="ko-KR"/>
        </w:rPr>
        <w:tab/>
      </w:r>
      <w:r w:rsidRPr="00F5370D">
        <w:rPr>
          <w:rFonts w:hint="eastAsia"/>
          <w:sz w:val="32"/>
          <w:szCs w:val="30"/>
          <w:lang w:eastAsia="ko-KR"/>
        </w:rPr>
        <w:tab/>
      </w:r>
      <w:r w:rsidRPr="00F5370D">
        <w:rPr>
          <w:rFonts w:hint="eastAsia"/>
          <w:sz w:val="32"/>
          <w:szCs w:val="30"/>
          <w:lang w:eastAsia="ko-KR"/>
        </w:rPr>
        <w:tab/>
        <w:t>//assemble.c</w:t>
      </w:r>
    </w:p>
    <w:p w:rsidR="00F5370D" w:rsidRPr="00F5370D" w:rsidRDefault="00F5370D" w:rsidP="00F5370D">
      <w:pPr>
        <w:rPr>
          <w:i/>
          <w:sz w:val="26"/>
          <w:szCs w:val="26"/>
          <w:lang w:eastAsia="ko-KR"/>
        </w:rPr>
      </w:pPr>
      <w:r w:rsidRPr="00F5370D">
        <w:rPr>
          <w:rFonts w:hint="eastAsia"/>
          <w:i/>
          <w:sz w:val="26"/>
          <w:szCs w:val="26"/>
          <w:lang w:eastAsia="ko-KR"/>
        </w:rPr>
        <w:t xml:space="preserve">3.8.1 </w:t>
      </w:r>
      <w:r w:rsidRPr="00F5370D">
        <w:rPr>
          <w:rFonts w:hint="eastAsia"/>
          <w:i/>
          <w:sz w:val="26"/>
          <w:szCs w:val="26"/>
          <w:lang w:eastAsia="ko-KR"/>
        </w:rPr>
        <w:t>기능</w:t>
      </w:r>
    </w:p>
    <w:p w:rsidR="00F5370D" w:rsidRDefault="00F5370D" w:rsidP="00F5370D">
      <w:pPr>
        <w:rPr>
          <w:lang w:eastAsia="ko-KR"/>
        </w:rPr>
      </w:pPr>
      <w:r>
        <w:rPr>
          <w:rFonts w:hint="eastAsia"/>
          <w:lang w:eastAsia="ko-KR"/>
        </w:rPr>
        <w:tab/>
        <w:t>asm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assemble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obj</w:t>
      </w:r>
      <w:r>
        <w:rPr>
          <w:rFonts w:hint="eastAsia"/>
          <w:lang w:eastAsia="ko-KR"/>
        </w:rPr>
        <w:t>파일과</w:t>
      </w:r>
      <w:r>
        <w:rPr>
          <w:rFonts w:hint="eastAsia"/>
          <w:lang w:eastAsia="ko-KR"/>
        </w:rPr>
        <w:t xml:space="preserve"> lst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</w:p>
    <w:p w:rsidR="00F5370D" w:rsidRDefault="00F5370D" w:rsidP="007C2068">
      <w:pPr>
        <w:ind w:left="720"/>
        <w:rPr>
          <w:lang w:eastAsia="ko-KR"/>
        </w:rPr>
      </w:pPr>
      <w:r>
        <w:rPr>
          <w:rFonts w:hint="eastAsia"/>
          <w:lang w:eastAsia="ko-KR"/>
        </w:rPr>
        <w:t>먼저</w:t>
      </w:r>
      <w:r w:rsidR="007C2068">
        <w:rPr>
          <w:rFonts w:hint="eastAsia"/>
          <w:lang w:eastAsia="ko-KR"/>
        </w:rPr>
        <w:t xml:space="preserve"> symbol table</w:t>
      </w:r>
      <w:r w:rsidR="007C2068">
        <w:rPr>
          <w:rFonts w:hint="eastAsia"/>
          <w:lang w:eastAsia="ko-KR"/>
        </w:rPr>
        <w:t>을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초기화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시키고</w:t>
      </w:r>
      <w:r w:rsidR="007C206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 .asm </w:t>
      </w:r>
      <w:r>
        <w:rPr>
          <w:rFonts w:hint="eastAsia"/>
          <w:lang w:eastAsia="ko-KR"/>
        </w:rPr>
        <w:t>확장자가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asm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빈파일인지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  <w:r w:rsidR="007C206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asm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열면</w:t>
      </w:r>
      <w:r>
        <w:rPr>
          <w:rFonts w:hint="eastAsia"/>
          <w:lang w:eastAsia="ko-KR"/>
        </w:rPr>
        <w:t>,  pass1, pass2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호출하여</w:t>
      </w:r>
      <w:r>
        <w:rPr>
          <w:rFonts w:hint="eastAsia"/>
          <w:lang w:eastAsia="ko-KR"/>
        </w:rPr>
        <w:t xml:space="preserve"> assemble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시행한다</w:t>
      </w:r>
      <w:r>
        <w:rPr>
          <w:rFonts w:hint="eastAsia"/>
          <w:lang w:eastAsia="ko-KR"/>
        </w:rPr>
        <w:t>.</w:t>
      </w:r>
    </w:p>
    <w:p w:rsidR="00F5370D" w:rsidRDefault="00F5370D" w:rsidP="00F5370D">
      <w:pPr>
        <w:ind w:firstLine="720"/>
        <w:rPr>
          <w:lang w:eastAsia="ko-KR"/>
        </w:rPr>
      </w:pPr>
      <w:r w:rsidRPr="00E14E10">
        <w:rPr>
          <w:rFonts w:hint="eastAsia"/>
          <w:sz w:val="22"/>
          <w:lang w:eastAsia="ko-KR"/>
        </w:rPr>
        <w:t xml:space="preserve">pass1 </w:t>
      </w:r>
      <w:r>
        <w:rPr>
          <w:rFonts w:hint="eastAsia"/>
          <w:lang w:eastAsia="ko-KR"/>
        </w:rPr>
        <w:t xml:space="preserve">: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instruction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배정해주고</w:t>
      </w:r>
      <w:r>
        <w:rPr>
          <w:rFonts w:hint="eastAsia"/>
          <w:lang w:eastAsia="ko-KR"/>
        </w:rPr>
        <w:t xml:space="preserve">, 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label 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symbol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add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F5370D" w:rsidRDefault="00F5370D" w:rsidP="00F5370D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1 line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make_instruction()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F5370D" w:rsidRDefault="00F5370D" w:rsidP="00F5370D">
      <w:pPr>
        <w:ind w:left="720"/>
        <w:rPr>
          <w:lang w:eastAsia="ko-KR"/>
        </w:rPr>
      </w:pP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line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label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comment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>operand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mnemonic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directive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string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만들어준다</w:t>
      </w:r>
      <w:r>
        <w:rPr>
          <w:rFonts w:hint="eastAsia"/>
          <w:lang w:eastAsia="ko-KR"/>
        </w:rPr>
        <w:t>.</w:t>
      </w:r>
    </w:p>
    <w:p w:rsidR="00F5370D" w:rsidRDefault="00F5370D" w:rsidP="00F5370D">
      <w:pPr>
        <w:ind w:left="720"/>
        <w:rPr>
          <w:lang w:eastAsia="ko-KR"/>
        </w:rPr>
      </w:pP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pass1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line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실행해주며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instruction </w:t>
      </w:r>
      <w:r>
        <w:rPr>
          <w:rFonts w:hint="eastAsia"/>
          <w:lang w:eastAsia="ko-KR"/>
        </w:rPr>
        <w:t>파악이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comment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검사한다</w:t>
      </w:r>
      <w:r>
        <w:rPr>
          <w:rFonts w:hint="eastAsia"/>
          <w:lang w:eastAsia="ko-KR"/>
        </w:rPr>
        <w:t>.</w:t>
      </w:r>
    </w:p>
    <w:p w:rsidR="00E14E10" w:rsidRDefault="00F5370D" w:rsidP="00F5370D">
      <w:pPr>
        <w:ind w:left="720"/>
        <w:rPr>
          <w:lang w:eastAsia="ko-KR"/>
        </w:rPr>
      </w:pPr>
      <w:r>
        <w:rPr>
          <w:rFonts w:hint="eastAsia"/>
          <w:lang w:eastAsia="ko-KR"/>
        </w:rPr>
        <w:t>comment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아니라면</w:t>
      </w:r>
      <w:r w:rsidR="00E14E10">
        <w:rPr>
          <w:rFonts w:hint="eastAsia"/>
          <w:lang w:eastAsia="ko-KR"/>
        </w:rPr>
        <w:t xml:space="preserve"> label</w:t>
      </w:r>
      <w:r w:rsidR="00E14E10">
        <w:rPr>
          <w:rFonts w:hint="eastAsia"/>
          <w:lang w:eastAsia="ko-KR"/>
        </w:rPr>
        <w:t>이</w:t>
      </w:r>
      <w:r w:rsidR="00E14E10">
        <w:rPr>
          <w:rFonts w:hint="eastAsia"/>
          <w:lang w:eastAsia="ko-KR"/>
        </w:rPr>
        <w:t xml:space="preserve"> </w:t>
      </w:r>
      <w:r w:rsidR="00E14E10">
        <w:rPr>
          <w:rFonts w:hint="eastAsia"/>
          <w:lang w:eastAsia="ko-KR"/>
        </w:rPr>
        <w:t>있는지</w:t>
      </w:r>
      <w:r w:rsidR="00E14E10">
        <w:rPr>
          <w:rFonts w:hint="eastAsia"/>
          <w:lang w:eastAsia="ko-KR"/>
        </w:rPr>
        <w:t xml:space="preserve"> </w:t>
      </w:r>
      <w:r w:rsidR="00E14E10">
        <w:rPr>
          <w:rFonts w:hint="eastAsia"/>
          <w:lang w:eastAsia="ko-KR"/>
        </w:rPr>
        <w:t>검사하고</w:t>
      </w:r>
      <w:r w:rsidR="00E14E10">
        <w:rPr>
          <w:rFonts w:hint="eastAsia"/>
          <w:lang w:eastAsia="ko-KR"/>
        </w:rPr>
        <w:t xml:space="preserve"> label </w:t>
      </w:r>
      <w:r w:rsidR="00E14E10">
        <w:rPr>
          <w:rFonts w:hint="eastAsia"/>
          <w:lang w:eastAsia="ko-KR"/>
        </w:rPr>
        <w:t>이</w:t>
      </w:r>
      <w:r w:rsidR="00E14E10">
        <w:rPr>
          <w:rFonts w:hint="eastAsia"/>
          <w:lang w:eastAsia="ko-KR"/>
        </w:rPr>
        <w:t xml:space="preserve"> </w:t>
      </w:r>
      <w:r w:rsidR="00E14E10">
        <w:rPr>
          <w:rFonts w:hint="eastAsia"/>
          <w:lang w:eastAsia="ko-KR"/>
        </w:rPr>
        <w:t>있다면</w:t>
      </w:r>
      <w:r w:rsidR="00E14E10">
        <w:rPr>
          <w:rFonts w:hint="eastAsia"/>
          <w:lang w:eastAsia="ko-KR"/>
        </w:rPr>
        <w:t xml:space="preserve"> </w:t>
      </w:r>
      <w:r w:rsidR="00E14E10">
        <w:rPr>
          <w:rFonts w:hint="eastAsia"/>
          <w:lang w:eastAsia="ko-KR"/>
        </w:rPr>
        <w:t>이를</w:t>
      </w:r>
      <w:r w:rsidR="00E14E10">
        <w:rPr>
          <w:rFonts w:hint="eastAsia"/>
          <w:lang w:eastAsia="ko-KR"/>
        </w:rPr>
        <w:t xml:space="preserve"> symbol table</w:t>
      </w:r>
      <w:r w:rsidR="00E14E10">
        <w:rPr>
          <w:rFonts w:hint="eastAsia"/>
          <w:lang w:eastAsia="ko-KR"/>
        </w:rPr>
        <w:t>에</w:t>
      </w:r>
      <w:r w:rsidR="00E14E10">
        <w:rPr>
          <w:rFonts w:hint="eastAsia"/>
          <w:lang w:eastAsia="ko-KR"/>
        </w:rPr>
        <w:t xml:space="preserve"> </w:t>
      </w:r>
      <w:r w:rsidR="00E14E10">
        <w:rPr>
          <w:rFonts w:hint="eastAsia"/>
          <w:lang w:eastAsia="ko-KR"/>
        </w:rPr>
        <w:t>넣어준다</w:t>
      </w:r>
      <w:r w:rsidR="00E14E10">
        <w:rPr>
          <w:rFonts w:hint="eastAsia"/>
          <w:lang w:eastAsia="ko-KR"/>
        </w:rPr>
        <w:t xml:space="preserve">. </w:t>
      </w:r>
      <w:r w:rsidR="00E14E10">
        <w:rPr>
          <w:rFonts w:hint="eastAsia"/>
          <w:lang w:eastAsia="ko-KR"/>
        </w:rPr>
        <w:t>이때</w:t>
      </w:r>
      <w:r w:rsidR="00E14E10">
        <w:rPr>
          <w:rFonts w:hint="eastAsia"/>
          <w:lang w:eastAsia="ko-KR"/>
        </w:rPr>
        <w:t xml:space="preserve"> </w:t>
      </w:r>
      <w:r w:rsidR="00E14E10">
        <w:rPr>
          <w:rFonts w:hint="eastAsia"/>
          <w:lang w:eastAsia="ko-KR"/>
        </w:rPr>
        <w:t>두개</w:t>
      </w:r>
      <w:r w:rsidR="00E14E10">
        <w:rPr>
          <w:rFonts w:hint="eastAsia"/>
          <w:lang w:eastAsia="ko-KR"/>
        </w:rPr>
        <w:t xml:space="preserve"> </w:t>
      </w:r>
      <w:r w:rsidR="00E14E10">
        <w:rPr>
          <w:rFonts w:hint="eastAsia"/>
          <w:lang w:eastAsia="ko-KR"/>
        </w:rPr>
        <w:t>이상의</w:t>
      </w:r>
      <w:r w:rsidR="00E14E10">
        <w:rPr>
          <w:rFonts w:hint="eastAsia"/>
          <w:lang w:eastAsia="ko-KR"/>
        </w:rPr>
        <w:t xml:space="preserve"> </w:t>
      </w:r>
      <w:r w:rsidR="00E14E10">
        <w:rPr>
          <w:rFonts w:hint="eastAsia"/>
          <w:lang w:eastAsia="ko-KR"/>
        </w:rPr>
        <w:t>레이블이</w:t>
      </w:r>
      <w:r w:rsidR="00E14E10">
        <w:rPr>
          <w:rFonts w:hint="eastAsia"/>
          <w:lang w:eastAsia="ko-KR"/>
        </w:rPr>
        <w:t xml:space="preserve"> </w:t>
      </w:r>
      <w:r w:rsidR="00E14E10">
        <w:rPr>
          <w:rFonts w:hint="eastAsia"/>
          <w:lang w:eastAsia="ko-KR"/>
        </w:rPr>
        <w:t>중복된다면</w:t>
      </w:r>
      <w:r w:rsidR="00E14E10">
        <w:rPr>
          <w:rFonts w:hint="eastAsia"/>
          <w:lang w:eastAsia="ko-KR"/>
        </w:rPr>
        <w:t xml:space="preserve"> </w:t>
      </w:r>
      <w:r w:rsidR="00E14E10">
        <w:rPr>
          <w:rFonts w:hint="eastAsia"/>
          <w:lang w:eastAsia="ko-KR"/>
        </w:rPr>
        <w:t>에러</w:t>
      </w:r>
      <w:r w:rsidR="00E14E10">
        <w:rPr>
          <w:rFonts w:hint="eastAsia"/>
          <w:lang w:eastAsia="ko-KR"/>
        </w:rPr>
        <w:t xml:space="preserve"> </w:t>
      </w:r>
      <w:r w:rsidR="00E14E10">
        <w:rPr>
          <w:rFonts w:hint="eastAsia"/>
          <w:lang w:eastAsia="ko-KR"/>
        </w:rPr>
        <w:t>처리한다</w:t>
      </w:r>
      <w:r w:rsidR="00E14E10">
        <w:rPr>
          <w:rFonts w:hint="eastAsia"/>
          <w:lang w:eastAsia="ko-KR"/>
        </w:rPr>
        <w:t>.</w:t>
      </w:r>
    </w:p>
    <w:p w:rsidR="00E14E10" w:rsidRDefault="00E14E10" w:rsidP="00F5370D">
      <w:pPr>
        <w:ind w:left="720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directive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mnemonic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배정해준다</w:t>
      </w:r>
      <w:r>
        <w:rPr>
          <w:rFonts w:hint="eastAsia"/>
          <w:lang w:eastAsia="ko-KR"/>
        </w:rPr>
        <w:t>.</w:t>
      </w:r>
    </w:p>
    <w:p w:rsidR="00E14E10" w:rsidRDefault="00E14E10" w:rsidP="00F5370D">
      <w:pPr>
        <w:ind w:left="720"/>
        <w:rPr>
          <w:lang w:eastAsia="ko-KR"/>
        </w:rPr>
      </w:pP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make instruction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intermediate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linked list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저장되며</w:t>
      </w:r>
      <w:r>
        <w:rPr>
          <w:rFonts w:hint="eastAsia"/>
          <w:lang w:eastAsia="ko-KR"/>
        </w:rPr>
        <w:t xml:space="preserve"> pass1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pass2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linked 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</w:p>
    <w:p w:rsidR="00F5370D" w:rsidRDefault="00F5370D" w:rsidP="00F5370D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E14E10">
        <w:rPr>
          <w:rFonts w:hint="eastAsia"/>
          <w:lang w:eastAsia="ko-KR"/>
        </w:rPr>
        <w:t>pass2 : pass1</w:t>
      </w:r>
      <w:r w:rsidR="00E14E10">
        <w:rPr>
          <w:rFonts w:hint="eastAsia"/>
          <w:lang w:eastAsia="ko-KR"/>
        </w:rPr>
        <w:t>에서</w:t>
      </w:r>
      <w:r w:rsidR="00E14E10">
        <w:rPr>
          <w:rFonts w:hint="eastAsia"/>
          <w:lang w:eastAsia="ko-KR"/>
        </w:rPr>
        <w:t xml:space="preserve"> </w:t>
      </w:r>
      <w:r w:rsidR="00E14E10">
        <w:rPr>
          <w:rFonts w:hint="eastAsia"/>
          <w:lang w:eastAsia="ko-KR"/>
        </w:rPr>
        <w:t>받은</w:t>
      </w:r>
      <w:r w:rsidR="00E14E10">
        <w:rPr>
          <w:rFonts w:hint="eastAsia"/>
          <w:lang w:eastAsia="ko-KR"/>
        </w:rPr>
        <w:t xml:space="preserve"> </w:t>
      </w:r>
      <w:r w:rsidR="00E14E10">
        <w:rPr>
          <w:rFonts w:hint="eastAsia"/>
          <w:lang w:eastAsia="ko-KR"/>
        </w:rPr>
        <w:t>중간데이터를</w:t>
      </w:r>
      <w:r w:rsidR="00E14E10">
        <w:rPr>
          <w:rFonts w:hint="eastAsia"/>
          <w:lang w:eastAsia="ko-KR"/>
        </w:rPr>
        <w:t xml:space="preserve"> </w:t>
      </w:r>
      <w:r w:rsidR="00E14E10">
        <w:rPr>
          <w:rFonts w:hint="eastAsia"/>
          <w:lang w:eastAsia="ko-KR"/>
        </w:rPr>
        <w:t>받아</w:t>
      </w:r>
      <w:r w:rsidR="00E14E10">
        <w:rPr>
          <w:rFonts w:hint="eastAsia"/>
          <w:lang w:eastAsia="ko-KR"/>
        </w:rPr>
        <w:t xml:space="preserve"> </w:t>
      </w:r>
      <w:r w:rsidR="00E14E10">
        <w:rPr>
          <w:rFonts w:hint="eastAsia"/>
          <w:lang w:eastAsia="ko-KR"/>
        </w:rPr>
        <w:t>이를</w:t>
      </w:r>
      <w:r w:rsidR="00E14E10">
        <w:rPr>
          <w:rFonts w:hint="eastAsia"/>
          <w:lang w:eastAsia="ko-KR"/>
        </w:rPr>
        <w:t xml:space="preserve"> </w:t>
      </w:r>
      <w:r w:rsidR="00E14E10">
        <w:rPr>
          <w:rFonts w:hint="eastAsia"/>
          <w:lang w:eastAsia="ko-KR"/>
        </w:rPr>
        <w:t>리스트파일과</w:t>
      </w:r>
      <w:r w:rsidR="00E14E10">
        <w:rPr>
          <w:rFonts w:hint="eastAsia"/>
          <w:lang w:eastAsia="ko-KR"/>
        </w:rPr>
        <w:t xml:space="preserve"> </w:t>
      </w:r>
      <w:r w:rsidR="00E14E10">
        <w:rPr>
          <w:rFonts w:hint="eastAsia"/>
          <w:lang w:eastAsia="ko-KR"/>
        </w:rPr>
        <w:t>오브젝트</w:t>
      </w:r>
      <w:r w:rsidR="00E14E10">
        <w:rPr>
          <w:rFonts w:hint="eastAsia"/>
          <w:lang w:eastAsia="ko-KR"/>
        </w:rPr>
        <w:t xml:space="preserve"> </w:t>
      </w:r>
      <w:r w:rsidR="00E14E10">
        <w:rPr>
          <w:rFonts w:hint="eastAsia"/>
          <w:lang w:eastAsia="ko-KR"/>
        </w:rPr>
        <w:t>파일로</w:t>
      </w:r>
      <w:r w:rsidR="00E14E10">
        <w:rPr>
          <w:rFonts w:hint="eastAsia"/>
          <w:lang w:eastAsia="ko-KR"/>
        </w:rPr>
        <w:t xml:space="preserve"> </w:t>
      </w:r>
      <w:r w:rsidR="00E14E10">
        <w:rPr>
          <w:rFonts w:hint="eastAsia"/>
          <w:lang w:eastAsia="ko-KR"/>
        </w:rPr>
        <w:t>변환한다</w:t>
      </w:r>
      <w:r w:rsidR="00E14E10">
        <w:rPr>
          <w:rFonts w:hint="eastAsia"/>
          <w:lang w:eastAsia="ko-KR"/>
        </w:rPr>
        <w:t>.</w:t>
      </w:r>
    </w:p>
    <w:p w:rsidR="00E14E10" w:rsidRDefault="00E14E10" w:rsidP="00F5370D">
      <w:pPr>
        <w:ind w:left="720"/>
        <w:rPr>
          <w:lang w:eastAsia="ko-KR"/>
        </w:rPr>
      </w:pP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START directive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판별하여</w:t>
      </w:r>
      <w:r>
        <w:rPr>
          <w:rFonts w:hint="eastAsia"/>
          <w:lang w:eastAsia="ko-KR"/>
        </w:rPr>
        <w:t xml:space="preserve"> start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알아내고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첫줄의</w:t>
      </w:r>
      <w:r>
        <w:rPr>
          <w:rFonts w:hint="eastAsia"/>
          <w:lang w:eastAsia="ko-KR"/>
        </w:rPr>
        <w:t xml:space="preserve"> list</w:t>
      </w:r>
      <w:r>
        <w:rPr>
          <w:rFonts w:hint="eastAsia"/>
          <w:lang w:eastAsia="ko-KR"/>
        </w:rPr>
        <w:t>파일과</w:t>
      </w:r>
      <w:r>
        <w:rPr>
          <w:rFonts w:hint="eastAsia"/>
          <w:lang w:eastAsia="ko-KR"/>
        </w:rPr>
        <w:t xml:space="preserve"> obj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instruction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읽어나가며</w:t>
      </w:r>
      <w:r>
        <w:rPr>
          <w:rFonts w:hint="eastAsia"/>
          <w:lang w:eastAsia="ko-KR"/>
        </w:rPr>
        <w:t xml:space="preserve"> END directive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종료한다</w:t>
      </w:r>
      <w:r>
        <w:rPr>
          <w:rFonts w:hint="eastAsia"/>
          <w:lang w:eastAsia="ko-KR"/>
        </w:rPr>
        <w:t>.</w:t>
      </w:r>
    </w:p>
    <w:p w:rsidR="007C2068" w:rsidRDefault="00E14E10" w:rsidP="007C2068">
      <w:pPr>
        <w:ind w:left="72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읽은</w:t>
      </w:r>
      <w:r>
        <w:rPr>
          <w:rFonts w:hint="eastAsia"/>
          <w:lang w:eastAsia="ko-KR"/>
        </w:rPr>
        <w:t xml:space="preserve"> Instruction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type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나뉘어져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 obj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directive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>, 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mnemonic directive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 obj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directive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BASE UNBASE, RESW, RESB </w:t>
      </w:r>
      <w:r>
        <w:rPr>
          <w:rFonts w:hint="eastAsia"/>
          <w:lang w:eastAsia="ko-KR"/>
        </w:rPr>
        <w:t>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나머지는</w:t>
      </w:r>
      <w:r>
        <w:rPr>
          <w:rFonts w:hint="eastAsia"/>
          <w:lang w:eastAsia="ko-KR"/>
        </w:rPr>
        <w:t xml:space="preserve"> obj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obj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directive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instruction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make_obj()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format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object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이러한</w:t>
      </w:r>
      <w:r w:rsidR="007C2068">
        <w:rPr>
          <w:rFonts w:hint="eastAsia"/>
          <w:lang w:eastAsia="ko-KR"/>
        </w:rPr>
        <w:t xml:space="preserve"> obj code</w:t>
      </w:r>
      <w:r w:rsidR="007C2068">
        <w:rPr>
          <w:rFonts w:hint="eastAsia"/>
          <w:lang w:eastAsia="ko-KR"/>
        </w:rPr>
        <w:t>는</w:t>
      </w:r>
      <w:r w:rsidR="007C2068">
        <w:rPr>
          <w:rFonts w:hint="eastAsia"/>
          <w:lang w:eastAsia="ko-KR"/>
        </w:rPr>
        <w:t xml:space="preserve"> code</w:t>
      </w:r>
      <w:r w:rsidR="007C2068">
        <w:rPr>
          <w:rFonts w:hint="eastAsia"/>
          <w:lang w:eastAsia="ko-KR"/>
        </w:rPr>
        <w:t>만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전달해주는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것이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아닌</w:t>
      </w:r>
      <w:r w:rsidR="007C2068">
        <w:rPr>
          <w:rFonts w:hint="eastAsia"/>
          <w:lang w:eastAsia="ko-KR"/>
        </w:rPr>
        <w:t xml:space="preserve"> format</w:t>
      </w:r>
      <w:r w:rsidR="007C2068">
        <w:rPr>
          <w:rFonts w:hint="eastAsia"/>
          <w:lang w:eastAsia="ko-KR"/>
        </w:rPr>
        <w:t>도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같이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전달해준다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왜냐하면</w:t>
      </w:r>
      <w:r w:rsidR="007C2068">
        <w:rPr>
          <w:rFonts w:hint="eastAsia"/>
          <w:lang w:eastAsia="ko-KR"/>
        </w:rPr>
        <w:t xml:space="preserve"> obj file</w:t>
      </w:r>
      <w:r w:rsidR="007C2068">
        <w:rPr>
          <w:rFonts w:hint="eastAsia"/>
          <w:lang w:eastAsia="ko-KR"/>
        </w:rPr>
        <w:t>에서</w:t>
      </w:r>
      <w:r w:rsidR="007C2068">
        <w:rPr>
          <w:rFonts w:hint="eastAsia"/>
          <w:lang w:eastAsia="ko-KR"/>
        </w:rPr>
        <w:t xml:space="preserve"> format</w:t>
      </w:r>
      <w:r w:rsidR="007C2068">
        <w:rPr>
          <w:rFonts w:hint="eastAsia"/>
          <w:lang w:eastAsia="ko-KR"/>
        </w:rPr>
        <w:t>에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따라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전체길이가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달라지기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때문이다</w:t>
      </w:r>
      <w:r w:rsidR="007C2068">
        <w:rPr>
          <w:rFonts w:hint="eastAsia"/>
          <w:lang w:eastAsia="ko-KR"/>
        </w:rPr>
        <w:t xml:space="preserve">. </w:t>
      </w:r>
      <w:r w:rsidR="007C2068">
        <w:rPr>
          <w:rFonts w:hint="eastAsia"/>
          <w:lang w:eastAsia="ko-KR"/>
        </w:rPr>
        <w:t>이러한</w:t>
      </w:r>
      <w:r w:rsidR="007C2068">
        <w:rPr>
          <w:rFonts w:hint="eastAsia"/>
          <w:lang w:eastAsia="ko-KR"/>
        </w:rPr>
        <w:t xml:space="preserve"> obj</w:t>
      </w:r>
      <w:r w:rsidR="007C2068">
        <w:rPr>
          <w:rFonts w:hint="eastAsia"/>
          <w:lang w:eastAsia="ko-KR"/>
        </w:rPr>
        <w:t>를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만들고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나면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이를</w:t>
      </w:r>
      <w:r w:rsidR="007C2068">
        <w:rPr>
          <w:rFonts w:hint="eastAsia"/>
          <w:lang w:eastAsia="ko-KR"/>
        </w:rPr>
        <w:t xml:space="preserve"> obj record</w:t>
      </w:r>
      <w:r w:rsidR="007C2068">
        <w:rPr>
          <w:rFonts w:hint="eastAsia"/>
          <w:lang w:eastAsia="ko-KR"/>
        </w:rPr>
        <w:t>에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점점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추가시키고</w:t>
      </w:r>
      <w:r w:rsidR="007C2068">
        <w:rPr>
          <w:rFonts w:hint="eastAsia"/>
          <w:lang w:eastAsia="ko-KR"/>
        </w:rPr>
        <w:t xml:space="preserve"> record</w:t>
      </w:r>
      <w:r w:rsidR="007C2068">
        <w:rPr>
          <w:rFonts w:hint="eastAsia"/>
          <w:lang w:eastAsia="ko-KR"/>
        </w:rPr>
        <w:t>가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너무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길어지면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기준에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따라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개행하고</w:t>
      </w:r>
      <w:r w:rsidR="007C2068">
        <w:rPr>
          <w:rFonts w:hint="eastAsia"/>
          <w:lang w:eastAsia="ko-KR"/>
        </w:rPr>
        <w:t xml:space="preserve"> record </w:t>
      </w:r>
      <w:r w:rsidR="007C2068">
        <w:rPr>
          <w:rFonts w:hint="eastAsia"/>
          <w:lang w:eastAsia="ko-KR"/>
        </w:rPr>
        <w:t>를</w:t>
      </w:r>
      <w:r w:rsidR="007C2068">
        <w:rPr>
          <w:rFonts w:hint="eastAsia"/>
          <w:lang w:eastAsia="ko-KR"/>
        </w:rPr>
        <w:t xml:space="preserve"> obj file</w:t>
      </w:r>
      <w:r w:rsidR="007C2068">
        <w:rPr>
          <w:rFonts w:hint="eastAsia"/>
          <w:lang w:eastAsia="ko-KR"/>
        </w:rPr>
        <w:t>에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추가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시킨다</w:t>
      </w:r>
      <w:r w:rsidR="007C2068">
        <w:rPr>
          <w:rFonts w:hint="eastAsia"/>
          <w:lang w:eastAsia="ko-KR"/>
        </w:rPr>
        <w:t>. list file</w:t>
      </w:r>
      <w:r w:rsidR="007C2068">
        <w:rPr>
          <w:rFonts w:hint="eastAsia"/>
          <w:lang w:eastAsia="ko-KR"/>
        </w:rPr>
        <w:t>은</w:t>
      </w:r>
      <w:r w:rsidR="007C2068">
        <w:rPr>
          <w:rFonts w:hint="eastAsia"/>
          <w:lang w:eastAsia="ko-KR"/>
        </w:rPr>
        <w:t xml:space="preserve"> instruction </w:t>
      </w:r>
      <w:r w:rsidR="007C2068">
        <w:rPr>
          <w:rFonts w:hint="eastAsia"/>
          <w:lang w:eastAsia="ko-KR"/>
        </w:rPr>
        <w:t>한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개당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한줄씩</w:t>
      </w:r>
      <w:r w:rsidR="007C2068">
        <w:rPr>
          <w:rFonts w:hint="eastAsia"/>
          <w:lang w:eastAsia="ko-KR"/>
        </w:rPr>
        <w:t xml:space="preserve"> </w:t>
      </w:r>
      <w:r w:rsidR="007C2068">
        <w:rPr>
          <w:rFonts w:hint="eastAsia"/>
          <w:lang w:eastAsia="ko-KR"/>
        </w:rPr>
        <w:t>추가시켜야한다</w:t>
      </w:r>
      <w:r w:rsidR="007C2068">
        <w:rPr>
          <w:rFonts w:hint="eastAsia"/>
          <w:lang w:eastAsia="ko-KR"/>
        </w:rPr>
        <w:t>.</w:t>
      </w:r>
    </w:p>
    <w:p w:rsidR="007C2068" w:rsidRDefault="007C2068" w:rsidP="007C2068">
      <w:pPr>
        <w:ind w:left="720"/>
        <w:rPr>
          <w:lang w:eastAsia="ko-KR"/>
        </w:rPr>
      </w:pPr>
      <w:r>
        <w:rPr>
          <w:rFonts w:hint="eastAsia"/>
          <w:lang w:eastAsia="ko-KR"/>
        </w:rPr>
        <w:t>end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end list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modification obj,  end obj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종료된다</w:t>
      </w:r>
      <w:r>
        <w:rPr>
          <w:rFonts w:hint="eastAsia"/>
          <w:lang w:eastAsia="ko-KR"/>
        </w:rPr>
        <w:t>.</w:t>
      </w:r>
    </w:p>
    <w:p w:rsidR="007C2068" w:rsidRPr="00E14E10" w:rsidRDefault="007C2068" w:rsidP="007C2068">
      <w:pPr>
        <w:ind w:left="720"/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pass1 -&gt; pass2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무사히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file stream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닫고</w:t>
      </w:r>
      <w:r>
        <w:rPr>
          <w:rFonts w:hint="eastAsia"/>
          <w:lang w:eastAsia="ko-KR"/>
        </w:rPr>
        <w:t xml:space="preserve"> intermediate data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command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종료시킨다</w:t>
      </w:r>
      <w:r>
        <w:rPr>
          <w:rFonts w:hint="eastAsia"/>
          <w:lang w:eastAsia="ko-KR"/>
        </w:rPr>
        <w:t>.</w:t>
      </w:r>
    </w:p>
    <w:p w:rsidR="007C2068" w:rsidRDefault="00CF1F3A" w:rsidP="00F5370D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2F0825" wp14:editId="185843B1">
                <wp:simplePos x="0" y="0"/>
                <wp:positionH relativeFrom="column">
                  <wp:posOffset>5608320</wp:posOffset>
                </wp:positionH>
                <wp:positionV relativeFrom="paragraph">
                  <wp:posOffset>83185</wp:posOffset>
                </wp:positionV>
                <wp:extent cx="845820" cy="472440"/>
                <wp:effectExtent l="0" t="0" r="11430" b="2286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72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C206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write_</w:t>
                            </w:r>
                          </w:p>
                          <w:p w:rsidR="008347BB" w:rsidRDefault="008347BB" w:rsidP="007C206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obj()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F0825" id="직사각형 37" o:spid="_x0000_s1050" style="position:absolute;margin-left:441.6pt;margin-top:6.55pt;width:66.6pt;height:37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" fillcolor="white [3201]" strokecolor="black [3200]" strokeweight="1pt">
                <v:textbox>
                  <w:txbxContent>
                    <w:p w:rsidR="008347BB" w:rsidRDefault="008347BB" w:rsidP="007C206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write_</w:t>
                      </w:r>
                    </w:p>
                    <w:p w:rsidR="008347BB" w:rsidRDefault="008347BB" w:rsidP="007C206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obj()</w:t>
                      </w:r>
                    </w:p>
                  </w:txbxContent>
                </v:textbox>
              </v:rect>
            </w:pict>
          </mc:Fallback>
        </mc:AlternateContent>
      </w:r>
    </w:p>
    <w:p w:rsidR="007C2068" w:rsidRDefault="007C2068" w:rsidP="00F5370D">
      <w:pPr>
        <w:rPr>
          <w:lang w:eastAsia="ko-KR"/>
        </w:rPr>
      </w:pPr>
    </w:p>
    <w:p w:rsidR="007C2068" w:rsidRDefault="00CF1F3A" w:rsidP="00F5370D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-635</wp:posOffset>
                </wp:positionV>
                <wp:extent cx="274320" cy="388620"/>
                <wp:effectExtent l="0" t="38100" r="49530" b="3048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388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C6399" id="직선 화살표 연결선 40" o:spid="_x0000_s1026" type="#_x0000_t32" style="position:absolute;left:0;text-align:left;margin-left:420pt;margin-top:-.05pt;width:21.6pt;height:30.6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" strokecolor="black [3200]" strokeweight=".5pt">
                <v:stroke endarrow="open" joinstyle="miter"/>
              </v:shape>
            </w:pict>
          </mc:Fallback>
        </mc:AlternateContent>
      </w:r>
    </w:p>
    <w:p w:rsidR="007C2068" w:rsidRDefault="00CF1F3A" w:rsidP="00F5370D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98425</wp:posOffset>
                </wp:positionV>
                <wp:extent cx="906780" cy="899160"/>
                <wp:effectExtent l="0" t="0" r="26670" b="15240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99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CF1F3A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cmd_assemble()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3" o:spid="_x0000_s1051" style="position:absolute;margin-left:-51.6pt;margin-top:7.75pt;width:71.4pt;height:70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" fillcolor="white [3201]" strokecolor="black [3200]" strokeweight="1pt">
                <v:textbox>
                  <w:txbxContent>
                    <w:p w:rsidR="008347BB" w:rsidRDefault="008347BB" w:rsidP="00CF1F3A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cmd_assemble()</w:t>
                      </w:r>
                    </w:p>
                  </w:txbxContent>
                </v:textbox>
              </v:rect>
            </w:pict>
          </mc:Fallback>
        </mc:AlternateContent>
      </w:r>
      <w:r w:rsidR="007C2068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733773" wp14:editId="58230E98">
                <wp:simplePos x="0" y="0"/>
                <wp:positionH relativeFrom="column">
                  <wp:posOffset>2613660</wp:posOffset>
                </wp:positionH>
                <wp:positionV relativeFrom="paragraph">
                  <wp:posOffset>75565</wp:posOffset>
                </wp:positionV>
                <wp:extent cx="929640" cy="891540"/>
                <wp:effectExtent l="0" t="0" r="22860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8915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>
                            <w:pPr>
                              <w:rPr>
                                <w:lang w:eastAsia="ko-KR"/>
                              </w:rPr>
                            </w:pPr>
                          </w:p>
                          <w:p w:rsidR="008347BB" w:rsidRDefault="008347B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intermediate</w:t>
                            </w:r>
                          </w:p>
                          <w:p w:rsidR="008347BB" w:rsidRDefault="008347B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3773" id="Text Box 27" o:spid="_x0000_s1052" type="#_x0000_t202" style="position:absolute;margin-left:205.8pt;margin-top:5.95pt;width:73.2pt;height:70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" filled="f" strokecolor="white [3212]" strokeweight=".5pt">
                <v:textbox>
                  <w:txbxContent>
                    <w:p w:rsidR="008347BB" w:rsidRDefault="008347BB">
                      <w:pPr>
                        <w:rPr>
                          <w:lang w:eastAsia="ko-KR"/>
                        </w:rPr>
                      </w:pPr>
                    </w:p>
                    <w:p w:rsidR="008347BB" w:rsidRDefault="008347BB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intermediate</w:t>
                      </w:r>
                    </w:p>
                    <w:p w:rsidR="008347BB" w:rsidRDefault="008347BB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7C2068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F3B290" wp14:editId="471613E1">
                <wp:simplePos x="0" y="0"/>
                <wp:positionH relativeFrom="column">
                  <wp:posOffset>3787140</wp:posOffset>
                </wp:positionH>
                <wp:positionV relativeFrom="paragraph">
                  <wp:posOffset>75565</wp:posOffset>
                </wp:positionV>
                <wp:extent cx="1546860" cy="853440"/>
                <wp:effectExtent l="0" t="0" r="15240" b="228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853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C206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PASS2</w:t>
                            </w:r>
                          </w:p>
                          <w:p w:rsidR="008347BB" w:rsidRDefault="008347BB" w:rsidP="007C206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(make obj code,</w:t>
                            </w:r>
                          </w:p>
                          <w:p w:rsidR="008347BB" w:rsidRDefault="008347BB" w:rsidP="007C206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write list file,</w:t>
                            </w:r>
                          </w:p>
                          <w:p w:rsidR="008347BB" w:rsidRDefault="008347BB" w:rsidP="007C206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write obj 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3B290" id="직사각형 24" o:spid="_x0000_s1053" style="position:absolute;margin-left:298.2pt;margin-top:5.95pt;width:121.8pt;height:67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" fillcolor="white [3201]" strokecolor="black [3200]" strokeweight="1pt">
                <v:textbox>
                  <w:txbxContent>
                    <w:p w:rsidR="008347BB" w:rsidRDefault="008347BB" w:rsidP="007C206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PASS2</w:t>
                      </w:r>
                    </w:p>
                    <w:p w:rsidR="008347BB" w:rsidRDefault="008347BB" w:rsidP="007C206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(make obj code,</w:t>
                      </w:r>
                    </w:p>
                    <w:p w:rsidR="008347BB" w:rsidRDefault="008347BB" w:rsidP="007C206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write list file,</w:t>
                      </w:r>
                    </w:p>
                    <w:p w:rsidR="008347BB" w:rsidRDefault="008347BB" w:rsidP="007C206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write obj file)</w:t>
                      </w:r>
                    </w:p>
                  </w:txbxContent>
                </v:textbox>
              </v:rect>
            </w:pict>
          </mc:Fallback>
        </mc:AlternateContent>
      </w:r>
      <w:r w:rsidR="007C2068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058936" wp14:editId="306DBABA">
                <wp:simplePos x="0" y="0"/>
                <wp:positionH relativeFrom="column">
                  <wp:posOffset>952500</wp:posOffset>
                </wp:positionH>
                <wp:positionV relativeFrom="paragraph">
                  <wp:posOffset>75565</wp:posOffset>
                </wp:positionV>
                <wp:extent cx="1546860" cy="853440"/>
                <wp:effectExtent l="0" t="0" r="15240" b="2286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853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C206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PASS1</w:t>
                            </w:r>
                          </w:p>
                          <w:p w:rsidR="008347BB" w:rsidRDefault="008347BB" w:rsidP="007C206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(location alocate,</w:t>
                            </w:r>
                          </w:p>
                          <w:p w:rsidR="008347BB" w:rsidRDefault="008347BB" w:rsidP="007C206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make symbol table)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58936" id="직사각형 9" o:spid="_x0000_s1054" style="position:absolute;margin-left:75pt;margin-top:5.95pt;width:121.8pt;height:67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" fillcolor="white [3201]" strokecolor="black [3200]" strokeweight="1pt">
                <v:textbox>
                  <w:txbxContent>
                    <w:p w:rsidR="008347BB" w:rsidRDefault="008347BB" w:rsidP="007C206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PASS1</w:t>
                      </w:r>
                    </w:p>
                    <w:p w:rsidR="008347BB" w:rsidRDefault="008347BB" w:rsidP="007C206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(location alocate,</w:t>
                      </w:r>
                    </w:p>
                    <w:p w:rsidR="008347BB" w:rsidRDefault="008347BB" w:rsidP="007C206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make symbol table)</w:t>
                      </w:r>
                    </w:p>
                  </w:txbxContent>
                </v:textbox>
              </v:rect>
            </w:pict>
          </mc:Fallback>
        </mc:AlternateContent>
      </w:r>
    </w:p>
    <w:p w:rsidR="007C2068" w:rsidRDefault="00CF1F3A" w:rsidP="00F5370D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-635</wp:posOffset>
                </wp:positionV>
                <wp:extent cx="396240" cy="73152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asm file</w:t>
                            </w:r>
                          </w:p>
                          <w:p w:rsidR="008347BB" w:rsidRDefault="008347BB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55" type="#_x0000_t202" style="position:absolute;margin-left:30pt;margin-top:-.05pt;width:31.2pt;height:57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" filled="f" stroked="f" strokeweight=".5pt">
                <v:textbox>
                  <w:txbxContent>
                    <w:p w:rsidR="008347BB" w:rsidRDefault="008347BB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asm file</w:t>
                      </w:r>
                    </w:p>
                    <w:p w:rsidR="008347BB" w:rsidRDefault="008347BB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pointer</w:t>
                      </w:r>
                    </w:p>
                  </w:txbxContent>
                </v:textbox>
              </v:shape>
            </w:pict>
          </mc:Fallback>
        </mc:AlternateContent>
      </w:r>
    </w:p>
    <w:p w:rsidR="007C2068" w:rsidRDefault="007C2068" w:rsidP="00F5370D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A150CD" wp14:editId="53A5C381">
                <wp:simplePos x="0" y="0"/>
                <wp:positionH relativeFrom="column">
                  <wp:posOffset>2499360</wp:posOffset>
                </wp:positionH>
                <wp:positionV relativeFrom="paragraph">
                  <wp:posOffset>128905</wp:posOffset>
                </wp:positionV>
                <wp:extent cx="1203960" cy="0"/>
                <wp:effectExtent l="0" t="76200" r="15240" b="11430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4DC04" id="직선 화살표 연결선 26" o:spid="_x0000_s1026" type="#_x0000_t32" style="position:absolute;left:0;text-align:left;margin-left:196.8pt;margin-top:10.15pt;width:94.8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" strokecolor="black [3200]" strokeweight=".5pt">
                <v:stroke endarrow="open" joinstyle="miter"/>
              </v:shape>
            </w:pict>
          </mc:Fallback>
        </mc:AlternateContent>
      </w:r>
    </w:p>
    <w:p w:rsidR="007C2068" w:rsidRDefault="00CF1F3A" w:rsidP="00F5370D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83185</wp:posOffset>
                </wp:positionV>
                <wp:extent cx="601980" cy="0"/>
                <wp:effectExtent l="0" t="76200" r="26670" b="1143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5B2ECD" id="직선 화살표 연결선 42" o:spid="_x0000_s1026" type="#_x0000_t32" style="position:absolute;left:0;text-align:left;margin-left:24pt;margin-top:6.55pt;width:47.4pt;height: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83185</wp:posOffset>
                </wp:positionV>
                <wp:extent cx="274320" cy="274320"/>
                <wp:effectExtent l="0" t="0" r="68580" b="4953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70138" id="직선 화살표 연결선 41" o:spid="_x0000_s1026" type="#_x0000_t32" style="position:absolute;left:0;text-align:left;margin-left:420pt;margin-top:6.55pt;width:21.6pt;height:21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</w:p>
    <w:p w:rsidR="007C2068" w:rsidRDefault="00CF1F3A" w:rsidP="00F5370D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7477D3" wp14:editId="16259599">
                <wp:simplePos x="0" y="0"/>
                <wp:positionH relativeFrom="column">
                  <wp:posOffset>5608320</wp:posOffset>
                </wp:positionH>
                <wp:positionV relativeFrom="paragraph">
                  <wp:posOffset>-635</wp:posOffset>
                </wp:positionV>
                <wp:extent cx="845820" cy="472440"/>
                <wp:effectExtent l="0" t="0" r="11430" b="2286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72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C206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write_</w:t>
                            </w:r>
                          </w:p>
                          <w:p w:rsidR="008347BB" w:rsidRDefault="008347BB" w:rsidP="007C206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list()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477D3" id="직사각형 38" o:spid="_x0000_s1056" style="position:absolute;margin-left:441.6pt;margin-top:-.05pt;width:66.6pt;height:37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" fillcolor="white [3201]" strokecolor="black [3200]" strokeweight="1pt">
                <v:textbox>
                  <w:txbxContent>
                    <w:p w:rsidR="008347BB" w:rsidRDefault="008347BB" w:rsidP="007C206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write_</w:t>
                      </w:r>
                    </w:p>
                    <w:p w:rsidR="008347BB" w:rsidRDefault="008347BB" w:rsidP="007C206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list()</w:t>
                      </w:r>
                    </w:p>
                  </w:txbxContent>
                </v:textbox>
              </v:rect>
            </w:pict>
          </mc:Fallback>
        </mc:AlternateContent>
      </w:r>
    </w:p>
    <w:p w:rsidR="007C2068" w:rsidRDefault="007C2068" w:rsidP="00F5370D">
      <w:pPr>
        <w:rPr>
          <w:lang w:eastAsia="ko-KR"/>
        </w:rPr>
      </w:pPr>
    </w:p>
    <w:p w:rsidR="007C2068" w:rsidRDefault="00CF1F3A" w:rsidP="00F5370D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52705</wp:posOffset>
                </wp:positionV>
                <wp:extent cx="0" cy="342900"/>
                <wp:effectExtent l="95250" t="38100" r="57150" b="190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256F7" id="직선 화살표 연결선 39" o:spid="_x0000_s1026" type="#_x0000_t32" style="position:absolute;left:0;text-align:left;margin-left:351.6pt;margin-top:4.15pt;width:0;height:27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 w:rsidR="007C2068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B72326" wp14:editId="68CC1190">
                <wp:simplePos x="0" y="0"/>
                <wp:positionH relativeFrom="column">
                  <wp:posOffset>1965960</wp:posOffset>
                </wp:positionH>
                <wp:positionV relativeFrom="paragraph">
                  <wp:posOffset>52705</wp:posOffset>
                </wp:positionV>
                <wp:extent cx="312420" cy="350520"/>
                <wp:effectExtent l="38100" t="38100" r="30480" b="3048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D4EC9" id="직선 화살표 연결선 34" o:spid="_x0000_s1026" type="#_x0000_t32" style="position:absolute;left:0;text-align:left;margin-left:154.8pt;margin-top:4.15pt;width:24.6pt;height:27.6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" strokecolor="black [3200]" strokeweight=".5pt">
                <v:stroke endarrow="open" joinstyle="miter"/>
              </v:shape>
            </w:pict>
          </mc:Fallback>
        </mc:AlternateContent>
      </w:r>
      <w:r w:rsidR="007C2068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CABA52" wp14:editId="375AC30B">
                <wp:simplePos x="0" y="0"/>
                <wp:positionH relativeFrom="column">
                  <wp:posOffset>1501140</wp:posOffset>
                </wp:positionH>
                <wp:positionV relativeFrom="paragraph">
                  <wp:posOffset>52705</wp:posOffset>
                </wp:positionV>
                <wp:extent cx="220980" cy="350520"/>
                <wp:effectExtent l="0" t="38100" r="64770" b="3048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AABCE" id="직선 화살표 연결선 33" o:spid="_x0000_s1026" type="#_x0000_t32" style="position:absolute;left:0;text-align:left;margin-left:118.2pt;margin-top:4.15pt;width:17.4pt;height:27.6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" strokecolor="black [3200]" strokeweight=".5pt">
                <v:stroke endarrow="open" joinstyle="miter"/>
              </v:shape>
            </w:pict>
          </mc:Fallback>
        </mc:AlternateContent>
      </w:r>
    </w:p>
    <w:p w:rsidR="007C2068" w:rsidRDefault="007C2068" w:rsidP="00F5370D">
      <w:pPr>
        <w:rPr>
          <w:lang w:eastAsia="ko-KR"/>
        </w:rPr>
      </w:pPr>
    </w:p>
    <w:p w:rsidR="007C2068" w:rsidRDefault="00CF1F3A" w:rsidP="00F5370D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F93C29" wp14:editId="0785CF75">
                <wp:simplePos x="0" y="0"/>
                <wp:positionH relativeFrom="column">
                  <wp:posOffset>4008120</wp:posOffset>
                </wp:positionH>
                <wp:positionV relativeFrom="paragraph">
                  <wp:posOffset>90805</wp:posOffset>
                </wp:positionV>
                <wp:extent cx="1158240" cy="548640"/>
                <wp:effectExtent l="0" t="0" r="22860" b="2286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C206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make_</w:t>
                            </w:r>
                          </w:p>
                          <w:p w:rsidR="008347BB" w:rsidRDefault="008347BB" w:rsidP="007C206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obj()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93C29" id="직사각형 36" o:spid="_x0000_s1057" style="position:absolute;margin-left:315.6pt;margin-top:7.15pt;width:91.2pt;height:43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" fillcolor="white [3201]" strokecolor="black [3200]" strokeweight="1pt">
                <v:textbox>
                  <w:txbxContent>
                    <w:p w:rsidR="008347BB" w:rsidRDefault="008347BB" w:rsidP="007C206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make_</w:t>
                      </w:r>
                    </w:p>
                    <w:p w:rsidR="008347BB" w:rsidRDefault="008347BB" w:rsidP="007C206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obj()</w:t>
                      </w:r>
                    </w:p>
                  </w:txbxContent>
                </v:textbox>
              </v:rect>
            </w:pict>
          </mc:Fallback>
        </mc:AlternateContent>
      </w:r>
      <w:r w:rsidR="007C2068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C2EE57" wp14:editId="4F3E3D59">
                <wp:simplePos x="0" y="0"/>
                <wp:positionH relativeFrom="column">
                  <wp:posOffset>1897380</wp:posOffset>
                </wp:positionH>
                <wp:positionV relativeFrom="paragraph">
                  <wp:posOffset>98425</wp:posOffset>
                </wp:positionV>
                <wp:extent cx="845820" cy="472440"/>
                <wp:effectExtent l="0" t="0" r="11430" b="2286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72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C206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add_</w:t>
                            </w:r>
                          </w:p>
                          <w:p w:rsidR="008347BB" w:rsidRDefault="008347BB" w:rsidP="007C206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symbol()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2EE57" id="직사각형 32" o:spid="_x0000_s1058" style="position:absolute;margin-left:149.4pt;margin-top:7.75pt;width:66.6pt;height:37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" fillcolor="white [3201]" strokecolor="black [3200]" strokeweight="1pt">
                <v:textbox>
                  <w:txbxContent>
                    <w:p w:rsidR="008347BB" w:rsidRDefault="008347BB" w:rsidP="007C206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add_</w:t>
                      </w:r>
                    </w:p>
                    <w:p w:rsidR="008347BB" w:rsidRDefault="008347BB" w:rsidP="007C206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symbol()</w:t>
                      </w:r>
                    </w:p>
                  </w:txbxContent>
                </v:textbox>
              </v:rect>
            </w:pict>
          </mc:Fallback>
        </mc:AlternateContent>
      </w:r>
      <w:r w:rsidR="007C2068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54F605" wp14:editId="0A6EF5B6">
                <wp:simplePos x="0" y="0"/>
                <wp:positionH relativeFrom="column">
                  <wp:posOffset>952500</wp:posOffset>
                </wp:positionH>
                <wp:positionV relativeFrom="paragraph">
                  <wp:posOffset>98425</wp:posOffset>
                </wp:positionV>
                <wp:extent cx="845820" cy="472440"/>
                <wp:effectExtent l="0" t="0" r="11430" b="2286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72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C206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make_</w:t>
                            </w:r>
                          </w:p>
                          <w:p w:rsidR="008347BB" w:rsidRDefault="008347BB" w:rsidP="007C2068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instruction()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4F605" id="직사각형 30" o:spid="_x0000_s1059" style="position:absolute;margin-left:75pt;margin-top:7.75pt;width:66.6pt;height:37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" fillcolor="white [3201]" strokecolor="black [3200]" strokeweight="1pt">
                <v:textbox>
                  <w:txbxContent>
                    <w:p w:rsidR="008347BB" w:rsidRDefault="008347BB" w:rsidP="007C206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make_</w:t>
                      </w:r>
                    </w:p>
                    <w:p w:rsidR="008347BB" w:rsidRDefault="008347BB" w:rsidP="007C2068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instruction()</w:t>
                      </w:r>
                    </w:p>
                  </w:txbxContent>
                </v:textbox>
              </v:rect>
            </w:pict>
          </mc:Fallback>
        </mc:AlternateContent>
      </w:r>
    </w:p>
    <w:p w:rsidR="007C2068" w:rsidRDefault="007C2068" w:rsidP="00F5370D">
      <w:pPr>
        <w:rPr>
          <w:lang w:eastAsia="ko-KR"/>
        </w:rPr>
      </w:pPr>
    </w:p>
    <w:p w:rsidR="007C2068" w:rsidRDefault="007C2068" w:rsidP="00F5370D">
      <w:pPr>
        <w:rPr>
          <w:lang w:eastAsia="ko-KR"/>
        </w:rPr>
      </w:pPr>
    </w:p>
    <w:p w:rsidR="007C2068" w:rsidRDefault="007C2068" w:rsidP="00F5370D">
      <w:pPr>
        <w:rPr>
          <w:lang w:eastAsia="ko-KR"/>
        </w:rPr>
      </w:pPr>
    </w:p>
    <w:p w:rsidR="007C2068" w:rsidRDefault="007C2068" w:rsidP="00F5370D">
      <w:pPr>
        <w:rPr>
          <w:lang w:eastAsia="ko-KR"/>
        </w:rPr>
      </w:pPr>
    </w:p>
    <w:p w:rsidR="007C2068" w:rsidRDefault="007C2068" w:rsidP="00F5370D">
      <w:pPr>
        <w:rPr>
          <w:lang w:eastAsia="ko-KR"/>
        </w:rPr>
      </w:pPr>
    </w:p>
    <w:p w:rsidR="007C2068" w:rsidRDefault="007C2068" w:rsidP="00F5370D">
      <w:pPr>
        <w:rPr>
          <w:lang w:eastAsia="ko-KR"/>
        </w:rPr>
      </w:pPr>
    </w:p>
    <w:p w:rsidR="008347BB" w:rsidRPr="00F5370D" w:rsidRDefault="008347BB" w:rsidP="008347BB">
      <w:pPr>
        <w:rPr>
          <w:sz w:val="32"/>
          <w:szCs w:val="30"/>
          <w:lang w:eastAsia="ko-KR"/>
        </w:rPr>
      </w:pPr>
      <w:r>
        <w:rPr>
          <w:rFonts w:hint="eastAsia"/>
          <w:sz w:val="32"/>
          <w:szCs w:val="30"/>
          <w:lang w:eastAsia="ko-KR"/>
        </w:rPr>
        <w:t>3.9</w:t>
      </w:r>
      <w:r w:rsidRPr="00F5370D">
        <w:rPr>
          <w:rFonts w:hint="eastAsia"/>
          <w:sz w:val="32"/>
          <w:szCs w:val="30"/>
          <w:lang w:eastAsia="ko-KR"/>
        </w:rPr>
        <w:t xml:space="preserve"> </w:t>
      </w:r>
      <w:r w:rsidRPr="00F5370D">
        <w:rPr>
          <w:rFonts w:hint="eastAsia"/>
          <w:sz w:val="32"/>
          <w:szCs w:val="30"/>
          <w:lang w:eastAsia="ko-KR"/>
        </w:rPr>
        <w:t>모듈이름</w:t>
      </w:r>
      <w:r w:rsidRPr="00F5370D">
        <w:rPr>
          <w:rFonts w:hint="eastAsia"/>
          <w:sz w:val="32"/>
          <w:szCs w:val="30"/>
          <w:lang w:eastAsia="ko-KR"/>
        </w:rPr>
        <w:t xml:space="preserve"> : </w:t>
      </w:r>
      <w:r>
        <w:rPr>
          <w:rFonts w:hint="eastAsia"/>
          <w:sz w:val="32"/>
          <w:szCs w:val="30"/>
          <w:lang w:eastAsia="ko-KR"/>
        </w:rPr>
        <w:t>Linkloader()</w:t>
      </w:r>
      <w:r>
        <w:rPr>
          <w:rFonts w:hint="eastAsia"/>
          <w:sz w:val="32"/>
          <w:szCs w:val="30"/>
          <w:lang w:eastAsia="ko-KR"/>
        </w:rPr>
        <w:tab/>
      </w:r>
      <w:r>
        <w:rPr>
          <w:rFonts w:hint="eastAsia"/>
          <w:sz w:val="32"/>
          <w:szCs w:val="30"/>
          <w:lang w:eastAsia="ko-KR"/>
        </w:rPr>
        <w:tab/>
      </w:r>
      <w:r>
        <w:rPr>
          <w:rFonts w:hint="eastAsia"/>
          <w:sz w:val="32"/>
          <w:szCs w:val="30"/>
          <w:lang w:eastAsia="ko-KR"/>
        </w:rPr>
        <w:tab/>
        <w:t>//linkloader</w:t>
      </w:r>
      <w:r w:rsidRPr="00F5370D">
        <w:rPr>
          <w:rFonts w:hint="eastAsia"/>
          <w:sz w:val="32"/>
          <w:szCs w:val="30"/>
          <w:lang w:eastAsia="ko-KR"/>
        </w:rPr>
        <w:t>.c</w:t>
      </w:r>
    </w:p>
    <w:p w:rsidR="008347BB" w:rsidRDefault="008347BB" w:rsidP="008347BB">
      <w:pPr>
        <w:rPr>
          <w:i/>
          <w:sz w:val="26"/>
          <w:szCs w:val="26"/>
          <w:lang w:eastAsia="ko-KR"/>
        </w:rPr>
      </w:pPr>
      <w:r>
        <w:rPr>
          <w:rFonts w:hint="eastAsia"/>
          <w:i/>
          <w:sz w:val="26"/>
          <w:szCs w:val="26"/>
          <w:lang w:eastAsia="ko-KR"/>
        </w:rPr>
        <w:t>3.9</w:t>
      </w:r>
      <w:r w:rsidRPr="00F5370D">
        <w:rPr>
          <w:rFonts w:hint="eastAsia"/>
          <w:i/>
          <w:sz w:val="26"/>
          <w:szCs w:val="26"/>
          <w:lang w:eastAsia="ko-KR"/>
        </w:rPr>
        <w:t xml:space="preserve">.1 </w:t>
      </w:r>
      <w:r w:rsidRPr="00F5370D">
        <w:rPr>
          <w:rFonts w:hint="eastAsia"/>
          <w:i/>
          <w:sz w:val="26"/>
          <w:szCs w:val="26"/>
          <w:lang w:eastAsia="ko-KR"/>
        </w:rPr>
        <w:t>기능</w:t>
      </w:r>
    </w:p>
    <w:p w:rsidR="008347BB" w:rsidRDefault="008347BB" w:rsidP="008347BB">
      <w:pPr>
        <w:rPr>
          <w:i/>
          <w:sz w:val="26"/>
          <w:szCs w:val="26"/>
          <w:lang w:eastAsia="ko-KR"/>
        </w:rPr>
      </w:pPr>
      <w:r>
        <w:rPr>
          <w:rFonts w:hint="eastAsia"/>
          <w:i/>
          <w:sz w:val="26"/>
          <w:szCs w:val="26"/>
          <w:lang w:eastAsia="ko-KR"/>
        </w:rPr>
        <w:t>여러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개의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i/>
          <w:sz w:val="26"/>
          <w:szCs w:val="26"/>
          <w:lang w:eastAsia="ko-KR"/>
        </w:rPr>
        <w:t xml:space="preserve">object </w:t>
      </w:r>
      <w:r>
        <w:rPr>
          <w:rFonts w:hint="eastAsia"/>
          <w:i/>
          <w:sz w:val="26"/>
          <w:szCs w:val="26"/>
          <w:lang w:eastAsia="ko-KR"/>
        </w:rPr>
        <w:t>파일을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하나로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묶고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이를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메모리에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올린다</w:t>
      </w:r>
      <w:r>
        <w:rPr>
          <w:rFonts w:hint="eastAsia"/>
          <w:i/>
          <w:sz w:val="26"/>
          <w:szCs w:val="26"/>
          <w:lang w:eastAsia="ko-KR"/>
        </w:rPr>
        <w:t>.</w:t>
      </w:r>
      <w:r>
        <w:rPr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이때</w:t>
      </w:r>
      <w:r>
        <w:rPr>
          <w:rFonts w:hint="eastAsia"/>
          <w:i/>
          <w:sz w:val="26"/>
          <w:szCs w:val="26"/>
          <w:lang w:eastAsia="ko-KR"/>
        </w:rPr>
        <w:t xml:space="preserve"> progaddr</w:t>
      </w:r>
      <w:r>
        <w:rPr>
          <w:rFonts w:hint="eastAsia"/>
          <w:i/>
          <w:sz w:val="26"/>
          <w:szCs w:val="26"/>
          <w:lang w:eastAsia="ko-KR"/>
        </w:rPr>
        <w:t>이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지정되어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있으면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이를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기준으로</w:t>
      </w:r>
      <w:r>
        <w:rPr>
          <w:rFonts w:hint="eastAsia"/>
          <w:i/>
          <w:sz w:val="26"/>
          <w:szCs w:val="26"/>
          <w:lang w:eastAsia="ko-KR"/>
        </w:rPr>
        <w:t xml:space="preserve"> object</w:t>
      </w:r>
      <w:r>
        <w:rPr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파일을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순차적으로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상대배치한다</w:t>
      </w:r>
      <w:r>
        <w:rPr>
          <w:rFonts w:hint="eastAsia"/>
          <w:i/>
          <w:sz w:val="26"/>
          <w:szCs w:val="26"/>
          <w:lang w:eastAsia="ko-KR"/>
        </w:rPr>
        <w:t>.</w:t>
      </w:r>
    </w:p>
    <w:p w:rsidR="008347BB" w:rsidRDefault="008347BB" w:rsidP="008347BB">
      <w:pPr>
        <w:rPr>
          <w:i/>
          <w:sz w:val="26"/>
          <w:szCs w:val="26"/>
          <w:lang w:eastAsia="ko-KR"/>
        </w:rPr>
      </w:pPr>
      <w:r>
        <w:rPr>
          <w:i/>
          <w:sz w:val="26"/>
          <w:szCs w:val="26"/>
          <w:lang w:eastAsia="ko-KR"/>
        </w:rPr>
        <w:t>Linkloader</w:t>
      </w:r>
      <w:r>
        <w:rPr>
          <w:rFonts w:hint="eastAsia"/>
          <w:i/>
          <w:sz w:val="26"/>
          <w:szCs w:val="26"/>
          <w:lang w:eastAsia="ko-KR"/>
        </w:rPr>
        <w:t>는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i/>
          <w:sz w:val="26"/>
          <w:szCs w:val="26"/>
          <w:lang w:eastAsia="ko-KR"/>
        </w:rPr>
        <w:t>2 pass</w:t>
      </w:r>
      <w:r>
        <w:rPr>
          <w:rFonts w:hint="eastAsia"/>
          <w:i/>
          <w:sz w:val="26"/>
          <w:szCs w:val="26"/>
          <w:lang w:eastAsia="ko-KR"/>
        </w:rPr>
        <w:t>로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이루어져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있다</w:t>
      </w:r>
      <w:r>
        <w:rPr>
          <w:rFonts w:hint="eastAsia"/>
          <w:i/>
          <w:sz w:val="26"/>
          <w:szCs w:val="26"/>
          <w:lang w:eastAsia="ko-KR"/>
        </w:rPr>
        <w:t>.</w:t>
      </w:r>
      <w:r>
        <w:rPr>
          <w:i/>
          <w:sz w:val="26"/>
          <w:szCs w:val="26"/>
          <w:lang w:eastAsia="ko-KR"/>
        </w:rPr>
        <w:t xml:space="preserve"> Pass1</w:t>
      </w:r>
      <w:r>
        <w:rPr>
          <w:rFonts w:hint="eastAsia"/>
          <w:i/>
          <w:sz w:val="26"/>
          <w:szCs w:val="26"/>
          <w:lang w:eastAsia="ko-KR"/>
        </w:rPr>
        <w:t>에서는</w:t>
      </w:r>
      <w:r>
        <w:rPr>
          <w:rFonts w:hint="eastAsia"/>
          <w:i/>
          <w:sz w:val="26"/>
          <w:szCs w:val="26"/>
          <w:lang w:eastAsia="ko-KR"/>
        </w:rPr>
        <w:t xml:space="preserve"> D record type</w:t>
      </w:r>
      <w:r>
        <w:rPr>
          <w:rFonts w:hint="eastAsia"/>
          <w:i/>
          <w:sz w:val="26"/>
          <w:szCs w:val="26"/>
          <w:lang w:eastAsia="ko-KR"/>
        </w:rPr>
        <w:t>으로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지정되어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있는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i/>
          <w:sz w:val="26"/>
          <w:szCs w:val="26"/>
          <w:lang w:eastAsia="ko-KR"/>
        </w:rPr>
        <w:t>extern symbol</w:t>
      </w:r>
      <w:r>
        <w:rPr>
          <w:rFonts w:hint="eastAsia"/>
          <w:i/>
          <w:sz w:val="26"/>
          <w:szCs w:val="26"/>
          <w:lang w:eastAsia="ko-KR"/>
        </w:rPr>
        <w:t>을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i/>
          <w:sz w:val="26"/>
          <w:szCs w:val="26"/>
          <w:lang w:eastAsia="ko-KR"/>
        </w:rPr>
        <w:t>hash table</w:t>
      </w:r>
      <w:r>
        <w:rPr>
          <w:rFonts w:hint="eastAsia"/>
          <w:i/>
          <w:sz w:val="26"/>
          <w:szCs w:val="26"/>
          <w:lang w:eastAsia="ko-KR"/>
        </w:rPr>
        <w:t>에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저장한다</w:t>
      </w:r>
      <w:r>
        <w:rPr>
          <w:rFonts w:hint="eastAsia"/>
          <w:i/>
          <w:sz w:val="26"/>
          <w:szCs w:val="26"/>
          <w:lang w:eastAsia="ko-KR"/>
        </w:rPr>
        <w:t>.</w:t>
      </w:r>
      <w:r>
        <w:rPr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만약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여러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개의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i/>
          <w:sz w:val="26"/>
          <w:szCs w:val="26"/>
          <w:lang w:eastAsia="ko-KR"/>
        </w:rPr>
        <w:t>define symbol</w:t>
      </w:r>
      <w:r>
        <w:rPr>
          <w:rFonts w:hint="eastAsia"/>
          <w:i/>
          <w:sz w:val="26"/>
          <w:szCs w:val="26"/>
          <w:lang w:eastAsia="ko-KR"/>
        </w:rPr>
        <w:t>이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나온다면</w:t>
      </w:r>
      <w:r>
        <w:rPr>
          <w:rFonts w:hint="eastAsia"/>
          <w:i/>
          <w:sz w:val="26"/>
          <w:szCs w:val="26"/>
          <w:lang w:eastAsia="ko-KR"/>
        </w:rPr>
        <w:t xml:space="preserve"> duplicate error</w:t>
      </w:r>
      <w:r>
        <w:rPr>
          <w:rFonts w:hint="eastAsia"/>
          <w:i/>
          <w:sz w:val="26"/>
          <w:szCs w:val="26"/>
          <w:lang w:eastAsia="ko-KR"/>
        </w:rPr>
        <w:t>을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출력한다</w:t>
      </w:r>
      <w:r>
        <w:rPr>
          <w:rFonts w:hint="eastAsia"/>
          <w:i/>
          <w:sz w:val="26"/>
          <w:szCs w:val="26"/>
          <w:lang w:eastAsia="ko-KR"/>
        </w:rPr>
        <w:t>.</w:t>
      </w:r>
      <w:r>
        <w:rPr>
          <w:i/>
          <w:sz w:val="26"/>
          <w:szCs w:val="26"/>
          <w:lang w:eastAsia="ko-KR"/>
        </w:rPr>
        <w:t xml:space="preserve"> P</w:t>
      </w:r>
      <w:r>
        <w:rPr>
          <w:rFonts w:hint="eastAsia"/>
          <w:i/>
          <w:sz w:val="26"/>
          <w:szCs w:val="26"/>
          <w:lang w:eastAsia="ko-KR"/>
        </w:rPr>
        <w:t>ass1</w:t>
      </w:r>
      <w:r>
        <w:rPr>
          <w:rFonts w:hint="eastAsia"/>
          <w:i/>
          <w:sz w:val="26"/>
          <w:szCs w:val="26"/>
          <w:lang w:eastAsia="ko-KR"/>
        </w:rPr>
        <w:t>을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거치고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나면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각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i/>
          <w:sz w:val="26"/>
          <w:szCs w:val="26"/>
          <w:lang w:eastAsia="ko-KR"/>
        </w:rPr>
        <w:t>control section</w:t>
      </w:r>
      <w:r>
        <w:rPr>
          <w:rFonts w:hint="eastAsia"/>
          <w:i/>
          <w:sz w:val="26"/>
          <w:szCs w:val="26"/>
          <w:lang w:eastAsia="ko-KR"/>
        </w:rPr>
        <w:t>과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관련된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i/>
          <w:sz w:val="26"/>
          <w:szCs w:val="26"/>
          <w:lang w:eastAsia="ko-KR"/>
        </w:rPr>
        <w:t>extern symbol</w:t>
      </w:r>
      <w:r>
        <w:rPr>
          <w:rFonts w:hint="eastAsia"/>
          <w:i/>
          <w:sz w:val="26"/>
          <w:szCs w:val="26"/>
          <w:lang w:eastAsia="ko-KR"/>
        </w:rPr>
        <w:t>이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나타나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있는</w:t>
      </w:r>
      <w:r>
        <w:rPr>
          <w:rFonts w:hint="eastAsia"/>
          <w:i/>
          <w:sz w:val="26"/>
          <w:szCs w:val="26"/>
          <w:lang w:eastAsia="ko-KR"/>
        </w:rPr>
        <w:t xml:space="preserve"> load map</w:t>
      </w:r>
      <w:r>
        <w:rPr>
          <w:rFonts w:hint="eastAsia"/>
          <w:i/>
          <w:sz w:val="26"/>
          <w:szCs w:val="26"/>
          <w:lang w:eastAsia="ko-KR"/>
        </w:rPr>
        <w:t>과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i/>
          <w:sz w:val="26"/>
          <w:szCs w:val="26"/>
          <w:lang w:eastAsia="ko-KR"/>
        </w:rPr>
        <w:t>extern symbol table</w:t>
      </w:r>
      <w:r>
        <w:rPr>
          <w:rFonts w:hint="eastAsia"/>
          <w:i/>
          <w:sz w:val="26"/>
          <w:szCs w:val="26"/>
          <w:lang w:eastAsia="ko-KR"/>
        </w:rPr>
        <w:t>이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만들어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진다</w:t>
      </w:r>
      <w:r>
        <w:rPr>
          <w:rFonts w:hint="eastAsia"/>
          <w:i/>
          <w:sz w:val="26"/>
          <w:szCs w:val="26"/>
          <w:lang w:eastAsia="ko-KR"/>
        </w:rPr>
        <w:t>.</w:t>
      </w:r>
      <w:r>
        <w:rPr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이러한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정보들을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가지고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i/>
          <w:sz w:val="26"/>
          <w:szCs w:val="26"/>
          <w:lang w:eastAsia="ko-KR"/>
        </w:rPr>
        <w:t>pass2</w:t>
      </w:r>
      <w:r>
        <w:rPr>
          <w:rFonts w:hint="eastAsia"/>
          <w:i/>
          <w:sz w:val="26"/>
          <w:szCs w:val="26"/>
          <w:lang w:eastAsia="ko-KR"/>
        </w:rPr>
        <w:t>에서는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본격적으로</w:t>
      </w:r>
      <w:r>
        <w:rPr>
          <w:rFonts w:hint="eastAsia"/>
          <w:i/>
          <w:sz w:val="26"/>
          <w:szCs w:val="26"/>
          <w:lang w:eastAsia="ko-KR"/>
        </w:rPr>
        <w:t xml:space="preserve"> load</w:t>
      </w:r>
      <w:r>
        <w:rPr>
          <w:rFonts w:hint="eastAsia"/>
          <w:i/>
          <w:sz w:val="26"/>
          <w:szCs w:val="26"/>
          <w:lang w:eastAsia="ko-KR"/>
        </w:rPr>
        <w:t>시킨다</w:t>
      </w:r>
      <w:r>
        <w:rPr>
          <w:rFonts w:hint="eastAsia"/>
          <w:i/>
          <w:sz w:val="26"/>
          <w:szCs w:val="26"/>
          <w:lang w:eastAsia="ko-KR"/>
        </w:rPr>
        <w:t>.</w:t>
      </w:r>
      <w:r>
        <w:rPr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먼저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i/>
          <w:sz w:val="26"/>
          <w:szCs w:val="26"/>
          <w:lang w:eastAsia="ko-KR"/>
        </w:rPr>
        <w:t xml:space="preserve">reference </w:t>
      </w:r>
      <w:r>
        <w:rPr>
          <w:i/>
          <w:sz w:val="26"/>
          <w:szCs w:val="26"/>
          <w:lang w:eastAsia="ko-KR"/>
        </w:rPr>
        <w:lastRenderedPageBreak/>
        <w:t xml:space="preserve">record </w:t>
      </w:r>
      <w:r>
        <w:rPr>
          <w:rFonts w:hint="eastAsia"/>
          <w:i/>
          <w:sz w:val="26"/>
          <w:szCs w:val="26"/>
          <w:lang w:eastAsia="ko-KR"/>
        </w:rPr>
        <w:t>에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저장되어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있는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i/>
          <w:sz w:val="26"/>
          <w:szCs w:val="26"/>
          <w:lang w:eastAsia="ko-KR"/>
        </w:rPr>
        <w:t>symbol name</w:t>
      </w:r>
      <w:r>
        <w:rPr>
          <w:rFonts w:hint="eastAsia"/>
          <w:i/>
          <w:sz w:val="26"/>
          <w:szCs w:val="26"/>
          <w:lang w:eastAsia="ko-KR"/>
        </w:rPr>
        <w:t>과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i/>
          <w:sz w:val="26"/>
          <w:szCs w:val="26"/>
          <w:lang w:eastAsia="ko-KR"/>
        </w:rPr>
        <w:t>index</w:t>
      </w:r>
      <w:r>
        <w:rPr>
          <w:rFonts w:hint="eastAsia"/>
          <w:i/>
          <w:sz w:val="26"/>
          <w:szCs w:val="26"/>
          <w:lang w:eastAsia="ko-KR"/>
        </w:rPr>
        <w:t>를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읽어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i/>
          <w:sz w:val="26"/>
          <w:szCs w:val="26"/>
          <w:lang w:eastAsia="ko-KR"/>
        </w:rPr>
        <w:t>reference array</w:t>
      </w:r>
      <w:r>
        <w:rPr>
          <w:rFonts w:hint="eastAsia"/>
          <w:i/>
          <w:sz w:val="26"/>
          <w:szCs w:val="26"/>
          <w:lang w:eastAsia="ko-KR"/>
        </w:rPr>
        <w:t>를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생성하고</w:t>
      </w:r>
      <w:r>
        <w:rPr>
          <w:rFonts w:hint="eastAsia"/>
          <w:i/>
          <w:sz w:val="26"/>
          <w:szCs w:val="26"/>
          <w:lang w:eastAsia="ko-KR"/>
        </w:rPr>
        <w:t xml:space="preserve"> modification</w:t>
      </w:r>
      <w:r>
        <w:rPr>
          <w:rFonts w:hint="eastAsia"/>
          <w:i/>
          <w:sz w:val="26"/>
          <w:szCs w:val="26"/>
          <w:lang w:eastAsia="ko-KR"/>
        </w:rPr>
        <w:t>에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용의하게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한다</w:t>
      </w:r>
      <w:r>
        <w:rPr>
          <w:rFonts w:hint="eastAsia"/>
          <w:i/>
          <w:sz w:val="26"/>
          <w:szCs w:val="26"/>
          <w:lang w:eastAsia="ko-KR"/>
        </w:rPr>
        <w:t>.</w:t>
      </w:r>
      <w:r>
        <w:rPr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이를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읽은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후에</w:t>
      </w:r>
      <w:r w:rsidR="00123E62">
        <w:rPr>
          <w:rFonts w:hint="eastAsia"/>
          <w:i/>
          <w:sz w:val="26"/>
          <w:szCs w:val="26"/>
          <w:lang w:eastAsia="ko-KR"/>
        </w:rPr>
        <w:t xml:space="preserve">  </w:t>
      </w:r>
      <w:r>
        <w:rPr>
          <w:rFonts w:hint="eastAsia"/>
          <w:i/>
          <w:sz w:val="26"/>
          <w:szCs w:val="26"/>
          <w:lang w:eastAsia="ko-KR"/>
        </w:rPr>
        <w:t>Text record</w:t>
      </w:r>
      <w:r>
        <w:rPr>
          <w:rFonts w:hint="eastAsia"/>
          <w:i/>
          <w:sz w:val="26"/>
          <w:szCs w:val="26"/>
          <w:lang w:eastAsia="ko-KR"/>
        </w:rPr>
        <w:t>를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i/>
          <w:sz w:val="26"/>
          <w:szCs w:val="26"/>
          <w:lang w:eastAsia="ko-KR"/>
        </w:rPr>
        <w:t xml:space="preserve">progaddr </w:t>
      </w:r>
      <w:r>
        <w:rPr>
          <w:rFonts w:hint="eastAsia"/>
          <w:i/>
          <w:sz w:val="26"/>
          <w:szCs w:val="26"/>
          <w:lang w:eastAsia="ko-KR"/>
        </w:rPr>
        <w:t>부터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차례대로</w:t>
      </w:r>
      <w:r>
        <w:rPr>
          <w:rFonts w:hint="eastAsia"/>
          <w:i/>
          <w:sz w:val="26"/>
          <w:szCs w:val="26"/>
          <w:lang w:eastAsia="ko-KR"/>
        </w:rPr>
        <w:t xml:space="preserve"> load</w:t>
      </w:r>
      <w:r>
        <w:rPr>
          <w:rFonts w:hint="eastAsia"/>
          <w:i/>
          <w:sz w:val="26"/>
          <w:szCs w:val="26"/>
          <w:lang w:eastAsia="ko-KR"/>
        </w:rPr>
        <w:t>한다</w:t>
      </w:r>
      <w:r>
        <w:rPr>
          <w:rFonts w:hint="eastAsia"/>
          <w:i/>
          <w:sz w:val="26"/>
          <w:szCs w:val="26"/>
          <w:lang w:eastAsia="ko-KR"/>
        </w:rPr>
        <w:t>.</w:t>
      </w:r>
      <w:r>
        <w:rPr>
          <w:i/>
          <w:sz w:val="26"/>
          <w:szCs w:val="26"/>
          <w:lang w:eastAsia="ko-KR"/>
        </w:rPr>
        <w:t xml:space="preserve"> </w:t>
      </w:r>
      <w:r w:rsidR="00123E62">
        <w:rPr>
          <w:i/>
          <w:sz w:val="26"/>
          <w:szCs w:val="26"/>
          <w:lang w:eastAsia="ko-KR"/>
        </w:rPr>
        <w:t>Text record</w:t>
      </w:r>
      <w:r w:rsidR="00123E62">
        <w:rPr>
          <w:rFonts w:hint="eastAsia"/>
          <w:i/>
          <w:sz w:val="26"/>
          <w:szCs w:val="26"/>
          <w:lang w:eastAsia="ko-KR"/>
        </w:rPr>
        <w:t>를</w:t>
      </w:r>
      <w:r w:rsidR="00123E62">
        <w:rPr>
          <w:rFonts w:hint="eastAsia"/>
          <w:i/>
          <w:sz w:val="26"/>
          <w:szCs w:val="26"/>
          <w:lang w:eastAsia="ko-KR"/>
        </w:rPr>
        <w:t xml:space="preserve"> </w:t>
      </w:r>
      <w:r w:rsidR="00123E62">
        <w:rPr>
          <w:rFonts w:hint="eastAsia"/>
          <w:i/>
          <w:sz w:val="26"/>
          <w:szCs w:val="26"/>
          <w:lang w:eastAsia="ko-KR"/>
        </w:rPr>
        <w:t>다</w:t>
      </w:r>
      <w:r w:rsidR="00123E62">
        <w:rPr>
          <w:rFonts w:hint="eastAsia"/>
          <w:i/>
          <w:sz w:val="26"/>
          <w:szCs w:val="26"/>
          <w:lang w:eastAsia="ko-KR"/>
        </w:rPr>
        <w:t xml:space="preserve"> </w:t>
      </w:r>
      <w:r w:rsidR="00123E62">
        <w:rPr>
          <w:rFonts w:hint="eastAsia"/>
          <w:i/>
          <w:sz w:val="26"/>
          <w:szCs w:val="26"/>
          <w:lang w:eastAsia="ko-KR"/>
        </w:rPr>
        <w:t>로드</w:t>
      </w:r>
      <w:r w:rsidR="00123E62">
        <w:rPr>
          <w:rFonts w:hint="eastAsia"/>
          <w:i/>
          <w:sz w:val="26"/>
          <w:szCs w:val="26"/>
          <w:lang w:eastAsia="ko-KR"/>
        </w:rPr>
        <w:t xml:space="preserve"> </w:t>
      </w:r>
      <w:r w:rsidR="00123E62">
        <w:rPr>
          <w:rFonts w:hint="eastAsia"/>
          <w:i/>
          <w:sz w:val="26"/>
          <w:szCs w:val="26"/>
          <w:lang w:eastAsia="ko-KR"/>
        </w:rPr>
        <w:t>시킨후</w:t>
      </w:r>
      <w:r w:rsidR="00123E62">
        <w:rPr>
          <w:rFonts w:hint="eastAsia"/>
          <w:i/>
          <w:sz w:val="26"/>
          <w:szCs w:val="26"/>
          <w:lang w:eastAsia="ko-KR"/>
        </w:rPr>
        <w:t xml:space="preserve"> </w:t>
      </w:r>
      <w:r w:rsidR="00123E62">
        <w:rPr>
          <w:i/>
          <w:sz w:val="26"/>
          <w:szCs w:val="26"/>
          <w:lang w:eastAsia="ko-KR"/>
        </w:rPr>
        <w:t xml:space="preserve">modification </w:t>
      </w:r>
      <w:r w:rsidR="00123E62">
        <w:rPr>
          <w:rFonts w:hint="eastAsia"/>
          <w:i/>
          <w:sz w:val="26"/>
          <w:szCs w:val="26"/>
          <w:lang w:eastAsia="ko-KR"/>
        </w:rPr>
        <w:t>record</w:t>
      </w:r>
      <w:r w:rsidR="00123E62">
        <w:rPr>
          <w:rFonts w:hint="eastAsia"/>
          <w:i/>
          <w:sz w:val="26"/>
          <w:szCs w:val="26"/>
          <w:lang w:eastAsia="ko-KR"/>
        </w:rPr>
        <w:t>를</w:t>
      </w:r>
      <w:r w:rsidR="00123E62">
        <w:rPr>
          <w:rFonts w:hint="eastAsia"/>
          <w:i/>
          <w:sz w:val="26"/>
          <w:szCs w:val="26"/>
          <w:lang w:eastAsia="ko-KR"/>
        </w:rPr>
        <w:t xml:space="preserve"> </w:t>
      </w:r>
      <w:r w:rsidR="00123E62">
        <w:rPr>
          <w:rFonts w:hint="eastAsia"/>
          <w:i/>
          <w:sz w:val="26"/>
          <w:szCs w:val="26"/>
          <w:lang w:eastAsia="ko-KR"/>
        </w:rPr>
        <w:t>읽는데</w:t>
      </w:r>
      <w:r w:rsidR="00123E62">
        <w:rPr>
          <w:rFonts w:hint="eastAsia"/>
          <w:i/>
          <w:sz w:val="26"/>
          <w:szCs w:val="26"/>
          <w:lang w:eastAsia="ko-KR"/>
        </w:rPr>
        <w:t xml:space="preserve"> address,</w:t>
      </w:r>
      <w:r w:rsidR="00123E62">
        <w:rPr>
          <w:i/>
          <w:sz w:val="26"/>
          <w:szCs w:val="26"/>
          <w:lang w:eastAsia="ko-KR"/>
        </w:rPr>
        <w:t xml:space="preserve"> </w:t>
      </w:r>
      <w:r w:rsidR="00123E62">
        <w:rPr>
          <w:rFonts w:hint="eastAsia"/>
          <w:i/>
          <w:sz w:val="26"/>
          <w:szCs w:val="26"/>
          <w:lang w:eastAsia="ko-KR"/>
        </w:rPr>
        <w:t>half byte length, sign</w:t>
      </w:r>
      <w:r w:rsidR="00123E62">
        <w:rPr>
          <w:i/>
          <w:sz w:val="26"/>
          <w:szCs w:val="26"/>
          <w:lang w:eastAsia="ko-KR"/>
        </w:rPr>
        <w:t>, reference index</w:t>
      </w:r>
      <w:r w:rsidR="00123E62">
        <w:rPr>
          <w:rFonts w:hint="eastAsia"/>
          <w:i/>
          <w:sz w:val="26"/>
          <w:szCs w:val="26"/>
          <w:lang w:eastAsia="ko-KR"/>
        </w:rPr>
        <w:t>를</w:t>
      </w:r>
      <w:r w:rsidR="00123E62">
        <w:rPr>
          <w:rFonts w:hint="eastAsia"/>
          <w:i/>
          <w:sz w:val="26"/>
          <w:szCs w:val="26"/>
          <w:lang w:eastAsia="ko-KR"/>
        </w:rPr>
        <w:t xml:space="preserve"> </w:t>
      </w:r>
      <w:r w:rsidR="00123E62">
        <w:rPr>
          <w:rFonts w:hint="eastAsia"/>
          <w:i/>
          <w:sz w:val="26"/>
          <w:szCs w:val="26"/>
          <w:lang w:eastAsia="ko-KR"/>
        </w:rPr>
        <w:t>차례대로</w:t>
      </w:r>
      <w:r w:rsidR="00123E62">
        <w:rPr>
          <w:rFonts w:hint="eastAsia"/>
          <w:i/>
          <w:sz w:val="26"/>
          <w:szCs w:val="26"/>
          <w:lang w:eastAsia="ko-KR"/>
        </w:rPr>
        <w:t xml:space="preserve"> </w:t>
      </w:r>
      <w:r w:rsidR="00123E62">
        <w:rPr>
          <w:rFonts w:hint="eastAsia"/>
          <w:i/>
          <w:sz w:val="26"/>
          <w:szCs w:val="26"/>
          <w:lang w:eastAsia="ko-KR"/>
        </w:rPr>
        <w:t>읽어</w:t>
      </w:r>
      <w:r w:rsidR="00123E62">
        <w:rPr>
          <w:rFonts w:hint="eastAsia"/>
          <w:i/>
          <w:sz w:val="26"/>
          <w:szCs w:val="26"/>
          <w:lang w:eastAsia="ko-KR"/>
        </w:rPr>
        <w:t xml:space="preserve"> </w:t>
      </w:r>
      <w:r w:rsidR="00123E62">
        <w:rPr>
          <w:rFonts w:hint="eastAsia"/>
          <w:i/>
          <w:sz w:val="26"/>
          <w:szCs w:val="26"/>
          <w:lang w:eastAsia="ko-KR"/>
        </w:rPr>
        <w:t>해당</w:t>
      </w:r>
      <w:r w:rsidR="00123E62">
        <w:rPr>
          <w:rFonts w:hint="eastAsia"/>
          <w:i/>
          <w:sz w:val="26"/>
          <w:szCs w:val="26"/>
          <w:lang w:eastAsia="ko-KR"/>
        </w:rPr>
        <w:t xml:space="preserve"> </w:t>
      </w:r>
      <w:r w:rsidR="00123E62">
        <w:rPr>
          <w:rFonts w:hint="eastAsia"/>
          <w:i/>
          <w:sz w:val="26"/>
          <w:szCs w:val="26"/>
          <w:lang w:eastAsia="ko-KR"/>
        </w:rPr>
        <w:t>메모리의</w:t>
      </w:r>
      <w:r w:rsidR="00123E62">
        <w:rPr>
          <w:rFonts w:hint="eastAsia"/>
          <w:i/>
          <w:sz w:val="26"/>
          <w:szCs w:val="26"/>
          <w:lang w:eastAsia="ko-KR"/>
        </w:rPr>
        <w:t xml:space="preserve"> </w:t>
      </w:r>
      <w:r w:rsidR="00123E62">
        <w:rPr>
          <w:rFonts w:hint="eastAsia"/>
          <w:i/>
          <w:sz w:val="26"/>
          <w:szCs w:val="26"/>
          <w:lang w:eastAsia="ko-KR"/>
        </w:rPr>
        <w:t>데이터에</w:t>
      </w:r>
      <w:r w:rsidR="00123E62">
        <w:rPr>
          <w:rFonts w:hint="eastAsia"/>
          <w:i/>
          <w:sz w:val="26"/>
          <w:szCs w:val="26"/>
          <w:lang w:eastAsia="ko-KR"/>
        </w:rPr>
        <w:t xml:space="preserve"> </w:t>
      </w:r>
      <w:r w:rsidR="00123E62">
        <w:rPr>
          <w:i/>
          <w:sz w:val="26"/>
          <w:szCs w:val="26"/>
          <w:lang w:eastAsia="ko-KR"/>
        </w:rPr>
        <w:t>sign</w:t>
      </w:r>
      <w:r w:rsidR="00123E62">
        <w:rPr>
          <w:rFonts w:hint="eastAsia"/>
          <w:i/>
          <w:sz w:val="26"/>
          <w:szCs w:val="26"/>
          <w:lang w:eastAsia="ko-KR"/>
        </w:rPr>
        <w:t>에</w:t>
      </w:r>
      <w:r w:rsidR="00123E62">
        <w:rPr>
          <w:rFonts w:hint="eastAsia"/>
          <w:i/>
          <w:sz w:val="26"/>
          <w:szCs w:val="26"/>
          <w:lang w:eastAsia="ko-KR"/>
        </w:rPr>
        <w:t xml:space="preserve"> </w:t>
      </w:r>
      <w:r w:rsidR="00123E62">
        <w:rPr>
          <w:rFonts w:hint="eastAsia"/>
          <w:i/>
          <w:sz w:val="26"/>
          <w:szCs w:val="26"/>
          <w:lang w:eastAsia="ko-KR"/>
        </w:rPr>
        <w:t>따라</w:t>
      </w:r>
      <w:r w:rsidR="00123E62">
        <w:rPr>
          <w:rFonts w:hint="eastAsia"/>
          <w:i/>
          <w:sz w:val="26"/>
          <w:szCs w:val="26"/>
          <w:lang w:eastAsia="ko-KR"/>
        </w:rPr>
        <w:t xml:space="preserve"> </w:t>
      </w:r>
      <w:r w:rsidR="00123E62">
        <w:rPr>
          <w:rFonts w:hint="eastAsia"/>
          <w:i/>
          <w:sz w:val="26"/>
          <w:szCs w:val="26"/>
          <w:lang w:eastAsia="ko-KR"/>
        </w:rPr>
        <w:t>더하거나</w:t>
      </w:r>
      <w:r w:rsidR="00123E62">
        <w:rPr>
          <w:rFonts w:hint="eastAsia"/>
          <w:i/>
          <w:sz w:val="26"/>
          <w:szCs w:val="26"/>
          <w:lang w:eastAsia="ko-KR"/>
        </w:rPr>
        <w:t xml:space="preserve"> </w:t>
      </w:r>
      <w:r w:rsidR="00123E62">
        <w:rPr>
          <w:rFonts w:hint="eastAsia"/>
          <w:i/>
          <w:sz w:val="26"/>
          <w:szCs w:val="26"/>
          <w:lang w:eastAsia="ko-KR"/>
        </w:rPr>
        <w:t>뺀다</w:t>
      </w:r>
      <w:r w:rsidR="00123E62">
        <w:rPr>
          <w:rFonts w:hint="eastAsia"/>
          <w:i/>
          <w:sz w:val="26"/>
          <w:szCs w:val="26"/>
          <w:lang w:eastAsia="ko-KR"/>
        </w:rPr>
        <w:t>.</w:t>
      </w:r>
      <w:r w:rsidR="00123E62">
        <w:rPr>
          <w:rFonts w:hint="eastAsia"/>
          <w:i/>
          <w:sz w:val="26"/>
          <w:szCs w:val="26"/>
          <w:lang w:eastAsia="ko-KR"/>
        </w:rPr>
        <w:t>이를</w:t>
      </w:r>
      <w:r w:rsidR="00123E62">
        <w:rPr>
          <w:rFonts w:hint="eastAsia"/>
          <w:i/>
          <w:sz w:val="26"/>
          <w:szCs w:val="26"/>
          <w:lang w:eastAsia="ko-KR"/>
        </w:rPr>
        <w:t xml:space="preserve"> </w:t>
      </w:r>
      <w:r w:rsidR="00123E62">
        <w:rPr>
          <w:rFonts w:hint="eastAsia"/>
          <w:i/>
          <w:sz w:val="26"/>
          <w:szCs w:val="26"/>
          <w:lang w:eastAsia="ko-KR"/>
        </w:rPr>
        <w:t>마치고</w:t>
      </w:r>
      <w:r w:rsidR="00123E62">
        <w:rPr>
          <w:rFonts w:hint="eastAsia"/>
          <w:i/>
          <w:sz w:val="26"/>
          <w:szCs w:val="26"/>
          <w:lang w:eastAsia="ko-KR"/>
        </w:rPr>
        <w:t xml:space="preserve"> </w:t>
      </w:r>
      <w:r w:rsidR="00123E62">
        <w:rPr>
          <w:rFonts w:hint="eastAsia"/>
          <w:i/>
          <w:sz w:val="26"/>
          <w:szCs w:val="26"/>
          <w:lang w:eastAsia="ko-KR"/>
        </w:rPr>
        <w:t>나면</w:t>
      </w:r>
      <w:r w:rsidR="00123E62">
        <w:rPr>
          <w:rFonts w:hint="eastAsia"/>
          <w:i/>
          <w:sz w:val="26"/>
          <w:szCs w:val="26"/>
          <w:lang w:eastAsia="ko-KR"/>
        </w:rPr>
        <w:t xml:space="preserve"> </w:t>
      </w:r>
      <w:r w:rsidR="00123E62">
        <w:rPr>
          <w:i/>
          <w:sz w:val="26"/>
          <w:szCs w:val="26"/>
          <w:lang w:eastAsia="ko-KR"/>
        </w:rPr>
        <w:t xml:space="preserve">command </w:t>
      </w:r>
      <w:r w:rsidR="00123E62">
        <w:rPr>
          <w:rFonts w:hint="eastAsia"/>
          <w:i/>
          <w:sz w:val="26"/>
          <w:szCs w:val="26"/>
          <w:lang w:eastAsia="ko-KR"/>
        </w:rPr>
        <w:t>함수에</w:t>
      </w:r>
      <w:r w:rsidR="00123E62">
        <w:rPr>
          <w:rFonts w:hint="eastAsia"/>
          <w:i/>
          <w:sz w:val="26"/>
          <w:szCs w:val="26"/>
          <w:lang w:eastAsia="ko-KR"/>
        </w:rPr>
        <w:t xml:space="preserve"> </w:t>
      </w:r>
      <w:r w:rsidR="00123E62">
        <w:rPr>
          <w:rFonts w:hint="eastAsia"/>
          <w:i/>
          <w:sz w:val="26"/>
          <w:szCs w:val="26"/>
          <w:lang w:eastAsia="ko-KR"/>
        </w:rPr>
        <w:t>성공을</w:t>
      </w:r>
      <w:r w:rsidR="00123E62">
        <w:rPr>
          <w:rFonts w:hint="eastAsia"/>
          <w:i/>
          <w:sz w:val="26"/>
          <w:szCs w:val="26"/>
          <w:lang w:eastAsia="ko-KR"/>
        </w:rPr>
        <w:t xml:space="preserve"> </w:t>
      </w:r>
      <w:r w:rsidR="00123E62">
        <w:rPr>
          <w:rFonts w:hint="eastAsia"/>
          <w:i/>
          <w:sz w:val="26"/>
          <w:szCs w:val="26"/>
          <w:lang w:eastAsia="ko-KR"/>
        </w:rPr>
        <w:t>반환하며</w:t>
      </w:r>
      <w:r w:rsidR="00123E62">
        <w:rPr>
          <w:rFonts w:hint="eastAsia"/>
          <w:i/>
          <w:sz w:val="26"/>
          <w:szCs w:val="26"/>
          <w:lang w:eastAsia="ko-KR"/>
        </w:rPr>
        <w:t xml:space="preserve"> </w:t>
      </w:r>
      <w:r w:rsidR="00123E62">
        <w:rPr>
          <w:rFonts w:hint="eastAsia"/>
          <w:i/>
          <w:sz w:val="26"/>
          <w:szCs w:val="26"/>
          <w:lang w:eastAsia="ko-KR"/>
        </w:rPr>
        <w:t>동적</w:t>
      </w:r>
      <w:r w:rsidR="00123E62">
        <w:rPr>
          <w:rFonts w:hint="eastAsia"/>
          <w:i/>
          <w:sz w:val="26"/>
          <w:szCs w:val="26"/>
          <w:lang w:eastAsia="ko-KR"/>
        </w:rPr>
        <w:t xml:space="preserve"> </w:t>
      </w:r>
      <w:r w:rsidR="00123E62">
        <w:rPr>
          <w:rFonts w:hint="eastAsia"/>
          <w:i/>
          <w:sz w:val="26"/>
          <w:szCs w:val="26"/>
          <w:lang w:eastAsia="ko-KR"/>
        </w:rPr>
        <w:t>할당된</w:t>
      </w:r>
      <w:r w:rsidR="00123E62">
        <w:rPr>
          <w:rFonts w:hint="eastAsia"/>
          <w:i/>
          <w:sz w:val="26"/>
          <w:szCs w:val="26"/>
          <w:lang w:eastAsia="ko-KR"/>
        </w:rPr>
        <w:t xml:space="preserve"> </w:t>
      </w:r>
      <w:r w:rsidR="00123E62">
        <w:rPr>
          <w:i/>
          <w:sz w:val="26"/>
          <w:szCs w:val="26"/>
          <w:lang w:eastAsia="ko-KR"/>
        </w:rPr>
        <w:t>load map</w:t>
      </w:r>
      <w:r w:rsidR="00123E62">
        <w:rPr>
          <w:rFonts w:hint="eastAsia"/>
          <w:i/>
          <w:sz w:val="26"/>
          <w:szCs w:val="26"/>
          <w:lang w:eastAsia="ko-KR"/>
        </w:rPr>
        <w:t>이나</w:t>
      </w:r>
      <w:r w:rsidR="00123E62">
        <w:rPr>
          <w:rFonts w:hint="eastAsia"/>
          <w:i/>
          <w:sz w:val="26"/>
          <w:szCs w:val="26"/>
          <w:lang w:eastAsia="ko-KR"/>
        </w:rPr>
        <w:t xml:space="preserve"> </w:t>
      </w:r>
      <w:r w:rsidR="00123E62">
        <w:rPr>
          <w:i/>
          <w:sz w:val="26"/>
          <w:szCs w:val="26"/>
          <w:lang w:eastAsia="ko-KR"/>
        </w:rPr>
        <w:t>extern symbol table</w:t>
      </w:r>
      <w:r w:rsidR="00123E62">
        <w:rPr>
          <w:rFonts w:hint="eastAsia"/>
          <w:i/>
          <w:sz w:val="26"/>
          <w:szCs w:val="26"/>
          <w:lang w:eastAsia="ko-KR"/>
        </w:rPr>
        <w:t>의</w:t>
      </w:r>
      <w:r w:rsidR="00123E62">
        <w:rPr>
          <w:rFonts w:hint="eastAsia"/>
          <w:i/>
          <w:sz w:val="26"/>
          <w:szCs w:val="26"/>
          <w:lang w:eastAsia="ko-KR"/>
        </w:rPr>
        <w:t xml:space="preserve"> </w:t>
      </w:r>
      <w:r w:rsidR="00123E62">
        <w:rPr>
          <w:rFonts w:hint="eastAsia"/>
          <w:i/>
          <w:sz w:val="26"/>
          <w:szCs w:val="26"/>
          <w:lang w:eastAsia="ko-KR"/>
        </w:rPr>
        <w:t>동적메모리를</w:t>
      </w:r>
      <w:r w:rsidR="00123E62">
        <w:rPr>
          <w:rFonts w:hint="eastAsia"/>
          <w:i/>
          <w:sz w:val="26"/>
          <w:szCs w:val="26"/>
          <w:lang w:eastAsia="ko-KR"/>
        </w:rPr>
        <w:t xml:space="preserve"> </w:t>
      </w:r>
      <w:r w:rsidR="00123E62">
        <w:rPr>
          <w:rFonts w:hint="eastAsia"/>
          <w:i/>
          <w:sz w:val="26"/>
          <w:szCs w:val="26"/>
          <w:lang w:eastAsia="ko-KR"/>
        </w:rPr>
        <w:t>해제시킨다</w:t>
      </w:r>
      <w:r w:rsidR="00123E62">
        <w:rPr>
          <w:rFonts w:hint="eastAsia"/>
          <w:i/>
          <w:sz w:val="26"/>
          <w:szCs w:val="26"/>
          <w:lang w:eastAsia="ko-KR"/>
        </w:rPr>
        <w:t>.</w:t>
      </w:r>
    </w:p>
    <w:p w:rsidR="00123E62" w:rsidRDefault="00123E62" w:rsidP="008347BB">
      <w:pPr>
        <w:rPr>
          <w:i/>
          <w:sz w:val="26"/>
          <w:szCs w:val="26"/>
          <w:lang w:eastAsia="ko-KR"/>
        </w:rPr>
      </w:pPr>
    </w:p>
    <w:p w:rsidR="00123E62" w:rsidRPr="00F5370D" w:rsidRDefault="00123E62" w:rsidP="00123E62">
      <w:pPr>
        <w:rPr>
          <w:sz w:val="32"/>
          <w:szCs w:val="30"/>
          <w:lang w:eastAsia="ko-KR"/>
        </w:rPr>
      </w:pPr>
      <w:r>
        <w:rPr>
          <w:rFonts w:hint="eastAsia"/>
          <w:sz w:val="32"/>
          <w:szCs w:val="30"/>
          <w:lang w:eastAsia="ko-KR"/>
        </w:rPr>
        <w:t>3.10</w:t>
      </w:r>
      <w:r w:rsidRPr="00F5370D">
        <w:rPr>
          <w:rFonts w:hint="eastAsia"/>
          <w:sz w:val="32"/>
          <w:szCs w:val="30"/>
          <w:lang w:eastAsia="ko-KR"/>
        </w:rPr>
        <w:t xml:space="preserve"> </w:t>
      </w:r>
      <w:r w:rsidRPr="00F5370D">
        <w:rPr>
          <w:rFonts w:hint="eastAsia"/>
          <w:sz w:val="32"/>
          <w:szCs w:val="30"/>
          <w:lang w:eastAsia="ko-KR"/>
        </w:rPr>
        <w:t>모듈이름</w:t>
      </w:r>
      <w:r w:rsidRPr="00F5370D">
        <w:rPr>
          <w:rFonts w:hint="eastAsia"/>
          <w:sz w:val="32"/>
          <w:szCs w:val="30"/>
          <w:lang w:eastAsia="ko-KR"/>
        </w:rPr>
        <w:t xml:space="preserve"> : </w:t>
      </w:r>
      <w:r>
        <w:rPr>
          <w:rFonts w:hint="eastAsia"/>
          <w:sz w:val="32"/>
          <w:szCs w:val="30"/>
          <w:lang w:eastAsia="ko-KR"/>
        </w:rPr>
        <w:t>Simulator()</w:t>
      </w:r>
      <w:r>
        <w:rPr>
          <w:rFonts w:hint="eastAsia"/>
          <w:sz w:val="32"/>
          <w:szCs w:val="30"/>
          <w:lang w:eastAsia="ko-KR"/>
        </w:rPr>
        <w:tab/>
      </w:r>
      <w:r>
        <w:rPr>
          <w:rFonts w:hint="eastAsia"/>
          <w:sz w:val="32"/>
          <w:szCs w:val="30"/>
          <w:lang w:eastAsia="ko-KR"/>
        </w:rPr>
        <w:tab/>
      </w:r>
      <w:r>
        <w:rPr>
          <w:rFonts w:hint="eastAsia"/>
          <w:sz w:val="32"/>
          <w:szCs w:val="30"/>
          <w:lang w:eastAsia="ko-KR"/>
        </w:rPr>
        <w:tab/>
        <w:t>//simulator</w:t>
      </w:r>
      <w:r w:rsidRPr="00F5370D">
        <w:rPr>
          <w:rFonts w:hint="eastAsia"/>
          <w:sz w:val="32"/>
          <w:szCs w:val="30"/>
          <w:lang w:eastAsia="ko-KR"/>
        </w:rPr>
        <w:t>.c</w:t>
      </w:r>
    </w:p>
    <w:p w:rsidR="00123E62" w:rsidRDefault="00123E62" w:rsidP="00123E62">
      <w:pPr>
        <w:rPr>
          <w:i/>
          <w:sz w:val="26"/>
          <w:szCs w:val="26"/>
          <w:lang w:eastAsia="ko-KR"/>
        </w:rPr>
      </w:pPr>
      <w:r>
        <w:rPr>
          <w:rFonts w:hint="eastAsia"/>
          <w:i/>
          <w:sz w:val="26"/>
          <w:szCs w:val="26"/>
          <w:lang w:eastAsia="ko-KR"/>
        </w:rPr>
        <w:t>3.10</w:t>
      </w:r>
      <w:r w:rsidRPr="00F5370D">
        <w:rPr>
          <w:rFonts w:hint="eastAsia"/>
          <w:i/>
          <w:sz w:val="26"/>
          <w:szCs w:val="26"/>
          <w:lang w:eastAsia="ko-KR"/>
        </w:rPr>
        <w:t xml:space="preserve">.1 </w:t>
      </w:r>
      <w:r w:rsidRPr="00F5370D">
        <w:rPr>
          <w:rFonts w:hint="eastAsia"/>
          <w:i/>
          <w:sz w:val="26"/>
          <w:szCs w:val="26"/>
          <w:lang w:eastAsia="ko-KR"/>
        </w:rPr>
        <w:t>기능</w:t>
      </w:r>
    </w:p>
    <w:p w:rsidR="00123E62" w:rsidRDefault="00123E62" w:rsidP="00123E62">
      <w:pPr>
        <w:rPr>
          <w:rFonts w:hint="eastAsia"/>
          <w:i/>
          <w:sz w:val="26"/>
          <w:szCs w:val="26"/>
          <w:lang w:eastAsia="ko-KR"/>
        </w:rPr>
      </w:pPr>
      <w:r>
        <w:rPr>
          <w:i/>
          <w:sz w:val="26"/>
          <w:szCs w:val="26"/>
          <w:lang w:eastAsia="ko-KR"/>
        </w:rPr>
        <w:t>S</w:t>
      </w:r>
      <w:r>
        <w:rPr>
          <w:rFonts w:hint="eastAsia"/>
          <w:i/>
          <w:sz w:val="26"/>
          <w:szCs w:val="26"/>
          <w:lang w:eastAsia="ko-KR"/>
        </w:rPr>
        <w:t>imulator</w:t>
      </w:r>
      <w:r>
        <w:rPr>
          <w:rFonts w:hint="eastAsia"/>
          <w:i/>
          <w:sz w:val="26"/>
          <w:szCs w:val="26"/>
          <w:lang w:eastAsia="ko-KR"/>
        </w:rPr>
        <w:t>는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실제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i/>
          <w:sz w:val="26"/>
          <w:szCs w:val="26"/>
          <w:lang w:eastAsia="ko-KR"/>
        </w:rPr>
        <w:t>load</w:t>
      </w:r>
      <w:r>
        <w:rPr>
          <w:rFonts w:hint="eastAsia"/>
          <w:i/>
          <w:sz w:val="26"/>
          <w:szCs w:val="26"/>
          <w:lang w:eastAsia="ko-KR"/>
        </w:rPr>
        <w:t>된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메모리에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따라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프로그램을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실행시키는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모듈이다</w:t>
      </w:r>
      <w:r>
        <w:rPr>
          <w:rFonts w:hint="eastAsia"/>
          <w:i/>
          <w:sz w:val="26"/>
          <w:szCs w:val="26"/>
          <w:lang w:eastAsia="ko-KR"/>
        </w:rPr>
        <w:t>.</w:t>
      </w:r>
      <w:r>
        <w:rPr>
          <w:i/>
          <w:sz w:val="26"/>
          <w:szCs w:val="26"/>
          <w:lang w:eastAsia="ko-KR"/>
        </w:rPr>
        <w:t xml:space="preserve"> Run </w:t>
      </w:r>
      <w:r>
        <w:rPr>
          <w:rFonts w:hint="eastAsia"/>
          <w:i/>
          <w:sz w:val="26"/>
          <w:szCs w:val="26"/>
          <w:lang w:eastAsia="ko-KR"/>
        </w:rPr>
        <w:t>명령어를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입력하면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각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메모리에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로드되어있는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i/>
          <w:sz w:val="26"/>
          <w:szCs w:val="26"/>
          <w:lang w:eastAsia="ko-KR"/>
        </w:rPr>
        <w:t>object code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를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해석하여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각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포맷에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맞는</w:t>
      </w:r>
      <w:r>
        <w:rPr>
          <w:rFonts w:hint="eastAsia"/>
          <w:i/>
          <w:sz w:val="26"/>
          <w:szCs w:val="26"/>
          <w:lang w:eastAsia="ko-KR"/>
        </w:rPr>
        <w:t xml:space="preserve"> instruction</w:t>
      </w:r>
      <w:r>
        <w:rPr>
          <w:rFonts w:hint="eastAsia"/>
          <w:i/>
          <w:sz w:val="26"/>
          <w:szCs w:val="26"/>
          <w:lang w:eastAsia="ko-KR"/>
        </w:rPr>
        <w:t>을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수행시켜준다</w:t>
      </w:r>
      <w:r>
        <w:rPr>
          <w:rFonts w:hint="eastAsia"/>
          <w:i/>
          <w:sz w:val="26"/>
          <w:szCs w:val="26"/>
          <w:lang w:eastAsia="ko-KR"/>
        </w:rPr>
        <w:t>.</w:t>
      </w:r>
      <w:r>
        <w:rPr>
          <w:i/>
          <w:sz w:val="26"/>
          <w:szCs w:val="26"/>
          <w:lang w:eastAsia="ko-KR"/>
        </w:rPr>
        <w:t xml:space="preserve"> B</w:t>
      </w:r>
      <w:r>
        <w:rPr>
          <w:rFonts w:hint="eastAsia"/>
          <w:i/>
          <w:sz w:val="26"/>
          <w:szCs w:val="26"/>
          <w:lang w:eastAsia="ko-KR"/>
        </w:rPr>
        <w:t xml:space="preserve">reak </w:t>
      </w:r>
      <w:r>
        <w:rPr>
          <w:i/>
          <w:sz w:val="26"/>
          <w:szCs w:val="26"/>
          <w:lang w:eastAsia="ko-KR"/>
        </w:rPr>
        <w:t>point</w:t>
      </w:r>
      <w:r>
        <w:rPr>
          <w:rFonts w:hint="eastAsia"/>
          <w:i/>
          <w:sz w:val="26"/>
          <w:szCs w:val="26"/>
          <w:lang w:eastAsia="ko-KR"/>
        </w:rPr>
        <w:t>가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설정되어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있다면</w:t>
      </w:r>
      <w:r>
        <w:rPr>
          <w:rFonts w:hint="eastAsia"/>
          <w:i/>
          <w:sz w:val="26"/>
          <w:szCs w:val="26"/>
          <w:lang w:eastAsia="ko-KR"/>
        </w:rPr>
        <w:t xml:space="preserve"> break point</w:t>
      </w:r>
      <w:r>
        <w:rPr>
          <w:rFonts w:hint="eastAsia"/>
          <w:i/>
          <w:sz w:val="26"/>
          <w:szCs w:val="26"/>
          <w:lang w:eastAsia="ko-KR"/>
        </w:rPr>
        <w:t>에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종료하며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i/>
          <w:sz w:val="26"/>
          <w:szCs w:val="26"/>
          <w:lang w:eastAsia="ko-KR"/>
        </w:rPr>
        <w:t>break point</w:t>
      </w:r>
      <w:r>
        <w:rPr>
          <w:rFonts w:hint="eastAsia"/>
          <w:i/>
          <w:sz w:val="26"/>
          <w:szCs w:val="26"/>
          <w:lang w:eastAsia="ko-KR"/>
        </w:rPr>
        <w:t>가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설정되어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있지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않다면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프로그램이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전체가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종료되면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모듈이</w:t>
      </w:r>
      <w:r>
        <w:rPr>
          <w:rFonts w:hint="eastAsia"/>
          <w:i/>
          <w:sz w:val="26"/>
          <w:szCs w:val="26"/>
          <w:lang w:eastAsia="ko-KR"/>
        </w:rPr>
        <w:t xml:space="preserve"> </w:t>
      </w:r>
      <w:r>
        <w:rPr>
          <w:rFonts w:hint="eastAsia"/>
          <w:i/>
          <w:sz w:val="26"/>
          <w:szCs w:val="26"/>
          <w:lang w:eastAsia="ko-KR"/>
        </w:rPr>
        <w:t>종료된다</w:t>
      </w:r>
      <w:r>
        <w:rPr>
          <w:rFonts w:hint="eastAsia"/>
          <w:i/>
          <w:sz w:val="26"/>
          <w:szCs w:val="26"/>
          <w:lang w:eastAsia="ko-KR"/>
        </w:rPr>
        <w:t>.</w:t>
      </w:r>
    </w:p>
    <w:p w:rsidR="00123E62" w:rsidRPr="00123E62" w:rsidRDefault="00123E62" w:rsidP="008347BB">
      <w:pPr>
        <w:rPr>
          <w:rFonts w:hint="eastAsia"/>
          <w:i/>
          <w:sz w:val="26"/>
          <w:szCs w:val="26"/>
          <w:lang w:eastAsia="ko-KR"/>
        </w:rPr>
      </w:pPr>
    </w:p>
    <w:p w:rsidR="007C2068" w:rsidRDefault="007C2068" w:rsidP="00F5370D">
      <w:pPr>
        <w:rPr>
          <w:lang w:eastAsia="ko-KR"/>
        </w:rPr>
      </w:pPr>
    </w:p>
    <w:p w:rsidR="008347BB" w:rsidRDefault="008347BB" w:rsidP="00F5370D">
      <w:pPr>
        <w:rPr>
          <w:lang w:eastAsia="ko-KR"/>
        </w:rPr>
      </w:pPr>
    </w:p>
    <w:p w:rsidR="008347BB" w:rsidRDefault="008347BB" w:rsidP="00F5370D">
      <w:pPr>
        <w:rPr>
          <w:rFonts w:hint="eastAsia"/>
          <w:lang w:eastAsia="ko-KR"/>
        </w:rPr>
      </w:pPr>
    </w:p>
    <w:p w:rsidR="00CE7811" w:rsidRPr="006F0D99" w:rsidRDefault="00CE7811" w:rsidP="006F0D99">
      <w:pPr>
        <w:pStyle w:val="1"/>
        <w:rPr>
          <w:bCs/>
          <w:sz w:val="28"/>
          <w:lang w:eastAsia="ko-KR"/>
        </w:rPr>
      </w:pPr>
      <w:bookmarkStart w:id="22" w:name="_Toc130041419"/>
      <w:r w:rsidRPr="006F0D99">
        <w:rPr>
          <w:rFonts w:hint="eastAsia"/>
          <w:bCs/>
          <w:sz w:val="28"/>
          <w:lang w:eastAsia="ko-KR"/>
        </w:rPr>
        <w:t>전역</w:t>
      </w:r>
      <w:r w:rsidRPr="006F0D99">
        <w:rPr>
          <w:rFonts w:hint="eastAsia"/>
          <w:bCs/>
          <w:sz w:val="28"/>
          <w:lang w:eastAsia="ko-KR"/>
        </w:rPr>
        <w:t xml:space="preserve"> </w:t>
      </w:r>
      <w:r w:rsidRPr="006F0D99">
        <w:rPr>
          <w:rFonts w:hint="eastAsia"/>
          <w:bCs/>
          <w:sz w:val="28"/>
          <w:lang w:eastAsia="ko-KR"/>
        </w:rPr>
        <w:t>변수</w:t>
      </w:r>
      <w:r w:rsidRPr="006F0D99">
        <w:rPr>
          <w:rFonts w:hint="eastAsia"/>
          <w:bCs/>
          <w:sz w:val="28"/>
          <w:lang w:eastAsia="ko-KR"/>
        </w:rPr>
        <w:t xml:space="preserve"> </w:t>
      </w:r>
      <w:r w:rsidRPr="006F0D99">
        <w:rPr>
          <w:rFonts w:hint="eastAsia"/>
          <w:bCs/>
          <w:sz w:val="28"/>
          <w:lang w:eastAsia="ko-KR"/>
        </w:rPr>
        <w:t>정의</w:t>
      </w:r>
      <w:bookmarkEnd w:id="22"/>
    </w:p>
    <w:p w:rsidR="001E7424" w:rsidRDefault="001E7424" w:rsidP="001E7424">
      <w:pPr>
        <w:pStyle w:val="2"/>
        <w:rPr>
          <w:sz w:val="24"/>
          <w:szCs w:val="24"/>
          <w:lang w:eastAsia="ko-KR"/>
        </w:rPr>
      </w:pPr>
      <w:bookmarkStart w:id="23" w:name="_Toc130041420"/>
      <w:r>
        <w:rPr>
          <w:rFonts w:hint="eastAsia"/>
          <w:sz w:val="24"/>
          <w:szCs w:val="24"/>
          <w:lang w:eastAsia="ko-KR"/>
        </w:rPr>
        <w:t xml:space="preserve">argument </w:t>
      </w:r>
      <w:r>
        <w:rPr>
          <w:rFonts w:hint="eastAsia"/>
          <w:sz w:val="24"/>
          <w:szCs w:val="24"/>
          <w:lang w:eastAsia="ko-KR"/>
        </w:rPr>
        <w:t>관련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전역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</w:t>
      </w:r>
    </w:p>
    <w:p w:rsidR="001E7424" w:rsidRDefault="001E7424" w:rsidP="001E7424">
      <w:pPr>
        <w:pStyle w:val="af8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INPUT_SIZE 100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</w:p>
    <w:p w:rsidR="001E7424" w:rsidRDefault="001B51E3" w:rsidP="001E7424">
      <w:pPr>
        <w:pStyle w:val="af8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MNEMONIC_SIZE 3</w:t>
      </w:r>
      <w:r w:rsidR="001E7424">
        <w:rPr>
          <w:rFonts w:hint="eastAsia"/>
          <w:lang w:eastAsia="ko-KR"/>
        </w:rPr>
        <w:t>0 : opcode</w:t>
      </w:r>
      <w:r w:rsidR="001E7424">
        <w:rPr>
          <w:rFonts w:hint="eastAsia"/>
          <w:lang w:eastAsia="ko-KR"/>
        </w:rPr>
        <w:t>의</w:t>
      </w:r>
      <w:r w:rsidR="001E7424">
        <w:rPr>
          <w:rFonts w:hint="eastAsia"/>
          <w:lang w:eastAsia="ko-KR"/>
        </w:rPr>
        <w:t xml:space="preserve"> mnemonic </w:t>
      </w:r>
      <w:r w:rsidR="001E7424">
        <w:rPr>
          <w:rFonts w:hint="eastAsia"/>
          <w:lang w:eastAsia="ko-KR"/>
        </w:rPr>
        <w:t>문자열</w:t>
      </w:r>
      <w:r w:rsidR="001E7424">
        <w:rPr>
          <w:rFonts w:hint="eastAsia"/>
          <w:lang w:eastAsia="ko-KR"/>
        </w:rPr>
        <w:t xml:space="preserve"> </w:t>
      </w:r>
      <w:r w:rsidR="001E7424">
        <w:rPr>
          <w:rFonts w:hint="eastAsia"/>
          <w:lang w:eastAsia="ko-KR"/>
        </w:rPr>
        <w:t>최대</w:t>
      </w:r>
      <w:r w:rsidR="001E7424">
        <w:rPr>
          <w:rFonts w:hint="eastAsia"/>
          <w:lang w:eastAsia="ko-KR"/>
        </w:rPr>
        <w:t xml:space="preserve"> </w:t>
      </w:r>
      <w:r w:rsidR="001E7424">
        <w:rPr>
          <w:rFonts w:hint="eastAsia"/>
          <w:lang w:eastAsia="ko-KR"/>
        </w:rPr>
        <w:t>길이</w:t>
      </w:r>
    </w:p>
    <w:p w:rsidR="001E7424" w:rsidRDefault="001E7424" w:rsidP="001E7424">
      <w:pPr>
        <w:pStyle w:val="af8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FORMAT_SIZE 5 : opcode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format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</w:p>
    <w:p w:rsidR="001E7424" w:rsidRDefault="001E7424" w:rsidP="001E7424">
      <w:pPr>
        <w:pStyle w:val="af8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_MAX_PATH 260 : </w:t>
      </w:r>
      <w:r>
        <w:rPr>
          <w:rFonts w:hint="eastAsia"/>
          <w:lang w:eastAsia="ko-KR"/>
        </w:rPr>
        <w:t>디렉토리</w:t>
      </w:r>
      <w:r>
        <w:rPr>
          <w:rFonts w:hint="eastAsia"/>
          <w:lang w:eastAsia="ko-KR"/>
        </w:rPr>
        <w:t xml:space="preserve"> PATH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</w:p>
    <w:p w:rsidR="00F74802" w:rsidRPr="00F74802" w:rsidRDefault="001E7424" w:rsidP="00F74802">
      <w:pPr>
        <w:pStyle w:val="af8"/>
        <w:numPr>
          <w:ilvl w:val="0"/>
          <w:numId w:val="2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FILE_BUFFER_SIZE 100</w:t>
      </w:r>
      <w:r w:rsidR="00CF1F3A">
        <w:rPr>
          <w:rFonts w:hint="eastAsia"/>
          <w:lang w:eastAsia="ko-KR"/>
        </w:rPr>
        <w:t>0</w:t>
      </w:r>
      <w:r>
        <w:rPr>
          <w:rFonts w:hint="eastAsia"/>
          <w:lang w:eastAsia="ko-KR"/>
        </w:rPr>
        <w:t xml:space="preserve"> : FILE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</w:p>
    <w:p w:rsidR="00F74802" w:rsidRDefault="00F74802" w:rsidP="001E7424">
      <w:pPr>
        <w:pStyle w:val="2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opcode hash </w:t>
      </w:r>
      <w:r>
        <w:rPr>
          <w:rFonts w:hint="eastAsia"/>
          <w:sz w:val="24"/>
          <w:szCs w:val="24"/>
          <w:lang w:eastAsia="ko-KR"/>
        </w:rPr>
        <w:t>관련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전역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</w:t>
      </w:r>
    </w:p>
    <w:p w:rsidR="00F74802" w:rsidRDefault="00F74802" w:rsidP="00F74802">
      <w:pPr>
        <w:ind w:left="720"/>
        <w:rPr>
          <w:lang w:eastAsia="ko-KR"/>
        </w:rPr>
      </w:pPr>
      <w:r>
        <w:rPr>
          <w:rFonts w:hint="eastAsia"/>
          <w:lang w:eastAsia="ko-KR"/>
        </w:rPr>
        <w:t>1)</w:t>
      </w:r>
    </w:p>
    <w:p w:rsidR="00F74802" w:rsidRDefault="00F74802" w:rsidP="00F74802">
      <w:pPr>
        <w:ind w:firstLine="720"/>
        <w:rPr>
          <w:lang w:eastAsia="ko-KR"/>
        </w:rPr>
      </w:pPr>
      <w:r>
        <w:rPr>
          <w:rFonts w:hint="eastAsia"/>
          <w:lang w:eastAsia="ko-KR"/>
        </w:rPr>
        <w:t>typedef struct opcode* onptr;</w:t>
      </w:r>
    </w:p>
    <w:p w:rsidR="00F74802" w:rsidRDefault="00F74802" w:rsidP="00F74802">
      <w:pPr>
        <w:ind w:left="720"/>
        <w:rPr>
          <w:lang w:eastAsia="ko-KR"/>
        </w:rPr>
      </w:pPr>
    </w:p>
    <w:p w:rsidR="00F74802" w:rsidRDefault="00F74802" w:rsidP="00F74802">
      <w:pPr>
        <w:ind w:left="720"/>
        <w:rPr>
          <w:lang w:eastAsia="ko-KR"/>
        </w:rPr>
      </w:pPr>
      <w:r>
        <w:rPr>
          <w:rFonts w:hint="eastAsia"/>
          <w:lang w:eastAsia="ko-KR"/>
        </w:rPr>
        <w:t>typedef struct opcode</w:t>
      </w:r>
    </w:p>
    <w:p w:rsidR="00F74802" w:rsidRDefault="00F74802" w:rsidP="00F74802">
      <w:pPr>
        <w:ind w:left="720"/>
        <w:rPr>
          <w:lang w:eastAsia="ko-KR"/>
        </w:rPr>
      </w:pPr>
      <w:r>
        <w:rPr>
          <w:rFonts w:hint="eastAsia"/>
          <w:lang w:eastAsia="ko-KR"/>
        </w:rPr>
        <w:t>{</w:t>
      </w:r>
    </w:p>
    <w:p w:rsidR="00F74802" w:rsidRDefault="00F74802" w:rsidP="00F74802">
      <w:pPr>
        <w:ind w:left="720"/>
        <w:rPr>
          <w:lang w:eastAsia="ko-KR"/>
        </w:rPr>
      </w:pPr>
      <w:r>
        <w:rPr>
          <w:rFonts w:hint="eastAsia"/>
          <w:lang w:eastAsia="ko-KR"/>
        </w:rPr>
        <w:tab/>
        <w:t>char mnemonic[MNEMONIC_SIZE];</w:t>
      </w:r>
    </w:p>
    <w:p w:rsidR="00F74802" w:rsidRDefault="00F74802" w:rsidP="00F74802">
      <w:pPr>
        <w:ind w:left="720"/>
        <w:rPr>
          <w:lang w:eastAsia="ko-KR"/>
        </w:rPr>
      </w:pPr>
      <w:r>
        <w:rPr>
          <w:rFonts w:hint="eastAsia"/>
          <w:lang w:eastAsia="ko-KR"/>
        </w:rPr>
        <w:tab/>
        <w:t>int opcode;</w:t>
      </w:r>
    </w:p>
    <w:p w:rsidR="00F74802" w:rsidRDefault="00F74802" w:rsidP="00F74802">
      <w:pPr>
        <w:ind w:left="720"/>
        <w:rPr>
          <w:lang w:eastAsia="ko-KR"/>
        </w:rPr>
      </w:pPr>
      <w:r>
        <w:rPr>
          <w:rFonts w:hint="eastAsia"/>
          <w:lang w:eastAsia="ko-KR"/>
        </w:rPr>
        <w:tab/>
        <w:t>char format[FORMAT_SIZE];</w:t>
      </w:r>
    </w:p>
    <w:p w:rsidR="00F74802" w:rsidRDefault="00F74802" w:rsidP="00F74802">
      <w:pPr>
        <w:ind w:left="720"/>
        <w:rPr>
          <w:lang w:eastAsia="ko-KR"/>
        </w:rPr>
      </w:pPr>
      <w:r>
        <w:rPr>
          <w:rFonts w:hint="eastAsia"/>
          <w:lang w:eastAsia="ko-KR"/>
        </w:rPr>
        <w:tab/>
        <w:t>onptr link;</w:t>
      </w:r>
    </w:p>
    <w:p w:rsidR="00F74802" w:rsidRDefault="00F74802" w:rsidP="00F74802">
      <w:pPr>
        <w:ind w:left="720"/>
        <w:rPr>
          <w:lang w:eastAsia="ko-KR"/>
        </w:rPr>
      </w:pPr>
      <w:r>
        <w:rPr>
          <w:rFonts w:hint="eastAsia"/>
          <w:lang w:eastAsia="ko-KR"/>
        </w:rPr>
        <w:t>}opcode_node;</w:t>
      </w:r>
    </w:p>
    <w:p w:rsidR="00F74802" w:rsidRDefault="00F74802" w:rsidP="00F74802">
      <w:pPr>
        <w:ind w:left="720"/>
        <w:rPr>
          <w:lang w:eastAsia="ko-KR"/>
        </w:rPr>
      </w:pPr>
    </w:p>
    <w:p w:rsidR="00F74802" w:rsidRDefault="001B51E3" w:rsidP="00F74802">
      <w:pPr>
        <w:ind w:left="720"/>
        <w:rPr>
          <w:lang w:eastAsia="ko-KR"/>
        </w:rPr>
      </w:pPr>
      <w:r>
        <w:rPr>
          <w:rFonts w:hint="eastAsia"/>
          <w:lang w:eastAsia="ko-KR"/>
        </w:rPr>
        <w:t>h</w:t>
      </w:r>
      <w:r w:rsidR="00F74802">
        <w:rPr>
          <w:rFonts w:hint="eastAsia"/>
          <w:lang w:eastAsia="ko-KR"/>
        </w:rPr>
        <w:t>nptr hash[HASH_SIZE] = {NULL}</w:t>
      </w:r>
      <w:r w:rsidR="00F74802">
        <w:rPr>
          <w:lang w:eastAsia="ko-KR"/>
        </w:rPr>
        <w:t>;</w:t>
      </w:r>
    </w:p>
    <w:p w:rsidR="00F74802" w:rsidRDefault="00F74802" w:rsidP="00F74802">
      <w:pPr>
        <w:ind w:left="720"/>
        <w:rPr>
          <w:lang w:eastAsia="ko-KR"/>
        </w:rPr>
      </w:pPr>
      <w:r>
        <w:rPr>
          <w:rFonts w:hint="eastAsia"/>
          <w:lang w:eastAsia="ko-KR"/>
        </w:rPr>
        <w:t>: hash table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mnemonic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opcode, format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node</w:t>
      </w:r>
    </w:p>
    <w:p w:rsidR="00F74802" w:rsidRDefault="00F74802" w:rsidP="00F74802">
      <w:pPr>
        <w:ind w:left="720"/>
        <w:rPr>
          <w:lang w:eastAsia="ko-KR"/>
        </w:rPr>
      </w:pPr>
    </w:p>
    <w:p w:rsidR="00F74802" w:rsidRDefault="00F74802" w:rsidP="00F74802">
      <w:pPr>
        <w:ind w:left="720"/>
        <w:rPr>
          <w:lang w:eastAsia="ko-KR"/>
        </w:rPr>
      </w:pPr>
      <w:r>
        <w:rPr>
          <w:rFonts w:hint="eastAsia"/>
          <w:lang w:eastAsia="ko-KR"/>
        </w:rPr>
        <w:t>2) HASH_SIZE : hash table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</w:p>
    <w:p w:rsidR="00F74802" w:rsidRPr="00F74802" w:rsidRDefault="00F74802" w:rsidP="00F74802">
      <w:pPr>
        <w:ind w:left="720"/>
        <w:rPr>
          <w:lang w:eastAsia="ko-KR"/>
        </w:rPr>
      </w:pPr>
    </w:p>
    <w:p w:rsidR="00F74802" w:rsidRDefault="00F74802" w:rsidP="001E7424">
      <w:pPr>
        <w:pStyle w:val="2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history </w:t>
      </w:r>
      <w:r>
        <w:rPr>
          <w:rFonts w:hint="eastAsia"/>
          <w:sz w:val="24"/>
          <w:szCs w:val="24"/>
          <w:lang w:eastAsia="ko-KR"/>
        </w:rPr>
        <w:t>관련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전역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</w:t>
      </w:r>
    </w:p>
    <w:p w:rsidR="000F2602" w:rsidRPr="000F2602" w:rsidRDefault="000F2602" w:rsidP="000F2602">
      <w:pPr>
        <w:ind w:firstLine="720"/>
        <w:rPr>
          <w:lang w:eastAsia="ko-KR"/>
        </w:rPr>
      </w:pPr>
      <w:r>
        <w:rPr>
          <w:rFonts w:hint="eastAsia"/>
          <w:lang w:eastAsia="ko-KR"/>
        </w:rPr>
        <w:t>1)</w:t>
      </w:r>
    </w:p>
    <w:p w:rsidR="00F74802" w:rsidRDefault="00F74802" w:rsidP="00F74802">
      <w:pPr>
        <w:ind w:left="720"/>
        <w:rPr>
          <w:lang w:eastAsia="ko-KR"/>
        </w:rPr>
      </w:pPr>
      <w:r>
        <w:rPr>
          <w:rFonts w:hint="eastAsia"/>
          <w:lang w:eastAsia="ko-KR"/>
        </w:rPr>
        <w:t>typedef struct history_node* hnptr;</w:t>
      </w:r>
    </w:p>
    <w:p w:rsidR="00F74802" w:rsidRDefault="00F74802" w:rsidP="00F74802">
      <w:pPr>
        <w:ind w:left="720"/>
        <w:rPr>
          <w:lang w:eastAsia="ko-KR"/>
        </w:rPr>
      </w:pPr>
    </w:p>
    <w:p w:rsidR="00F74802" w:rsidRDefault="00F74802" w:rsidP="00F74802">
      <w:pPr>
        <w:ind w:left="720"/>
        <w:rPr>
          <w:lang w:eastAsia="ko-KR"/>
        </w:rPr>
      </w:pPr>
      <w:r>
        <w:rPr>
          <w:rFonts w:hint="eastAsia"/>
          <w:lang w:eastAsia="ko-KR"/>
        </w:rPr>
        <w:t>typedef struct history_node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//linked list of history</w:t>
      </w:r>
    </w:p>
    <w:p w:rsidR="00F74802" w:rsidRDefault="00F74802" w:rsidP="00F74802">
      <w:pPr>
        <w:ind w:left="720"/>
        <w:rPr>
          <w:lang w:eastAsia="ko-KR"/>
        </w:rPr>
      </w:pPr>
      <w:r>
        <w:rPr>
          <w:rFonts w:hint="eastAsia"/>
          <w:lang w:eastAsia="ko-KR"/>
        </w:rPr>
        <w:t>{</w:t>
      </w:r>
    </w:p>
    <w:p w:rsidR="00F74802" w:rsidRDefault="00F74802" w:rsidP="00F74802">
      <w:pPr>
        <w:ind w:left="720"/>
        <w:rPr>
          <w:lang w:eastAsia="ko-KR"/>
        </w:rPr>
      </w:pPr>
      <w:r>
        <w:rPr>
          <w:rFonts w:hint="eastAsia"/>
          <w:lang w:eastAsia="ko-KR"/>
        </w:rPr>
        <w:tab/>
        <w:t>char arg[INPUT_SIZE];</w:t>
      </w:r>
    </w:p>
    <w:p w:rsidR="00F74802" w:rsidRDefault="00F74802" w:rsidP="00F74802">
      <w:pPr>
        <w:ind w:left="720"/>
        <w:rPr>
          <w:lang w:eastAsia="ko-KR"/>
        </w:rPr>
      </w:pPr>
      <w:r>
        <w:rPr>
          <w:rFonts w:hint="eastAsia"/>
          <w:lang w:eastAsia="ko-KR"/>
        </w:rPr>
        <w:tab/>
        <w:t>hnptr link;</w:t>
      </w:r>
    </w:p>
    <w:p w:rsidR="00F74802" w:rsidRDefault="00F74802" w:rsidP="00F74802">
      <w:pPr>
        <w:ind w:left="720"/>
        <w:rPr>
          <w:lang w:eastAsia="ko-KR"/>
        </w:rPr>
      </w:pPr>
      <w:r>
        <w:rPr>
          <w:rFonts w:hint="eastAsia"/>
          <w:lang w:eastAsia="ko-KR"/>
        </w:rPr>
        <w:t>}history_node;</w:t>
      </w:r>
    </w:p>
    <w:p w:rsidR="00F74802" w:rsidRDefault="00F74802" w:rsidP="00F74802">
      <w:pPr>
        <w:ind w:left="720"/>
        <w:rPr>
          <w:lang w:eastAsia="ko-KR"/>
        </w:rPr>
      </w:pPr>
    </w:p>
    <w:p w:rsidR="00F74802" w:rsidRDefault="00F74802" w:rsidP="00F74802">
      <w:pPr>
        <w:ind w:left="720"/>
        <w:rPr>
          <w:lang w:eastAsia="ko-KR"/>
        </w:rPr>
      </w:pPr>
      <w:r>
        <w:rPr>
          <w:rFonts w:hint="eastAsia"/>
          <w:lang w:eastAsia="ko-KR"/>
        </w:rPr>
        <w:t>hnptr hn_head  = NULL;</w:t>
      </w:r>
    </w:p>
    <w:p w:rsidR="00F74802" w:rsidRDefault="00F74802" w:rsidP="00F74802">
      <w:pPr>
        <w:ind w:left="720"/>
        <w:rPr>
          <w:lang w:eastAsia="ko-KR"/>
        </w:rPr>
      </w:pPr>
    </w:p>
    <w:p w:rsidR="00F74802" w:rsidRDefault="00F74802" w:rsidP="00F74802">
      <w:pPr>
        <w:ind w:left="720"/>
        <w:rPr>
          <w:lang w:eastAsia="ko-KR"/>
        </w:rPr>
      </w:pPr>
      <w:r>
        <w:rPr>
          <w:rFonts w:hint="eastAsia"/>
          <w:lang w:eastAsia="ko-KR"/>
        </w:rPr>
        <w:t>: history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linked list node structure</w:t>
      </w:r>
    </w:p>
    <w:p w:rsidR="000F2602" w:rsidRDefault="000F2602" w:rsidP="00F74802">
      <w:pPr>
        <w:ind w:left="720"/>
        <w:rPr>
          <w:lang w:eastAsia="ko-KR"/>
        </w:rPr>
      </w:pPr>
    </w:p>
    <w:p w:rsidR="000F2602" w:rsidRDefault="000F2602" w:rsidP="000F2602">
      <w:pPr>
        <w:ind w:left="720"/>
        <w:rPr>
          <w:lang w:eastAsia="ko-KR"/>
        </w:rPr>
      </w:pPr>
      <w:r>
        <w:rPr>
          <w:rFonts w:hint="eastAsia"/>
          <w:lang w:eastAsia="ko-KR"/>
        </w:rPr>
        <w:t>2)int history_cnt : history list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histroy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history </w:t>
      </w:r>
      <w:r>
        <w:rPr>
          <w:rFonts w:hint="eastAsia"/>
          <w:lang w:eastAsia="ko-KR"/>
        </w:rPr>
        <w:t>명령어가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F74802" w:rsidRPr="00F74802" w:rsidRDefault="00F74802" w:rsidP="00F74802">
      <w:pPr>
        <w:rPr>
          <w:lang w:eastAsia="ko-KR"/>
        </w:rPr>
      </w:pPr>
    </w:p>
    <w:p w:rsidR="001E7424" w:rsidRDefault="001E7424" w:rsidP="001E7424">
      <w:pPr>
        <w:pStyle w:val="2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memory </w:t>
      </w:r>
      <w:r>
        <w:rPr>
          <w:rFonts w:hint="eastAsia"/>
          <w:sz w:val="24"/>
          <w:szCs w:val="24"/>
          <w:lang w:eastAsia="ko-KR"/>
        </w:rPr>
        <w:t>관련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전역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</w:t>
      </w:r>
    </w:p>
    <w:p w:rsidR="001E7424" w:rsidRDefault="001E7424" w:rsidP="00F74802">
      <w:pPr>
        <w:pStyle w:val="af8"/>
        <w:numPr>
          <w:ilvl w:val="0"/>
          <w:numId w:val="3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MEM_SIZE 65536</w:t>
      </w:r>
      <w:r w:rsidR="00F74802">
        <w:rPr>
          <w:rFonts w:hint="eastAsia"/>
          <w:lang w:eastAsia="ko-KR"/>
        </w:rPr>
        <w:t>*16 : memory</w:t>
      </w:r>
      <w:r w:rsidR="00F74802">
        <w:rPr>
          <w:rFonts w:hint="eastAsia"/>
          <w:lang w:eastAsia="ko-KR"/>
        </w:rPr>
        <w:t>의</w:t>
      </w:r>
      <w:r w:rsidR="00F74802">
        <w:rPr>
          <w:rFonts w:hint="eastAsia"/>
          <w:lang w:eastAsia="ko-KR"/>
        </w:rPr>
        <w:t xml:space="preserve">byte </w:t>
      </w:r>
      <w:r w:rsidR="00F74802">
        <w:rPr>
          <w:rFonts w:hint="eastAsia"/>
          <w:lang w:eastAsia="ko-KR"/>
        </w:rPr>
        <w:t>수</w:t>
      </w:r>
    </w:p>
    <w:p w:rsidR="00F74802" w:rsidRPr="001E7424" w:rsidRDefault="00F74802" w:rsidP="001E7424">
      <w:pPr>
        <w:pStyle w:val="af8"/>
        <w:numPr>
          <w:ilvl w:val="0"/>
          <w:numId w:val="3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int last_addr : dump </w:t>
      </w:r>
      <w:r>
        <w:rPr>
          <w:rFonts w:hint="eastAsia"/>
          <w:lang w:eastAsia="ko-KR"/>
        </w:rPr>
        <w:t>명령어에서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</w:p>
    <w:p w:rsidR="001E7424" w:rsidRDefault="00F74802" w:rsidP="001E7424">
      <w:pPr>
        <w:pStyle w:val="2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error </w:t>
      </w:r>
      <w:r>
        <w:rPr>
          <w:rFonts w:hint="eastAsia"/>
          <w:sz w:val="24"/>
          <w:szCs w:val="24"/>
          <w:lang w:eastAsia="ko-KR"/>
        </w:rPr>
        <w:t>관련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전역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</w:t>
      </w:r>
    </w:p>
    <w:p w:rsidR="00F74802" w:rsidRDefault="00F74802" w:rsidP="00F74802">
      <w:pPr>
        <w:pStyle w:val="af8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ERROR_HEX_RANGE -1000 : 16</w:t>
      </w:r>
      <w:r>
        <w:rPr>
          <w:rFonts w:hint="eastAsia"/>
          <w:lang w:eastAsia="ko-KR"/>
        </w:rPr>
        <w:t>진수의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:rsidR="00F74802" w:rsidRDefault="00F74802" w:rsidP="00F74802">
      <w:pPr>
        <w:pStyle w:val="af8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ERROR_HEX_FORMAT -1001 : 16</w:t>
      </w:r>
      <w:r>
        <w:rPr>
          <w:rFonts w:hint="eastAsia"/>
          <w:lang w:eastAsia="ko-KR"/>
        </w:rPr>
        <w:t>진수의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:rsidR="00F74802" w:rsidRDefault="00F74802" w:rsidP="00F74802">
      <w:pPr>
        <w:pStyle w:val="af8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ERROR_MEM_BOUND -1002 :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:rsidR="00F74802" w:rsidRDefault="00F74802" w:rsidP="00F74802">
      <w:pPr>
        <w:pStyle w:val="af8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ERROR_OVER_ARG -1003 : </w:t>
      </w:r>
      <w:r>
        <w:rPr>
          <w:rFonts w:hint="eastAsia"/>
          <w:lang w:eastAsia="ko-KR"/>
        </w:rPr>
        <w:t>요구하는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:rsidR="00F74802" w:rsidRDefault="00F74802" w:rsidP="00F74802">
      <w:pPr>
        <w:pStyle w:val="af8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ERROR_LACK_ARG -1004 : </w:t>
      </w:r>
      <w:r>
        <w:rPr>
          <w:rFonts w:hint="eastAsia"/>
          <w:lang w:eastAsia="ko-KR"/>
        </w:rPr>
        <w:t>요구하는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:rsidR="00F74802" w:rsidRDefault="00F74802" w:rsidP="00F74802">
      <w:pPr>
        <w:pStyle w:val="af8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ERROR_SE_RANGE -1005 : start address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end address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:rsidR="00F74802" w:rsidRDefault="00F74802" w:rsidP="00F74802">
      <w:pPr>
        <w:pStyle w:val="af8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ERROR_VALUE_RANGE -1006 : 1</w:t>
      </w:r>
      <w:r>
        <w:rPr>
          <w:rFonts w:hint="eastAsia"/>
          <w:lang w:eastAsia="ko-KR"/>
        </w:rPr>
        <w:t>바이트에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저장될</w:t>
      </w:r>
      <w:r>
        <w:rPr>
          <w:rFonts w:hint="eastAsia"/>
          <w:lang w:eastAsia="ko-KR"/>
        </w:rPr>
        <w:t xml:space="preserve"> value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범위가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:rsidR="00F74802" w:rsidRDefault="00F74802" w:rsidP="00F74802">
      <w:pPr>
        <w:pStyle w:val="af8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ERROR_NOT_FOUND -1007 :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:rsidR="00F74802" w:rsidRDefault="00F74802" w:rsidP="00F74802">
      <w:pPr>
        <w:pStyle w:val="af8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ERROR_FILE_OPEN -1008 : FILE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:rsidR="00F74802" w:rsidRDefault="00F74802" w:rsidP="00F74802">
      <w:pPr>
        <w:pStyle w:val="af8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ERROR_FILE_CLOSE -1009 : FILE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닫을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:rsidR="00F74802" w:rsidRDefault="00F74802" w:rsidP="00F74802">
      <w:pPr>
        <w:pStyle w:val="af8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ERROR_NOT_MNEMONIC -1010 :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mnemonic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:rsidR="00F74802" w:rsidRDefault="00CF1F3A" w:rsidP="00F74802">
      <w:pPr>
        <w:pStyle w:val="af8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ERROR_DIR_OPEN -1011</w:t>
      </w:r>
      <w:r w:rsidR="00F74802">
        <w:rPr>
          <w:rFonts w:hint="eastAsia"/>
          <w:lang w:eastAsia="ko-KR"/>
        </w:rPr>
        <w:t xml:space="preserve"> : directory </w:t>
      </w:r>
      <w:r w:rsidR="00F74802">
        <w:rPr>
          <w:rFonts w:hint="eastAsia"/>
          <w:lang w:eastAsia="ko-KR"/>
        </w:rPr>
        <w:t>열때</w:t>
      </w:r>
      <w:r w:rsidR="00F74802">
        <w:rPr>
          <w:rFonts w:hint="eastAsia"/>
          <w:lang w:eastAsia="ko-KR"/>
        </w:rPr>
        <w:t xml:space="preserve"> </w:t>
      </w:r>
      <w:r w:rsidR="00F74802">
        <w:rPr>
          <w:rFonts w:hint="eastAsia"/>
          <w:lang w:eastAsia="ko-KR"/>
        </w:rPr>
        <w:t>발생하는</w:t>
      </w:r>
      <w:r w:rsidR="00F74802">
        <w:rPr>
          <w:rFonts w:hint="eastAsia"/>
          <w:lang w:eastAsia="ko-KR"/>
        </w:rPr>
        <w:t xml:space="preserve"> </w:t>
      </w:r>
      <w:r w:rsidR="0012216A">
        <w:rPr>
          <w:rFonts w:hint="eastAsia"/>
          <w:lang w:eastAsia="ko-KR"/>
        </w:rPr>
        <w:t>에러</w:t>
      </w:r>
    </w:p>
    <w:p w:rsidR="00F74802" w:rsidRDefault="00CF1F3A" w:rsidP="00F74802">
      <w:pPr>
        <w:pStyle w:val="af8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ERROR_DIR_CLOSE -1012</w:t>
      </w:r>
      <w:r w:rsidR="00F74802">
        <w:rPr>
          <w:rFonts w:hint="eastAsia"/>
          <w:lang w:eastAsia="ko-KR"/>
        </w:rPr>
        <w:t xml:space="preserve"> : directory </w:t>
      </w:r>
      <w:r w:rsidR="00F74802">
        <w:rPr>
          <w:rFonts w:hint="eastAsia"/>
          <w:lang w:eastAsia="ko-KR"/>
        </w:rPr>
        <w:t>닫을</w:t>
      </w:r>
      <w:r w:rsidR="00F74802">
        <w:rPr>
          <w:rFonts w:hint="eastAsia"/>
          <w:lang w:eastAsia="ko-KR"/>
        </w:rPr>
        <w:t xml:space="preserve"> </w:t>
      </w:r>
      <w:r w:rsidR="00F74802">
        <w:rPr>
          <w:rFonts w:hint="eastAsia"/>
          <w:lang w:eastAsia="ko-KR"/>
        </w:rPr>
        <w:t>때</w:t>
      </w:r>
      <w:r w:rsidR="00F74802">
        <w:rPr>
          <w:rFonts w:hint="eastAsia"/>
          <w:lang w:eastAsia="ko-KR"/>
        </w:rPr>
        <w:t xml:space="preserve"> </w:t>
      </w:r>
      <w:r w:rsidR="00F74802">
        <w:rPr>
          <w:rFonts w:hint="eastAsia"/>
          <w:lang w:eastAsia="ko-KR"/>
        </w:rPr>
        <w:t>발생하는</w:t>
      </w:r>
      <w:r w:rsidR="00F74802">
        <w:rPr>
          <w:rFonts w:hint="eastAsia"/>
          <w:lang w:eastAsia="ko-KR"/>
        </w:rPr>
        <w:t xml:space="preserve"> </w:t>
      </w:r>
      <w:r w:rsidR="00F74802">
        <w:rPr>
          <w:rFonts w:hint="eastAsia"/>
          <w:lang w:eastAsia="ko-KR"/>
        </w:rPr>
        <w:t>에러</w:t>
      </w:r>
    </w:p>
    <w:p w:rsidR="00CF1F3A" w:rsidRDefault="00CF1F3A" w:rsidP="00F74802">
      <w:pPr>
        <w:pStyle w:val="af8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ERROR_EMPTY_ASM -1013 : asm file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:rsidR="00CF1F3A" w:rsidRDefault="00CF1F3A" w:rsidP="00F74802">
      <w:pPr>
        <w:pStyle w:val="af8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ERROR_WRONG_FORMAT -1014 : </w:t>
      </w: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format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:rsidR="00CF1F3A" w:rsidRDefault="00CF1F3A" w:rsidP="00F74802">
      <w:pPr>
        <w:pStyle w:val="af8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ERROR_DUP_SYM -1015 : symbol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:rsidR="00CF1F3A" w:rsidRDefault="00CF1F3A" w:rsidP="00F74802">
      <w:pPr>
        <w:pStyle w:val="af8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ERROR_NOT_END -1016 : end directive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:rsidR="00CF1F3A" w:rsidRDefault="00CF1F3A" w:rsidP="00F74802">
      <w:pPr>
        <w:pStyle w:val="af8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ERROR_DEC_RANGE -1017 : 10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:rsidR="00CF1F3A" w:rsidRDefault="00CF1F3A" w:rsidP="00F74802">
      <w:pPr>
        <w:pStyle w:val="af8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ERROR_DEC_FORMAT -1018 : 10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:rsidR="00CF1F3A" w:rsidRDefault="00CF1F3A" w:rsidP="00F74802">
      <w:pPr>
        <w:pStyle w:val="af8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ERROR_NOT_ASM -1019 : asm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:rsidR="00CF1F3A" w:rsidRDefault="00CF1F3A" w:rsidP="00F74802">
      <w:pPr>
        <w:pStyle w:val="af8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ERROR_NOT_SYM -1020 : symbol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p w:rsidR="00CF1F3A" w:rsidRPr="00F74802" w:rsidRDefault="00CF1F3A" w:rsidP="00F74802">
      <w:pPr>
        <w:pStyle w:val="af8"/>
        <w:numPr>
          <w:ilvl w:val="0"/>
          <w:numId w:val="3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ERROR_ADDR_MODE -1021 :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addressing mode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</w:p>
    <w:bookmarkEnd w:id="23"/>
    <w:p w:rsidR="00E21195" w:rsidRDefault="00F74802" w:rsidP="001E742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flag </w:t>
      </w:r>
      <w:r>
        <w:rPr>
          <w:rFonts w:hint="eastAsia"/>
          <w:bCs/>
          <w:sz w:val="24"/>
          <w:lang w:eastAsia="ko-KR"/>
        </w:rPr>
        <w:t>관련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전역변수</w:t>
      </w:r>
    </w:p>
    <w:p w:rsidR="00F74802" w:rsidRDefault="00F74802" w:rsidP="00F74802">
      <w:pPr>
        <w:pStyle w:val="af8"/>
        <w:numPr>
          <w:ilvl w:val="0"/>
          <w:numId w:val="3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FLAG_EMPTY -2000 : dump </w:t>
      </w:r>
      <w:r>
        <w:rPr>
          <w:rFonts w:hint="eastAsia"/>
          <w:lang w:eastAsia="ko-KR"/>
        </w:rPr>
        <w:t>명령어에서</w:t>
      </w:r>
      <w:r>
        <w:rPr>
          <w:rFonts w:hint="eastAsia"/>
          <w:lang w:eastAsia="ko-KR"/>
        </w:rPr>
        <w:t xml:space="preserve"> start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end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비어있을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비어있음을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FLAG_EMPTY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표현한다</w:t>
      </w:r>
      <w:r>
        <w:rPr>
          <w:rFonts w:hint="eastAsia"/>
          <w:lang w:eastAsia="ko-KR"/>
        </w:rPr>
        <w:t>.</w:t>
      </w:r>
    </w:p>
    <w:p w:rsidR="001A2E3D" w:rsidRDefault="001A2E3D" w:rsidP="001A2E3D">
      <w:pPr>
        <w:rPr>
          <w:lang w:eastAsia="ko-KR"/>
        </w:rPr>
      </w:pPr>
    </w:p>
    <w:p w:rsidR="001A2E3D" w:rsidRDefault="001A2E3D" w:rsidP="001A2E3D">
      <w:pPr>
        <w:rPr>
          <w:lang w:eastAsia="ko-KR"/>
        </w:rPr>
      </w:pPr>
    </w:p>
    <w:p w:rsidR="001A2E3D" w:rsidRPr="001B51E3" w:rsidRDefault="001B51E3" w:rsidP="001A2E3D">
      <w:pPr>
        <w:rPr>
          <w:b/>
          <w:sz w:val="28"/>
          <w:szCs w:val="28"/>
          <w:lang w:eastAsia="ko-KR"/>
        </w:rPr>
      </w:pPr>
      <w:r w:rsidRPr="001B51E3">
        <w:rPr>
          <w:rFonts w:hint="eastAsia"/>
          <w:b/>
          <w:sz w:val="28"/>
          <w:szCs w:val="28"/>
          <w:lang w:eastAsia="ko-KR"/>
        </w:rPr>
        <w:t xml:space="preserve">4.7  assemble </w:t>
      </w:r>
      <w:r w:rsidRPr="001B51E3">
        <w:rPr>
          <w:rFonts w:hint="eastAsia"/>
          <w:b/>
          <w:sz w:val="28"/>
          <w:szCs w:val="28"/>
          <w:lang w:eastAsia="ko-KR"/>
        </w:rPr>
        <w:t>관련</w:t>
      </w:r>
      <w:r w:rsidRPr="001B51E3">
        <w:rPr>
          <w:rFonts w:hint="eastAsia"/>
          <w:b/>
          <w:sz w:val="28"/>
          <w:szCs w:val="28"/>
          <w:lang w:eastAsia="ko-KR"/>
        </w:rPr>
        <w:t xml:space="preserve"> </w:t>
      </w:r>
      <w:r w:rsidRPr="001B51E3">
        <w:rPr>
          <w:rFonts w:hint="eastAsia"/>
          <w:b/>
          <w:sz w:val="28"/>
          <w:szCs w:val="28"/>
          <w:lang w:eastAsia="ko-KR"/>
        </w:rPr>
        <w:t>전역변수</w:t>
      </w:r>
    </w:p>
    <w:p w:rsidR="001B51E3" w:rsidRDefault="001B51E3" w:rsidP="001A2E3D">
      <w:pPr>
        <w:rPr>
          <w:lang w:eastAsia="ko-KR"/>
        </w:rPr>
      </w:pPr>
      <w:r>
        <w:rPr>
          <w:rFonts w:hint="eastAsia"/>
          <w:lang w:eastAsia="ko-KR"/>
        </w:rPr>
        <w:tab/>
        <w:t xml:space="preserve">1)  INSTRUCTION_SIZE 100 :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instruction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사이즈</w:t>
      </w:r>
    </w:p>
    <w:p w:rsidR="001B51E3" w:rsidRDefault="001B51E3" w:rsidP="001A2E3D">
      <w:pPr>
        <w:rPr>
          <w:lang w:eastAsia="ko-KR"/>
        </w:rPr>
      </w:pPr>
      <w:r>
        <w:rPr>
          <w:rFonts w:hint="eastAsia"/>
          <w:lang w:eastAsia="ko-KR"/>
        </w:rPr>
        <w:tab/>
        <w:t xml:space="preserve">2)  SYMBOL_SIZE 30 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symbol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가질수있는</w:t>
      </w:r>
      <w:r>
        <w:rPr>
          <w:rFonts w:hint="eastAsia"/>
          <w:lang w:eastAsia="ko-KR"/>
        </w:rPr>
        <w:t xml:space="preserve"> length</w:t>
      </w:r>
    </w:p>
    <w:p w:rsidR="001B51E3" w:rsidRDefault="001B51E3" w:rsidP="001A2E3D">
      <w:pPr>
        <w:rPr>
          <w:lang w:eastAsia="ko-KR"/>
        </w:rPr>
      </w:pPr>
      <w:r>
        <w:rPr>
          <w:rFonts w:hint="eastAsia"/>
          <w:lang w:eastAsia="ko-KR"/>
        </w:rPr>
        <w:tab/>
        <w:t xml:space="preserve">3)  OBJCODE_SIZE 30 :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object code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length</w:t>
      </w:r>
    </w:p>
    <w:p w:rsidR="001B51E3" w:rsidRDefault="001B51E3" w:rsidP="001A2E3D">
      <w:pPr>
        <w:rPr>
          <w:lang w:eastAsia="ko-KR"/>
        </w:rPr>
      </w:pPr>
      <w:r>
        <w:rPr>
          <w:rFonts w:hint="eastAsia"/>
          <w:lang w:eastAsia="ko-KR"/>
        </w:rPr>
        <w:tab/>
        <w:t xml:space="preserve">4) RECODE_SZIE 100 : </w:t>
      </w:r>
      <w:r>
        <w:rPr>
          <w:rFonts w:hint="eastAsia"/>
          <w:lang w:eastAsia="ko-KR"/>
        </w:rPr>
        <w:t>레코드가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</w:p>
    <w:p w:rsidR="001B51E3" w:rsidRDefault="001B51E3" w:rsidP="001A2E3D">
      <w:pPr>
        <w:rPr>
          <w:lang w:eastAsia="ko-KR"/>
        </w:rPr>
      </w:pP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symbol_node* snptr;</w:t>
      </w: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symbol_node</w:t>
      </w: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symbol[SYMBOL_SIZE];</w:t>
      </w: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loc;</w:t>
      </w:r>
    </w:p>
    <w:p w:rsidR="001B51E3" w:rsidRDefault="001B51E3" w:rsidP="001B51E3">
      <w:pPr>
        <w:rPr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}symbol_node;</w:t>
      </w:r>
    </w:p>
    <w:p w:rsidR="001A2E3D" w:rsidRDefault="001A2E3D" w:rsidP="001A2E3D">
      <w:pPr>
        <w:rPr>
          <w:lang w:eastAsia="ko-KR"/>
        </w:rPr>
      </w:pPr>
    </w:p>
    <w:p w:rsidR="001B51E3" w:rsidRDefault="001B51E3" w:rsidP="001A2E3D">
      <w:pPr>
        <w:rPr>
          <w:lang w:eastAsia="ko-KR"/>
        </w:rPr>
      </w:pPr>
      <w:r>
        <w:rPr>
          <w:rFonts w:hint="eastAsia"/>
          <w:lang w:eastAsia="ko-KR"/>
        </w:rPr>
        <w:t>심볼을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</w:p>
    <w:p w:rsidR="001B51E3" w:rsidRDefault="001B51E3" w:rsidP="001A2E3D">
      <w:pPr>
        <w:rPr>
          <w:lang w:eastAsia="ko-KR"/>
        </w:rPr>
      </w:pP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instruction* inptr;</w:t>
      </w: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instruction</w:t>
      </w: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*comment;</w:t>
      </w: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*label;</w:t>
      </w: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*directive;</w:t>
      </w: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*mnemonic;</w:t>
      </w: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*operand;</w:t>
      </w: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loc;</w:t>
      </w: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line;</w:t>
      </w: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inptr link;</w:t>
      </w: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}instruction;</w:t>
      </w:r>
    </w:p>
    <w:p w:rsidR="001B51E3" w:rsidRDefault="001B51E3" w:rsidP="001A2E3D">
      <w:pPr>
        <w:rPr>
          <w:lang w:eastAsia="ko-KR"/>
        </w:rPr>
      </w:pPr>
    </w:p>
    <w:p w:rsidR="001B51E3" w:rsidRDefault="001B51E3" w:rsidP="001A2E3D">
      <w:pPr>
        <w:rPr>
          <w:lang w:eastAsia="ko-KR"/>
        </w:rPr>
      </w:pPr>
      <w:r>
        <w:rPr>
          <w:rFonts w:hint="eastAsia"/>
          <w:lang w:eastAsia="ko-KR"/>
        </w:rPr>
        <w:t>중간파일을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</w:p>
    <w:p w:rsidR="001B51E3" w:rsidRDefault="001B51E3" w:rsidP="001A2E3D">
      <w:pPr>
        <w:rPr>
          <w:lang w:eastAsia="ko-KR"/>
        </w:rPr>
      </w:pP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object_code</w:t>
      </w: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code;</w:t>
      </w: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format;</w:t>
      </w:r>
    </w:p>
    <w:p w:rsidR="001B51E3" w:rsidRDefault="001B51E3" w:rsidP="001B51E3">
      <w:pPr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}object_code;</w:t>
      </w:r>
    </w:p>
    <w:p w:rsidR="001B51E3" w:rsidRDefault="001B51E3" w:rsidP="001B51E3">
      <w:pPr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B51E3" w:rsidRDefault="001B51E3" w:rsidP="001B51E3">
      <w:pPr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오브젝트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코드를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저장하기위한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구조체</w:t>
      </w:r>
    </w:p>
    <w:p w:rsidR="001B51E3" w:rsidRDefault="001B51E3" w:rsidP="001B51E3">
      <w:pPr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B51E3" w:rsidRDefault="001B51E3" w:rsidP="001B51E3">
      <w:pPr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hnptr sym_table[] :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심볼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테이블</w:t>
      </w:r>
    </w:p>
    <w:p w:rsidR="001B51E3" w:rsidRDefault="001B51E3" w:rsidP="001B51E3">
      <w:pPr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inptr intermediate :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중간파일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링크드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리스트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헤더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파일</w:t>
      </w:r>
    </w:p>
    <w:p w:rsidR="001B51E3" w:rsidRDefault="001B51E3" w:rsidP="001B51E3">
      <w:pPr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inptr rear :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중간파일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링크드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리스트의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가장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끝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포인터</w:t>
      </w:r>
    </w:p>
    <w:p w:rsidR="001B51E3" w:rsidRDefault="001B51E3" w:rsidP="001B51E3">
      <w:pPr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int base_flag : base relative addressing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사용가능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여부</w:t>
      </w:r>
    </w:p>
    <w:p w:rsidR="001B51E3" w:rsidRDefault="001B51E3" w:rsidP="001B51E3">
      <w:pPr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int base : base register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값</w:t>
      </w:r>
    </w:p>
    <w:p w:rsidR="001B51E3" w:rsidRDefault="001B51E3" w:rsidP="001B51E3">
      <w:pPr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char program_name[] : program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의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name</w:t>
      </w:r>
    </w:p>
    <w:p w:rsidR="001B51E3" w:rsidRDefault="001B51E3" w:rsidP="001B51E3">
      <w:pPr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int program_length : program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의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전체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길이</w:t>
      </w:r>
    </w:p>
    <w:p w:rsidR="001B51E3" w:rsidRDefault="001B51E3" w:rsidP="001B51E3">
      <w:pPr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int sym_table_num : symbol table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에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들어있는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element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의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숫자</w:t>
      </w:r>
    </w:p>
    <w:p w:rsidR="001B51E3" w:rsidRDefault="001B51E3" w:rsidP="001B51E3">
      <w:pPr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int modificaition_table[] :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재배치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테이블</w:t>
      </w:r>
    </w:p>
    <w:p w:rsidR="001B51E3" w:rsidRPr="001B51E3" w:rsidRDefault="001B51E3" w:rsidP="001B51E3">
      <w:pPr>
        <w:rPr>
          <w:lang w:eastAsia="ko-KR"/>
        </w:rPr>
      </w:pP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int mdf_num :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재배치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테이블에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들어있는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원소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개수</w:t>
      </w:r>
    </w:p>
    <w:p w:rsidR="001A2E3D" w:rsidRDefault="001A2E3D" w:rsidP="001A2E3D">
      <w:pPr>
        <w:rPr>
          <w:lang w:eastAsia="ko-KR"/>
        </w:rPr>
      </w:pPr>
    </w:p>
    <w:p w:rsidR="001A2E3D" w:rsidRDefault="001A2E3D" w:rsidP="001A2E3D">
      <w:pPr>
        <w:rPr>
          <w:lang w:eastAsia="ko-KR"/>
        </w:rPr>
      </w:pPr>
    </w:p>
    <w:p w:rsidR="001B51E3" w:rsidRPr="001B51E3" w:rsidRDefault="001B51E3" w:rsidP="001B51E3">
      <w:pPr>
        <w:rPr>
          <w:b/>
          <w:sz w:val="28"/>
          <w:szCs w:val="28"/>
          <w:lang w:eastAsia="ko-KR"/>
        </w:rPr>
      </w:pPr>
      <w:r>
        <w:rPr>
          <w:rFonts w:hint="eastAsia"/>
          <w:b/>
          <w:sz w:val="28"/>
          <w:szCs w:val="28"/>
          <w:lang w:eastAsia="ko-KR"/>
        </w:rPr>
        <w:t>4.8</w:t>
      </w:r>
      <w:r w:rsidRPr="001B51E3">
        <w:rPr>
          <w:rFonts w:hint="eastAsia"/>
          <w:b/>
          <w:sz w:val="28"/>
          <w:szCs w:val="28"/>
          <w:lang w:eastAsia="ko-KR"/>
        </w:rPr>
        <w:t xml:space="preserve">  </w:t>
      </w:r>
      <w:r>
        <w:rPr>
          <w:rFonts w:hint="eastAsia"/>
          <w:b/>
          <w:sz w:val="28"/>
          <w:szCs w:val="28"/>
          <w:lang w:eastAsia="ko-KR"/>
        </w:rPr>
        <w:t>hash</w:t>
      </w:r>
      <w:r w:rsidRPr="001B51E3">
        <w:rPr>
          <w:rFonts w:hint="eastAsia"/>
          <w:b/>
          <w:sz w:val="28"/>
          <w:szCs w:val="28"/>
          <w:lang w:eastAsia="ko-KR"/>
        </w:rPr>
        <w:t xml:space="preserve"> </w:t>
      </w:r>
      <w:r w:rsidRPr="001B51E3">
        <w:rPr>
          <w:rFonts w:hint="eastAsia"/>
          <w:b/>
          <w:sz w:val="28"/>
          <w:szCs w:val="28"/>
          <w:lang w:eastAsia="ko-KR"/>
        </w:rPr>
        <w:t>관련</w:t>
      </w:r>
      <w:r w:rsidRPr="001B51E3">
        <w:rPr>
          <w:rFonts w:hint="eastAsia"/>
          <w:b/>
          <w:sz w:val="28"/>
          <w:szCs w:val="28"/>
          <w:lang w:eastAsia="ko-KR"/>
        </w:rPr>
        <w:t xml:space="preserve"> </w:t>
      </w:r>
      <w:r w:rsidRPr="001B51E3">
        <w:rPr>
          <w:rFonts w:hint="eastAsia"/>
          <w:b/>
          <w:sz w:val="28"/>
          <w:szCs w:val="28"/>
          <w:lang w:eastAsia="ko-KR"/>
        </w:rPr>
        <w:t>전역변수</w:t>
      </w:r>
    </w:p>
    <w:p w:rsidR="001A2E3D" w:rsidRPr="001B51E3" w:rsidRDefault="001A2E3D" w:rsidP="001A2E3D">
      <w:pPr>
        <w:rPr>
          <w:lang w:eastAsia="ko-KR"/>
        </w:rPr>
      </w:pP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hash_node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* 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hnptr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hash_node</w:t>
      </w: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* data;</w:t>
      </w:r>
    </w:p>
    <w:p w:rsidR="001B51E3" w:rsidRDefault="001B51E3" w:rsidP="001B51E3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hnptr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link;</w:t>
      </w:r>
    </w:p>
    <w:p w:rsidR="001A2E3D" w:rsidRDefault="001B51E3" w:rsidP="001B51E3">
      <w:pPr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hash_node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1B51E3" w:rsidRDefault="001B51E3" w:rsidP="001B51E3">
      <w:pPr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A2E3D" w:rsidRDefault="001B51E3" w:rsidP="001A2E3D">
      <w:pPr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hash table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을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구성하기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위한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 w:hint="eastAsia"/>
          <w:color w:val="000000"/>
          <w:sz w:val="19"/>
          <w:szCs w:val="19"/>
          <w:lang w:eastAsia="ko-KR"/>
        </w:rPr>
        <w:t>구조체</w:t>
      </w:r>
    </w:p>
    <w:p w:rsidR="00123E62" w:rsidRDefault="00123E62" w:rsidP="001A2E3D">
      <w:pPr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Default="00123E62" w:rsidP="001A2E3D">
      <w:pPr>
        <w:rPr>
          <w:rFonts w:hint="eastAsia"/>
          <w:lang w:eastAsia="ko-KR"/>
        </w:rPr>
      </w:pPr>
      <w:r>
        <w:rPr>
          <w:rFonts w:hint="eastAsia"/>
          <w:b/>
          <w:sz w:val="28"/>
          <w:szCs w:val="28"/>
          <w:lang w:eastAsia="ko-KR"/>
        </w:rPr>
        <w:t>4.9 Link loa</w:t>
      </w:r>
      <w:r>
        <w:rPr>
          <w:b/>
          <w:sz w:val="28"/>
          <w:szCs w:val="28"/>
          <w:lang w:eastAsia="ko-KR"/>
        </w:rPr>
        <w:t>der</w:t>
      </w:r>
      <w:r w:rsidRPr="001B51E3">
        <w:rPr>
          <w:rFonts w:hint="eastAsia"/>
          <w:b/>
          <w:sz w:val="28"/>
          <w:szCs w:val="28"/>
          <w:lang w:eastAsia="ko-KR"/>
        </w:rPr>
        <w:t xml:space="preserve"> </w:t>
      </w:r>
      <w:r w:rsidRPr="001B51E3">
        <w:rPr>
          <w:rFonts w:hint="eastAsia"/>
          <w:b/>
          <w:sz w:val="28"/>
          <w:szCs w:val="28"/>
          <w:lang w:eastAsia="ko-KR"/>
        </w:rPr>
        <w:t>관련</w:t>
      </w:r>
      <w:r w:rsidRPr="001B51E3">
        <w:rPr>
          <w:rFonts w:hint="eastAsia"/>
          <w:b/>
          <w:sz w:val="28"/>
          <w:szCs w:val="28"/>
          <w:lang w:eastAsia="ko-KR"/>
        </w:rPr>
        <w:t xml:space="preserve"> </w:t>
      </w:r>
      <w:r w:rsidRPr="001B51E3">
        <w:rPr>
          <w:rFonts w:hint="eastAsia"/>
          <w:b/>
          <w:sz w:val="28"/>
          <w:szCs w:val="28"/>
          <w:lang w:eastAsia="ko-KR"/>
        </w:rPr>
        <w:t>전역변수</w:t>
      </w:r>
    </w:p>
    <w:p w:rsidR="00123E62" w:rsidRDefault="00123E62" w:rsidP="00123E62">
      <w:pPr>
        <w:rPr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esymbol_node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*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esnptr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esymbol_node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symbol[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SYMBOL_SIZE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loc;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esnptr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link;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esymbol_node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Extern symbol table</w:t>
      </w:r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 xml:space="preserve">의 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data node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LOAD_MAP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esnptr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head[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_MAX_LINK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esnptr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rear[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_MAX_LINK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prog_length[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_MAX_LINK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link_cnt;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LOAD_MAP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lastRenderedPageBreak/>
        <w:t>Load map을 저장하기 위한 구조체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 w:hint="eastAsia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rPr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extern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prog_addr;</w:t>
      </w:r>
    </w:p>
    <w:p w:rsidR="00123E62" w:rsidRDefault="00123E62" w:rsidP="001A2E3D">
      <w:pPr>
        <w:rPr>
          <w:lang w:eastAsia="ko-KR"/>
        </w:rPr>
      </w:pPr>
      <w:r>
        <w:rPr>
          <w:rFonts w:hint="eastAsia"/>
          <w:lang w:eastAsia="ko-KR"/>
        </w:rPr>
        <w:t>//program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123E62" w:rsidRDefault="00123E62" w:rsidP="001A2E3D">
      <w:pPr>
        <w:rPr>
          <w:lang w:eastAsia="ko-KR"/>
        </w:rPr>
      </w:pPr>
    </w:p>
    <w:p w:rsidR="00123E62" w:rsidRDefault="00123E62" w:rsidP="001A2E3D">
      <w:pPr>
        <w:rPr>
          <w:lang w:eastAsia="ko-KR"/>
        </w:rPr>
      </w:pPr>
      <w:r>
        <w:rPr>
          <w:rFonts w:hint="eastAsia"/>
          <w:b/>
          <w:sz w:val="28"/>
          <w:szCs w:val="28"/>
          <w:lang w:eastAsia="ko-KR"/>
        </w:rPr>
        <w:t>4.10</w:t>
      </w:r>
      <w:r>
        <w:rPr>
          <w:rFonts w:hint="eastAsia"/>
          <w:b/>
          <w:sz w:val="28"/>
          <w:szCs w:val="28"/>
          <w:lang w:eastAsia="ko-KR"/>
        </w:rPr>
        <w:t xml:space="preserve"> </w:t>
      </w:r>
      <w:r>
        <w:rPr>
          <w:rFonts w:hint="eastAsia"/>
          <w:b/>
          <w:sz w:val="28"/>
          <w:szCs w:val="28"/>
          <w:lang w:eastAsia="ko-KR"/>
        </w:rPr>
        <w:t>Simulator</w:t>
      </w:r>
      <w:r w:rsidRPr="001B51E3">
        <w:rPr>
          <w:rFonts w:hint="eastAsia"/>
          <w:b/>
          <w:sz w:val="28"/>
          <w:szCs w:val="28"/>
          <w:lang w:eastAsia="ko-KR"/>
        </w:rPr>
        <w:t xml:space="preserve"> </w:t>
      </w:r>
      <w:r w:rsidRPr="001B51E3">
        <w:rPr>
          <w:rFonts w:hint="eastAsia"/>
          <w:b/>
          <w:sz w:val="28"/>
          <w:szCs w:val="28"/>
          <w:lang w:eastAsia="ko-KR"/>
        </w:rPr>
        <w:t>관련</w:t>
      </w:r>
      <w:r w:rsidRPr="001B51E3">
        <w:rPr>
          <w:rFonts w:hint="eastAsia"/>
          <w:b/>
          <w:sz w:val="28"/>
          <w:szCs w:val="28"/>
          <w:lang w:eastAsia="ko-KR"/>
        </w:rPr>
        <w:t xml:space="preserve"> </w:t>
      </w:r>
      <w:r w:rsidRPr="001B51E3">
        <w:rPr>
          <w:rFonts w:hint="eastAsia"/>
          <w:b/>
          <w:sz w:val="28"/>
          <w:szCs w:val="28"/>
          <w:lang w:eastAsia="ko-KR"/>
        </w:rPr>
        <w:t>전역변수</w:t>
      </w:r>
    </w:p>
    <w:p w:rsidR="00123E62" w:rsidRDefault="00123E62" w:rsidP="001A2E3D">
      <w:pPr>
        <w:rPr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extern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unsigned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reg[16];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 w:hint="eastAsia"/>
          <w:color w:val="000000"/>
          <w:sz w:val="19"/>
          <w:szCs w:val="19"/>
          <w:lang w:eastAsia="ko-KR"/>
        </w:rPr>
      </w:pPr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레지스터를 저장하는변수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 w:hint="eastAsia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enum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 A = 0, X = 1, L = 2, PC = 8, SW = 9, B = 3, S = 4, T = 5, F = 6 };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레지스터의 번호를 지정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 w:hint="eastAsia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enum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 LT, GT, EQ };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 w:hint="eastAsia"/>
          <w:color w:val="000000"/>
          <w:sz w:val="19"/>
          <w:szCs w:val="19"/>
          <w:lang w:eastAsia="ko-KR"/>
        </w:rPr>
        <w:t>조건 상태를 지정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 w:hint="eastAsia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addressing { EMPTY, IMMEDIATE, INDIRECT, INDEXED, RELATIVE_B, RELATIVE_PC, DIRECT, EXTEND }addressing;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ADDR_MODE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addressing m[4];</w:t>
      </w:r>
    </w:p>
    <w:p w:rsidR="00123E62" w:rsidRDefault="00123E62" w:rsidP="00123E62">
      <w:pPr>
        <w:rPr>
          <w:rFonts w:hint="eastAsia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}ADDR_MODE;</w:t>
      </w:r>
    </w:p>
    <w:p w:rsidR="00123E62" w:rsidRDefault="00123E62" w:rsidP="001A2E3D">
      <w:pPr>
        <w:rPr>
          <w:lang w:eastAsia="ko-KR"/>
        </w:rPr>
      </w:pPr>
    </w:p>
    <w:p w:rsidR="00123E62" w:rsidRDefault="00123E62" w:rsidP="001A2E3D">
      <w:pPr>
        <w:rPr>
          <w:lang w:eastAsia="ko-KR"/>
        </w:rPr>
      </w:pP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</w:p>
    <w:p w:rsidR="00123E62" w:rsidRPr="00F74802" w:rsidRDefault="00123E62" w:rsidP="001A2E3D">
      <w:pPr>
        <w:rPr>
          <w:rFonts w:hint="eastAsia"/>
          <w:lang w:eastAsia="ko-KR"/>
        </w:rPr>
      </w:pPr>
    </w:p>
    <w:p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:rsidR="001B51E3" w:rsidRDefault="00F34C31" w:rsidP="001B51E3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1DB3E4" wp14:editId="088AFDA9">
                <wp:simplePos x="0" y="0"/>
                <wp:positionH relativeFrom="column">
                  <wp:posOffset>3992880</wp:posOffset>
                </wp:positionH>
                <wp:positionV relativeFrom="paragraph">
                  <wp:posOffset>67945</wp:posOffset>
                </wp:positionV>
                <wp:extent cx="1249680" cy="411480"/>
                <wp:effectExtent l="0" t="0" r="26670" b="26670"/>
                <wp:wrapNone/>
                <wp:docPr id="77" name="직사각형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F34C31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20151607.c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DB3E4" id="직사각형 77" o:spid="_x0000_s1060" style="position:absolute;margin-left:314.4pt;margin-top:5.35pt;width:98.4pt;height:32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" fillcolor="white [3201]" strokecolor="black [3200]" strokeweight="1pt">
                <v:textbox>
                  <w:txbxContent>
                    <w:p w:rsidR="008347BB" w:rsidRDefault="008347BB" w:rsidP="00F34C31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20151607.c</w:t>
                      </w:r>
                    </w:p>
                  </w:txbxContent>
                </v:textbox>
              </v:rect>
            </w:pict>
          </mc:Fallback>
        </mc:AlternateContent>
      </w:r>
      <w:r w:rsidR="00733D16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67945</wp:posOffset>
                </wp:positionV>
                <wp:extent cx="1249680" cy="411480"/>
                <wp:effectExtent l="0" t="0" r="26670" b="2667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33D16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main.h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5" o:spid="_x0000_s1061" style="position:absolute;margin-left:129.6pt;margin-top:5.35pt;width:98.4pt;height:32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" fillcolor="white [3201]" strokecolor="black [3200]" strokeweight="1pt">
                <v:textbox>
                  <w:txbxContent>
                    <w:p w:rsidR="008347BB" w:rsidRDefault="008347BB" w:rsidP="00733D16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main.h</w:t>
                      </w:r>
                    </w:p>
                  </w:txbxContent>
                </v:textbox>
              </v:rect>
            </w:pict>
          </mc:Fallback>
        </mc:AlternateContent>
      </w:r>
    </w:p>
    <w:p w:rsidR="001B51E3" w:rsidRDefault="00F34C31" w:rsidP="001B51E3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83185</wp:posOffset>
                </wp:positionV>
                <wp:extent cx="1097280" cy="0"/>
                <wp:effectExtent l="0" t="76200" r="26670" b="114300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3090D" id="직선 화살표 연결선 78" o:spid="_x0000_s1026" type="#_x0000_t32" style="position:absolute;left:0;text-align:left;margin-left:228pt;margin-top:6.55pt;width:86.4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" strokecolor="black [3200]" strokeweight=".5pt">
                <v:stroke endarrow="open" joinstyle="miter"/>
              </v:shape>
            </w:pict>
          </mc:Fallback>
        </mc:AlternateContent>
      </w:r>
    </w:p>
    <w:p w:rsidR="00733D16" w:rsidRDefault="00123E62" w:rsidP="001B51E3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147955</wp:posOffset>
                </wp:positionV>
                <wp:extent cx="209550" cy="1657350"/>
                <wp:effectExtent l="0" t="0" r="57150" b="57150"/>
                <wp:wrapNone/>
                <wp:docPr id="89" name="직선 화살표 연결선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0436C" id="직선 화살표 연결선 89" o:spid="_x0000_s1026" type="#_x0000_t32" style="position:absolute;left:0;text-align:left;margin-left:192pt;margin-top:11.65pt;width:16.5pt;height:130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733D16" w:rsidRDefault="00123E62" w:rsidP="001B51E3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14605</wp:posOffset>
                </wp:positionV>
                <wp:extent cx="1457325" cy="1543050"/>
                <wp:effectExtent l="0" t="0" r="66675" b="57150"/>
                <wp:wrapNone/>
                <wp:docPr id="91" name="직선 화살표 연결선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1AEC8" id="직선 화살표 연결선 91" o:spid="_x0000_s1026" type="#_x0000_t32" style="position:absolute;left:0;text-align:left;margin-left:199.5pt;margin-top:1.15pt;width:114.75pt;height:121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81280</wp:posOffset>
                </wp:positionV>
                <wp:extent cx="1028700" cy="1581150"/>
                <wp:effectExtent l="38100" t="0" r="19050" b="57150"/>
                <wp:wrapNone/>
                <wp:docPr id="88" name="직선 화살표 연결선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BFEA7" id="직선 화살표 연결선 88" o:spid="_x0000_s1026" type="#_x0000_t32" style="position:absolute;left:0;text-align:left;margin-left:88.5pt;margin-top:6.4pt;width:81pt;height:124.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F34C31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22225</wp:posOffset>
                </wp:positionV>
                <wp:extent cx="2514600" cy="358140"/>
                <wp:effectExtent l="0" t="0" r="38100" b="99060"/>
                <wp:wrapNone/>
                <wp:docPr id="69" name="직선 화살표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9A941" id="직선 화살표 연결선 69" o:spid="_x0000_s1026" type="#_x0000_t32" style="position:absolute;left:0;text-align:left;margin-left:228pt;margin-top:1.75pt;width:198pt;height:28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" strokecolor="black [3200]" strokeweight=".5pt">
                <v:stroke endarrow="open" joinstyle="miter"/>
              </v:shape>
            </w:pict>
          </mc:Fallback>
        </mc:AlternateContent>
      </w:r>
      <w:r w:rsidR="00F34C31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22225</wp:posOffset>
                </wp:positionV>
                <wp:extent cx="1798320" cy="358140"/>
                <wp:effectExtent l="0" t="0" r="30480" b="99060"/>
                <wp:wrapNone/>
                <wp:docPr id="68" name="직선 화살표 연결선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74A40" id="직선 화살표 연결선 68" o:spid="_x0000_s1026" type="#_x0000_t32" style="position:absolute;left:0;text-align:left;margin-left:219.6pt;margin-top:1.75pt;width:141.6pt;height:28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 w:rsidR="00F34C31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22225</wp:posOffset>
                </wp:positionV>
                <wp:extent cx="1181100" cy="358140"/>
                <wp:effectExtent l="0" t="0" r="57150" b="80010"/>
                <wp:wrapNone/>
                <wp:docPr id="67" name="직선 화살표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3B4E5" id="직선 화살표 연결선 67" o:spid="_x0000_s1026" type="#_x0000_t32" style="position:absolute;left:0;text-align:left;margin-left:201.6pt;margin-top:1.75pt;width:93pt;height:28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  <w:r w:rsidR="00F34C31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22225</wp:posOffset>
                </wp:positionV>
                <wp:extent cx="472440" cy="396240"/>
                <wp:effectExtent l="0" t="0" r="60960" b="6096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72EBD" id="직선 화살표 연결선 66" o:spid="_x0000_s1026" type="#_x0000_t32" style="position:absolute;left:0;text-align:left;margin-left:190.8pt;margin-top:1.75pt;width:37.2pt;height:31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  <w:r w:rsidR="00F34C31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22225</wp:posOffset>
                </wp:positionV>
                <wp:extent cx="83820" cy="396240"/>
                <wp:effectExtent l="76200" t="0" r="30480" b="60960"/>
                <wp:wrapNone/>
                <wp:docPr id="6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5418C" id="직선 화살표 연결선 65" o:spid="_x0000_s1026" type="#_x0000_t32" style="position:absolute;left:0;text-align:left;margin-left:172.2pt;margin-top:1.75pt;width:6.6pt;height:31.2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" strokecolor="black [3200]" strokeweight=".5pt">
                <v:stroke endarrow="open" joinstyle="miter"/>
              </v:shape>
            </w:pict>
          </mc:Fallback>
        </mc:AlternateContent>
      </w:r>
      <w:r w:rsidR="00F34C31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22225</wp:posOffset>
                </wp:positionV>
                <wp:extent cx="807720" cy="396240"/>
                <wp:effectExtent l="38100" t="0" r="30480" b="60960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CB191" id="직선 화살표 연결선 64" o:spid="_x0000_s1026" type="#_x0000_t32" style="position:absolute;left:0;text-align:left;margin-left:108.6pt;margin-top:1.75pt;width:63.6pt;height:31.2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 w:rsidR="00F34C31"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22225</wp:posOffset>
                </wp:positionV>
                <wp:extent cx="1668780" cy="358140"/>
                <wp:effectExtent l="38100" t="0" r="26670" b="99060"/>
                <wp:wrapNone/>
                <wp:docPr id="63" name="직선 화살표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78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5E6FB" id="직선 화살표 연결선 63" o:spid="_x0000_s1026" type="#_x0000_t32" style="position:absolute;left:0;text-align:left;margin-left:27pt;margin-top:1.75pt;width:131.4pt;height:28.2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" strokecolor="black [3200]" strokeweight=".5pt">
                <v:stroke endarrow="open" joinstyle="miter"/>
              </v:shape>
            </w:pict>
          </mc:Fallback>
        </mc:AlternateContent>
      </w:r>
    </w:p>
    <w:p w:rsidR="00733D16" w:rsidRDefault="00733D16" w:rsidP="001B51E3">
      <w:pPr>
        <w:rPr>
          <w:lang w:eastAsia="ko-KR"/>
        </w:rPr>
      </w:pPr>
    </w:p>
    <w:p w:rsidR="00733D16" w:rsidRDefault="00733D16" w:rsidP="001B51E3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E8A383" wp14:editId="0FD5CE88">
                <wp:simplePos x="0" y="0"/>
                <wp:positionH relativeFrom="column">
                  <wp:posOffset>-53340</wp:posOffset>
                </wp:positionH>
                <wp:positionV relativeFrom="paragraph">
                  <wp:posOffset>113665</wp:posOffset>
                </wp:positionV>
                <wp:extent cx="731520" cy="411480"/>
                <wp:effectExtent l="0" t="0" r="11430" b="26670"/>
                <wp:wrapNone/>
                <wp:docPr id="55" name="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33D16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argument.h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8A383" id="직사각형 55" o:spid="_x0000_s1062" style="position:absolute;margin-left:-4.2pt;margin-top:8.95pt;width:57.6pt;height:32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" fillcolor="white [3201]" strokecolor="black [3200]" strokeweight="1pt">
                <v:textbox>
                  <w:txbxContent>
                    <w:p w:rsidR="008347BB" w:rsidRDefault="008347BB" w:rsidP="00733D16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argument.h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B755FF" wp14:editId="7C6AD334">
                <wp:simplePos x="0" y="0"/>
                <wp:positionH relativeFrom="column">
                  <wp:posOffset>5234940</wp:posOffset>
                </wp:positionH>
                <wp:positionV relativeFrom="paragraph">
                  <wp:posOffset>113665</wp:posOffset>
                </wp:positionV>
                <wp:extent cx="731520" cy="411480"/>
                <wp:effectExtent l="0" t="0" r="11430" b="26670"/>
                <wp:wrapNone/>
                <wp:docPr id="56" name="직사각형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33D16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assemble.h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755FF" id="직사각형 56" o:spid="_x0000_s1063" style="position:absolute;margin-left:412.2pt;margin-top:8.95pt;width:57.6pt;height:32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" fillcolor="white [3201]" strokecolor="black [3200]" strokeweight="1pt">
                <v:textbox>
                  <w:txbxContent>
                    <w:p w:rsidR="008347BB" w:rsidRDefault="008347BB" w:rsidP="00733D16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assemble.h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355B3E" wp14:editId="7EFA1BFB">
                <wp:simplePos x="0" y="0"/>
                <wp:positionH relativeFrom="column">
                  <wp:posOffset>4312920</wp:posOffset>
                </wp:positionH>
                <wp:positionV relativeFrom="paragraph">
                  <wp:posOffset>113665</wp:posOffset>
                </wp:positionV>
                <wp:extent cx="731520" cy="411480"/>
                <wp:effectExtent l="0" t="0" r="11430" b="26670"/>
                <wp:wrapNone/>
                <wp:docPr id="54" name="직사각형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33D16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shell.h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55B3E" id="직사각형 54" o:spid="_x0000_s1064" style="position:absolute;margin-left:339.6pt;margin-top:8.95pt;width:57.6pt;height:32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" fillcolor="white [3201]" strokecolor="black [3200]" strokeweight="1pt">
                <v:textbox>
                  <w:txbxContent>
                    <w:p w:rsidR="008347BB" w:rsidRDefault="008347BB" w:rsidP="00733D16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shell.h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1070CE" wp14:editId="7DC47C27">
                <wp:simplePos x="0" y="0"/>
                <wp:positionH relativeFrom="column">
                  <wp:posOffset>3421380</wp:posOffset>
                </wp:positionH>
                <wp:positionV relativeFrom="paragraph">
                  <wp:posOffset>113665</wp:posOffset>
                </wp:positionV>
                <wp:extent cx="731520" cy="411480"/>
                <wp:effectExtent l="0" t="0" r="11430" b="26670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33D16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opcode.h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070CE" id="직사각형 53" o:spid="_x0000_s1065" style="position:absolute;margin-left:269.4pt;margin-top:8.95pt;width:57.6pt;height:32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" fillcolor="white [3201]" strokecolor="black [3200]" strokeweight="1pt">
                <v:textbox>
                  <w:txbxContent>
                    <w:p w:rsidR="008347BB" w:rsidRDefault="008347BB" w:rsidP="00733D16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opcode.h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DBE4E4" wp14:editId="0FE9016E">
                <wp:simplePos x="0" y="0"/>
                <wp:positionH relativeFrom="column">
                  <wp:posOffset>914400</wp:posOffset>
                </wp:positionH>
                <wp:positionV relativeFrom="paragraph">
                  <wp:posOffset>113665</wp:posOffset>
                </wp:positionV>
                <wp:extent cx="731520" cy="411480"/>
                <wp:effectExtent l="0" t="0" r="11430" b="26670"/>
                <wp:wrapNone/>
                <wp:docPr id="50" name="직사각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33D16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exception.h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BE4E4" id="직사각형 50" o:spid="_x0000_s1066" style="position:absolute;margin-left:1in;margin-top:8.95pt;width:57.6pt;height:32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" fillcolor="white [3201]" strokecolor="black [3200]" strokeweight="1pt">
                <v:textbox>
                  <w:txbxContent>
                    <w:p w:rsidR="008347BB" w:rsidRDefault="008347BB" w:rsidP="00733D16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exception.h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D5CF35" wp14:editId="537ADC99">
                <wp:simplePos x="0" y="0"/>
                <wp:positionH relativeFrom="column">
                  <wp:posOffset>2606040</wp:posOffset>
                </wp:positionH>
                <wp:positionV relativeFrom="paragraph">
                  <wp:posOffset>113665</wp:posOffset>
                </wp:positionV>
                <wp:extent cx="731520" cy="411480"/>
                <wp:effectExtent l="0" t="0" r="11430" b="26670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33D16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memory.h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5CF35" id="직사각형 52" o:spid="_x0000_s1067" style="position:absolute;margin-left:205.2pt;margin-top:8.95pt;width:57.6pt;height:32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" fillcolor="white [3201]" strokecolor="black [3200]" strokeweight="1pt">
                <v:textbox>
                  <w:txbxContent>
                    <w:p w:rsidR="008347BB" w:rsidRDefault="008347BB" w:rsidP="00733D16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memory.h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6DCA33" wp14:editId="2DF2E098">
                <wp:simplePos x="0" y="0"/>
                <wp:positionH relativeFrom="column">
                  <wp:posOffset>1760220</wp:posOffset>
                </wp:positionH>
                <wp:positionV relativeFrom="paragraph">
                  <wp:posOffset>113665</wp:posOffset>
                </wp:positionV>
                <wp:extent cx="731520" cy="411480"/>
                <wp:effectExtent l="0" t="0" r="11430" b="26670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33D16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hash.h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DCA33" id="직사각형 51" o:spid="_x0000_s1068" style="position:absolute;margin-left:138.6pt;margin-top:8.95pt;width:57.6pt;height:32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" fillcolor="white [3201]" strokecolor="black [3200]" strokeweight="1pt">
                <v:textbox>
                  <w:txbxContent>
                    <w:p w:rsidR="008347BB" w:rsidRDefault="008347BB" w:rsidP="00733D16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hash.h</w:t>
                      </w:r>
                    </w:p>
                  </w:txbxContent>
                </v:textbox>
              </v:rect>
            </w:pict>
          </mc:Fallback>
        </mc:AlternateContent>
      </w:r>
    </w:p>
    <w:p w:rsidR="00733D16" w:rsidRDefault="00733D16" w:rsidP="001B51E3">
      <w:pPr>
        <w:rPr>
          <w:lang w:eastAsia="ko-KR"/>
        </w:rPr>
      </w:pPr>
    </w:p>
    <w:p w:rsidR="00733D16" w:rsidRDefault="00733D16" w:rsidP="001B51E3">
      <w:pPr>
        <w:rPr>
          <w:lang w:eastAsia="ko-KR"/>
        </w:rPr>
      </w:pPr>
    </w:p>
    <w:p w:rsidR="00733D16" w:rsidRDefault="00F34C31" w:rsidP="001B51E3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5554980</wp:posOffset>
                </wp:positionH>
                <wp:positionV relativeFrom="paragraph">
                  <wp:posOffset>67945</wp:posOffset>
                </wp:positionV>
                <wp:extent cx="15240" cy="190500"/>
                <wp:effectExtent l="76200" t="0" r="60960" b="57150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7E179" id="직선 화살표 연결선 76" o:spid="_x0000_s1026" type="#_x0000_t32" style="position:absolute;left:0;text-align:left;margin-left:437.4pt;margin-top:5.35pt;width:1.2pt;height: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67945</wp:posOffset>
                </wp:positionV>
                <wp:extent cx="0" cy="190500"/>
                <wp:effectExtent l="95250" t="0" r="57150" b="57150"/>
                <wp:wrapNone/>
                <wp:docPr id="75" name="직선 화살표 연결선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09F1D" id="직선 화살표 연결선 75" o:spid="_x0000_s1026" type="#_x0000_t32" style="position:absolute;left:0;text-align:left;margin-left:361.2pt;margin-top:5.35pt;width:0;height: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67945</wp:posOffset>
                </wp:positionV>
                <wp:extent cx="53340" cy="190500"/>
                <wp:effectExtent l="38100" t="0" r="60960" b="57150"/>
                <wp:wrapNone/>
                <wp:docPr id="74" name="직선 화살표 연결선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62960" id="직선 화살표 연결선 74" o:spid="_x0000_s1026" type="#_x0000_t32" style="position:absolute;left:0;text-align:left;margin-left:304.2pt;margin-top:5.35pt;width:4.2pt;height: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67945</wp:posOffset>
                </wp:positionV>
                <wp:extent cx="0" cy="190500"/>
                <wp:effectExtent l="95250" t="0" r="57150" b="57150"/>
                <wp:wrapNone/>
                <wp:docPr id="73" name="직선 화살표 연결선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79B43" id="직선 화살표 연결선 73" o:spid="_x0000_s1026" type="#_x0000_t32" style="position:absolute;left:0;text-align:left;margin-left:234.6pt;margin-top:5.35pt;width:0;height:1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67945</wp:posOffset>
                </wp:positionV>
                <wp:extent cx="0" cy="190500"/>
                <wp:effectExtent l="95250" t="0" r="57150" b="57150"/>
                <wp:wrapNone/>
                <wp:docPr id="72" name="직선 화살표 연결선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D4C6C" id="직선 화살표 연결선 72" o:spid="_x0000_s1026" type="#_x0000_t32" style="position:absolute;left:0;text-align:left;margin-left:172.2pt;margin-top:5.35pt;width:0;height: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67945</wp:posOffset>
                </wp:positionV>
                <wp:extent cx="0" cy="228600"/>
                <wp:effectExtent l="95250" t="0" r="57150" b="57150"/>
                <wp:wrapNone/>
                <wp:docPr id="71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32B91" id="직선 화살표 연결선 71" o:spid="_x0000_s1026" type="#_x0000_t32" style="position:absolute;left:0;text-align:left;margin-left:108.6pt;margin-top:5.35pt;width:0;height:1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67945</wp:posOffset>
                </wp:positionV>
                <wp:extent cx="38100" cy="228600"/>
                <wp:effectExtent l="76200" t="0" r="57150" b="57150"/>
                <wp:wrapNone/>
                <wp:docPr id="70" name="직선 화살표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88C19" id="직선 화살표 연결선 70" o:spid="_x0000_s1026" type="#_x0000_t32" style="position:absolute;left:0;text-align:left;margin-left:24pt;margin-top:5.35pt;width:3pt;height:18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" strokecolor="black [3200]" strokeweight=".5pt">
                <v:stroke endarrow="open" joinstyle="miter"/>
              </v:shape>
            </w:pict>
          </mc:Fallback>
        </mc:AlternateContent>
      </w:r>
    </w:p>
    <w:p w:rsidR="00733D16" w:rsidRDefault="00733D16" w:rsidP="001B51E3">
      <w:pPr>
        <w:rPr>
          <w:lang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E32E74" wp14:editId="5079D462">
                <wp:simplePos x="0" y="0"/>
                <wp:positionH relativeFrom="column">
                  <wp:posOffset>5242560</wp:posOffset>
                </wp:positionH>
                <wp:positionV relativeFrom="paragraph">
                  <wp:posOffset>106045</wp:posOffset>
                </wp:positionV>
                <wp:extent cx="731520" cy="411480"/>
                <wp:effectExtent l="0" t="0" r="11430" b="26670"/>
                <wp:wrapNone/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33D16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assemble.c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32E74" id="직사각형 62" o:spid="_x0000_s1069" style="position:absolute;margin-left:412.8pt;margin-top:8.35pt;width:57.6pt;height:32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" fillcolor="white [3201]" strokecolor="black [3200]" strokeweight="1pt">
                <v:textbox>
                  <w:txbxContent>
                    <w:p w:rsidR="008347BB" w:rsidRDefault="008347BB" w:rsidP="00733D16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assemble.c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0A72C0" wp14:editId="05E0FB95">
                <wp:simplePos x="0" y="0"/>
                <wp:positionH relativeFrom="column">
                  <wp:posOffset>4312920</wp:posOffset>
                </wp:positionH>
                <wp:positionV relativeFrom="paragraph">
                  <wp:posOffset>106045</wp:posOffset>
                </wp:positionV>
                <wp:extent cx="731520" cy="411480"/>
                <wp:effectExtent l="0" t="0" r="11430" b="26670"/>
                <wp:wrapNone/>
                <wp:docPr id="61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33D16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shell.c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A72C0" id="직사각형 61" o:spid="_x0000_s1070" style="position:absolute;margin-left:339.6pt;margin-top:8.35pt;width:57.6pt;height:32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" fillcolor="white [3201]" strokecolor="black [3200]" strokeweight="1pt">
                <v:textbox>
                  <w:txbxContent>
                    <w:p w:rsidR="008347BB" w:rsidRDefault="008347BB" w:rsidP="00733D16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shell.c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9FFA76" wp14:editId="4A58522A">
                <wp:simplePos x="0" y="0"/>
                <wp:positionH relativeFrom="column">
                  <wp:posOffset>3474720</wp:posOffset>
                </wp:positionH>
                <wp:positionV relativeFrom="paragraph">
                  <wp:posOffset>106045</wp:posOffset>
                </wp:positionV>
                <wp:extent cx="731520" cy="411480"/>
                <wp:effectExtent l="0" t="0" r="11430" b="26670"/>
                <wp:wrapNone/>
                <wp:docPr id="60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33D16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opcode.c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FFA76" id="직사각형 60" o:spid="_x0000_s1071" style="position:absolute;margin-left:273.6pt;margin-top:8.35pt;width:57.6pt;height:3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" fillcolor="white [3201]" strokecolor="black [3200]" strokeweight="1pt">
                <v:textbox>
                  <w:txbxContent>
                    <w:p w:rsidR="008347BB" w:rsidRDefault="008347BB" w:rsidP="00733D16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opcode.c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0AA2C2" wp14:editId="7212CF01">
                <wp:simplePos x="0" y="0"/>
                <wp:positionH relativeFrom="column">
                  <wp:posOffset>2613660</wp:posOffset>
                </wp:positionH>
                <wp:positionV relativeFrom="paragraph">
                  <wp:posOffset>106045</wp:posOffset>
                </wp:positionV>
                <wp:extent cx="731520" cy="411480"/>
                <wp:effectExtent l="0" t="0" r="11430" b="26670"/>
                <wp:wrapNone/>
                <wp:docPr id="59" name="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33D16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memory.c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AA2C2" id="직사각형 59" o:spid="_x0000_s1072" style="position:absolute;margin-left:205.8pt;margin-top:8.35pt;width:57.6pt;height:32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" fillcolor="white [3201]" strokecolor="black [3200]" strokeweight="1pt">
                <v:textbox>
                  <w:txbxContent>
                    <w:p w:rsidR="008347BB" w:rsidRDefault="008347BB" w:rsidP="00733D16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memory.c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B2F2DA" wp14:editId="3A1B5AA8">
                <wp:simplePos x="0" y="0"/>
                <wp:positionH relativeFrom="column">
                  <wp:posOffset>1760220</wp:posOffset>
                </wp:positionH>
                <wp:positionV relativeFrom="paragraph">
                  <wp:posOffset>106045</wp:posOffset>
                </wp:positionV>
                <wp:extent cx="731520" cy="411480"/>
                <wp:effectExtent l="0" t="0" r="11430" b="26670"/>
                <wp:wrapNone/>
                <wp:docPr id="58" name="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33D16">
                            <w:pPr>
                              <w:ind w:firstLineChars="50" w:firstLine="100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hash.c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2F2DA" id="직사각형 58" o:spid="_x0000_s1073" style="position:absolute;margin-left:138.6pt;margin-top:8.35pt;width:57.6pt;height:32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" fillcolor="white [3201]" strokecolor="black [3200]" strokeweight="1pt">
                <v:textbox>
                  <w:txbxContent>
                    <w:p w:rsidR="008347BB" w:rsidRDefault="008347BB" w:rsidP="00733D16">
                      <w:pPr>
                        <w:ind w:firstLineChars="50" w:firstLine="100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hash.c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15E80B" wp14:editId="0A73CAC3">
                <wp:simplePos x="0" y="0"/>
                <wp:positionH relativeFrom="column">
                  <wp:posOffset>914400</wp:posOffset>
                </wp:positionH>
                <wp:positionV relativeFrom="paragraph">
                  <wp:posOffset>106045</wp:posOffset>
                </wp:positionV>
                <wp:extent cx="731520" cy="411480"/>
                <wp:effectExtent l="0" t="0" r="11430" b="26670"/>
                <wp:wrapNone/>
                <wp:docPr id="57" name="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33D16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exception.c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5E80B" id="직사각형 57" o:spid="_x0000_s1074" style="position:absolute;margin-left:1in;margin-top:8.35pt;width:57.6pt;height:32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" fillcolor="white [3201]" strokecolor="black [3200]" strokeweight="1pt">
                <v:textbox>
                  <w:txbxContent>
                    <w:p w:rsidR="008347BB" w:rsidRDefault="008347BB" w:rsidP="00733D16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exception.c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BB7C27" wp14:editId="7496A4E7">
                <wp:simplePos x="0" y="0"/>
                <wp:positionH relativeFrom="column">
                  <wp:posOffset>-91440</wp:posOffset>
                </wp:positionH>
                <wp:positionV relativeFrom="paragraph">
                  <wp:posOffset>106045</wp:posOffset>
                </wp:positionV>
                <wp:extent cx="731520" cy="411480"/>
                <wp:effectExtent l="0" t="0" r="11430" b="2667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7BB" w:rsidRDefault="008347BB" w:rsidP="00733D16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argument.c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B7C27" id="직사각형 47" o:spid="_x0000_s1075" style="position:absolute;margin-left:-7.2pt;margin-top:8.35pt;width:57.6pt;height:32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" fillcolor="white [3201]" strokecolor="black [3200]" strokeweight="1pt">
                <v:textbox>
                  <w:txbxContent>
                    <w:p w:rsidR="008347BB" w:rsidRDefault="008347BB" w:rsidP="00733D16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argument.c</w:t>
                      </w:r>
                    </w:p>
                  </w:txbxContent>
                </v:textbox>
              </v:rect>
            </w:pict>
          </mc:Fallback>
        </mc:AlternateContent>
      </w:r>
    </w:p>
    <w:p w:rsidR="00733D16" w:rsidRDefault="00733D16" w:rsidP="001B51E3">
      <w:pPr>
        <w:rPr>
          <w:lang w:eastAsia="ko-KR"/>
        </w:rPr>
      </w:pPr>
    </w:p>
    <w:p w:rsidR="00733D16" w:rsidRPr="001B51E3" w:rsidRDefault="00733D16" w:rsidP="001B51E3">
      <w:pPr>
        <w:rPr>
          <w:lang w:eastAsia="ko-KR"/>
        </w:rPr>
      </w:pPr>
    </w:p>
    <w:p w:rsidR="001A2E3D" w:rsidRDefault="001A2E3D" w:rsidP="001A2E3D">
      <w:pPr>
        <w:rPr>
          <w:lang w:eastAsia="ko-KR"/>
        </w:rPr>
      </w:pPr>
    </w:p>
    <w:p w:rsidR="00733D16" w:rsidRDefault="00123E62" w:rsidP="001A2E3D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C56324C" wp14:editId="21D4608F">
                <wp:simplePos x="0" y="0"/>
                <wp:positionH relativeFrom="column">
                  <wp:posOffset>3629025</wp:posOffset>
                </wp:positionH>
                <wp:positionV relativeFrom="paragraph">
                  <wp:posOffset>62230</wp:posOffset>
                </wp:positionV>
                <wp:extent cx="904875" cy="361950"/>
                <wp:effectExtent l="0" t="0" r="28575" b="190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E62" w:rsidRDefault="00123E62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Simulator.h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6324C" id="Text Box 85" o:spid="_x0000_s1076" type="#_x0000_t202" style="position:absolute;margin-left:285.75pt;margin-top:4.9pt;width:71.25pt;height:28.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" fillcolor="white [3201]" strokeweight=".5pt">
                <v:textbox>
                  <w:txbxContent>
                    <w:p w:rsidR="00123E62" w:rsidRDefault="00123E62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Simulator.h</w:t>
                      </w:r>
                    </w:p>
                  </w:txbxContent>
                </v:textbox>
              </v:shape>
            </w:pict>
          </mc:Fallback>
        </mc:AlternateContent>
      </w:r>
    </w:p>
    <w:p w:rsidR="00733D16" w:rsidRDefault="00123E62" w:rsidP="001A2E3D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918544E" wp14:editId="2566EB7C">
                <wp:simplePos x="0" y="0"/>
                <wp:positionH relativeFrom="column">
                  <wp:posOffset>2162175</wp:posOffset>
                </wp:positionH>
                <wp:positionV relativeFrom="paragraph">
                  <wp:posOffset>5080</wp:posOffset>
                </wp:positionV>
                <wp:extent cx="904875" cy="400050"/>
                <wp:effectExtent l="0" t="0" r="28575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E62" w:rsidRDefault="00123E62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Debug.h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544E" id="Text Box 84" o:spid="_x0000_s1077" type="#_x0000_t202" style="position:absolute;margin-left:170.25pt;margin-top:.4pt;width:71.25pt;height:31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" fillcolor="white [3201]" strokeweight=".5pt">
                <v:textbox>
                  <w:txbxContent>
                    <w:p w:rsidR="00123E62" w:rsidRDefault="00123E62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Debug.h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5080</wp:posOffset>
                </wp:positionV>
                <wp:extent cx="904875" cy="400050"/>
                <wp:effectExtent l="0" t="0" r="28575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E62" w:rsidRDefault="00123E62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inkloader.</w:t>
                            </w:r>
                            <w:r>
                              <w:rPr>
                                <w:lang w:eastAsia="ko-KR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78" type="#_x0000_t202" style="position:absolute;margin-left:60pt;margin-top:.4pt;width:71.25pt;height:31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" fillcolor="white [3201]" strokeweight=".5pt">
                <v:textbox>
                  <w:txbxContent>
                    <w:p w:rsidR="00123E62" w:rsidRDefault="00123E62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L</w:t>
                      </w:r>
                      <w:r>
                        <w:rPr>
                          <w:rFonts w:hint="eastAsia"/>
                          <w:lang w:eastAsia="ko-KR"/>
                        </w:rPr>
                        <w:t>inkloader.</w:t>
                      </w:r>
                      <w:r>
                        <w:rPr>
                          <w:lang w:eastAsia="ko-KR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733D16" w:rsidRDefault="00733D16" w:rsidP="001A2E3D">
      <w:pPr>
        <w:rPr>
          <w:lang w:eastAsia="ko-KR"/>
        </w:rPr>
      </w:pPr>
    </w:p>
    <w:p w:rsidR="00733D16" w:rsidRDefault="00123E62" w:rsidP="001A2E3D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D987802" wp14:editId="0D40E349">
                <wp:simplePos x="0" y="0"/>
                <wp:positionH relativeFrom="column">
                  <wp:posOffset>3600450</wp:posOffset>
                </wp:positionH>
                <wp:positionV relativeFrom="paragraph">
                  <wp:posOffset>100330</wp:posOffset>
                </wp:positionV>
                <wp:extent cx="904875" cy="361950"/>
                <wp:effectExtent l="0" t="0" r="28575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E62" w:rsidRDefault="00123E62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Simulator.c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87802" id="Text Box 87" o:spid="_x0000_s1079" type="#_x0000_t202" style="position:absolute;margin-left:283.5pt;margin-top:7.9pt;width:71.25pt;height:28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" fillcolor="white [3201]" strokeweight=".5pt">
                <v:textbox>
                  <w:txbxContent>
                    <w:p w:rsidR="00123E62" w:rsidRDefault="00123E62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Simulator.c</w:t>
                      </w:r>
                    </w:p>
                  </w:txbxContent>
                </v:textbox>
              </v:shape>
            </w:pict>
          </mc:Fallback>
        </mc:AlternateContent>
      </w:r>
    </w:p>
    <w:p w:rsidR="00733D16" w:rsidRDefault="00123E62" w:rsidP="001A2E3D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135BD6D" wp14:editId="15B0EDA5">
                <wp:simplePos x="0" y="0"/>
                <wp:positionH relativeFrom="column">
                  <wp:posOffset>2188845</wp:posOffset>
                </wp:positionH>
                <wp:positionV relativeFrom="paragraph">
                  <wp:posOffset>5080</wp:posOffset>
                </wp:positionV>
                <wp:extent cx="904875" cy="400050"/>
                <wp:effectExtent l="0" t="0" r="28575" b="190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E62" w:rsidRDefault="00123E62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Debug.c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BD6D" id="Text Box 86" o:spid="_x0000_s1080" type="#_x0000_t202" style="position:absolute;margin-left:172.35pt;margin-top:.4pt;width:71.25pt;height:31.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" fillcolor="white [3201]" strokeweight=".5pt">
                <v:textbox>
                  <w:txbxContent>
                    <w:p w:rsidR="00123E62" w:rsidRDefault="00123E62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Debug.c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C487C44" wp14:editId="43D4150B">
                <wp:simplePos x="0" y="0"/>
                <wp:positionH relativeFrom="column">
                  <wp:posOffset>762000</wp:posOffset>
                </wp:positionH>
                <wp:positionV relativeFrom="paragraph">
                  <wp:posOffset>5080</wp:posOffset>
                </wp:positionV>
                <wp:extent cx="904875" cy="400050"/>
                <wp:effectExtent l="0" t="0" r="28575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3E62" w:rsidRDefault="00123E62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inkloader.</w:t>
                            </w:r>
                            <w:r>
                              <w:rPr>
                                <w:lang w:eastAsia="ko-KR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87C44" id="Text Box 83" o:spid="_x0000_s1081" type="#_x0000_t202" style="position:absolute;margin-left:60pt;margin-top:.4pt;width:71.25pt;height:31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" fillcolor="white [3201]" strokeweight=".5pt">
                <v:textbox>
                  <w:txbxContent>
                    <w:p w:rsidR="00123E62" w:rsidRDefault="00123E62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L</w:t>
                      </w:r>
                      <w:r>
                        <w:rPr>
                          <w:rFonts w:hint="eastAsia"/>
                          <w:lang w:eastAsia="ko-KR"/>
                        </w:rPr>
                        <w:t>inkloader.</w:t>
                      </w:r>
                      <w:r>
                        <w:rPr>
                          <w:lang w:eastAsia="ko-KR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733D16" w:rsidRDefault="00733D16" w:rsidP="001A2E3D">
      <w:pPr>
        <w:rPr>
          <w:lang w:eastAsia="ko-KR"/>
        </w:rPr>
      </w:pPr>
    </w:p>
    <w:p w:rsidR="00733D16" w:rsidRDefault="00733D16" w:rsidP="001A2E3D">
      <w:pPr>
        <w:rPr>
          <w:lang w:eastAsia="ko-KR"/>
        </w:rPr>
      </w:pPr>
    </w:p>
    <w:p w:rsidR="00733D16" w:rsidRDefault="00733D16" w:rsidP="001A2E3D">
      <w:pPr>
        <w:rPr>
          <w:lang w:eastAsia="ko-KR"/>
        </w:rPr>
      </w:pPr>
    </w:p>
    <w:p w:rsidR="00733D16" w:rsidRDefault="00733D16" w:rsidP="001A2E3D">
      <w:pPr>
        <w:rPr>
          <w:lang w:eastAsia="ko-KR"/>
        </w:rPr>
      </w:pPr>
    </w:p>
    <w:p w:rsidR="00733D16" w:rsidRDefault="00733D16" w:rsidP="001A2E3D">
      <w:pPr>
        <w:rPr>
          <w:lang w:eastAsia="ko-KR"/>
        </w:rPr>
      </w:pPr>
    </w:p>
    <w:p w:rsidR="00733D16" w:rsidRDefault="00733D16" w:rsidP="001A2E3D">
      <w:pPr>
        <w:rPr>
          <w:lang w:eastAsia="ko-KR"/>
        </w:rPr>
      </w:pPr>
    </w:p>
    <w:p w:rsidR="00733D16" w:rsidRDefault="00733D16" w:rsidP="001A2E3D">
      <w:pPr>
        <w:rPr>
          <w:lang w:eastAsia="ko-KR"/>
        </w:rPr>
      </w:pPr>
    </w:p>
    <w:p w:rsidR="00733D16" w:rsidRPr="001A2E3D" w:rsidRDefault="00733D16" w:rsidP="001A2E3D">
      <w:pPr>
        <w:rPr>
          <w:lang w:eastAsia="ko-KR"/>
        </w:rPr>
      </w:pPr>
    </w:p>
    <w:p w:rsidR="00E21195" w:rsidRDefault="001A2E3D" w:rsidP="006070F7">
      <w:pPr>
        <w:rPr>
          <w:b/>
          <w:sz w:val="26"/>
          <w:szCs w:val="26"/>
          <w:lang w:eastAsia="ko-KR"/>
        </w:rPr>
      </w:pPr>
      <w:r w:rsidRPr="001A2E3D">
        <w:rPr>
          <w:rFonts w:hint="eastAsia"/>
          <w:b/>
          <w:sz w:val="26"/>
          <w:szCs w:val="26"/>
          <w:lang w:eastAsia="ko-KR"/>
        </w:rPr>
        <w:t xml:space="preserve">5.1  </w:t>
      </w:r>
      <w:r w:rsidR="00F34C31">
        <w:rPr>
          <w:rFonts w:hint="eastAsia"/>
          <w:b/>
          <w:sz w:val="26"/>
          <w:szCs w:val="26"/>
          <w:lang w:eastAsia="ko-KR"/>
        </w:rPr>
        <w:t>main.h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#ifndef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__MAIN_H__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__MAIN_H__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&lt;stdio.h&gt;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&lt;string.h&gt;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&lt;stdlib.h&gt;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&lt;dirent.h&gt;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&lt;unistd.h&gt;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&lt;sys/stat.h&gt;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&lt;sys/types.h&gt;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ERROR_HEX_RANGE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-1000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ERROR_HEX_FORMAT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-1001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ERROR_MEM_BOUND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-1002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ERROR_OVER_ARG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-1003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ERROR_LACK_ARG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-1004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ERROR_SE_RANGE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-1005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ERROR_VALUE_RANGE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-1006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ERROR_NOT_FOUND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-1007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ERROR_FILE_OPEN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-1008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ERROR_FILE_CLOSE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-1009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ERROR_NOT_MNEMONIC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-1010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ERROR_DIR_OPEN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-1011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ERROR_DIR_CLOSE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-1012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ERROR_EMPTY_ASM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-1013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ERROR_WRONG_FORMAT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-1014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ERROR_DUP_SYM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-1015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ERROR_NOT_END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-1016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ERROR_DEC_RANGE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-1017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ERROR_DEC_FORMAT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-1018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ERROR_NOT_ASM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-1019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ERROR_NOT_SYM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-1020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ERROR_ADDR_MODE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-1021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ERROR_NOT_OBJ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-1022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ERROR_FILE_SEEK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-1023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ERROR_LINK_CNT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-1024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ERROR_MDF_OVERFLOW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-1025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ERROR_NOT_INSTRUCT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-1026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FLAG_EMPTY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-2000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lastRenderedPageBreak/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FILE_BUFFER_SIZE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1000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INSTRUCTION_BUFFER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100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INPUT_SIZE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100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_MAX_PATH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260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HASH_SIZE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20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FORMAT_SIZE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5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MEM_SIZE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65536*16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MNEMONIC_SIZE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30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SYMBOL_SIZE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30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OBJCODE_SIZE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30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RECODE_SIZE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100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_MAX_LINK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3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_MAX_REFER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256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BP_SIZE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1000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#endif</w:t>
      </w:r>
    </w:p>
    <w:p w:rsidR="001A2E3D" w:rsidRDefault="001A2E3D" w:rsidP="006070F7">
      <w:pPr>
        <w:rPr>
          <w:b/>
          <w:lang w:eastAsia="ko-KR"/>
        </w:rPr>
      </w:pPr>
    </w:p>
    <w:p w:rsidR="001A2E3D" w:rsidRDefault="001A2E3D" w:rsidP="006070F7">
      <w:pPr>
        <w:rPr>
          <w:b/>
          <w:lang w:eastAsia="ko-KR"/>
        </w:rPr>
      </w:pPr>
    </w:p>
    <w:p w:rsidR="001A2E3D" w:rsidRDefault="00F34C31" w:rsidP="006070F7">
      <w:pPr>
        <w:rPr>
          <w:b/>
          <w:sz w:val="26"/>
          <w:szCs w:val="26"/>
          <w:lang w:eastAsia="ko-KR"/>
        </w:rPr>
      </w:pPr>
      <w:r>
        <w:rPr>
          <w:rFonts w:hint="eastAsia"/>
          <w:b/>
          <w:sz w:val="26"/>
          <w:szCs w:val="26"/>
          <w:lang w:eastAsia="ko-KR"/>
        </w:rPr>
        <w:t>5.2  20151607</w:t>
      </w:r>
      <w:r w:rsidR="001A2E3D" w:rsidRPr="001A2E3D">
        <w:rPr>
          <w:rFonts w:hint="eastAsia"/>
          <w:b/>
          <w:sz w:val="26"/>
          <w:szCs w:val="26"/>
          <w:lang w:eastAsia="ko-KR"/>
        </w:rPr>
        <w:t>.c</w:t>
      </w:r>
      <w:r w:rsidR="001A2E3D" w:rsidRPr="001A2E3D">
        <w:rPr>
          <w:rFonts w:hint="eastAsia"/>
          <w:b/>
          <w:sz w:val="26"/>
          <w:szCs w:val="26"/>
          <w:lang w:eastAsia="ko-KR"/>
        </w:rPr>
        <w:tab/>
      </w:r>
      <w:r w:rsidR="001A2E3D" w:rsidRPr="001A2E3D">
        <w:rPr>
          <w:rFonts w:hint="eastAsia"/>
          <w:b/>
          <w:sz w:val="26"/>
          <w:szCs w:val="26"/>
          <w:lang w:eastAsia="ko-KR"/>
        </w:rPr>
        <w:tab/>
        <w:t xml:space="preserve">//main module </w:t>
      </w:r>
      <w:r w:rsidR="001A2E3D" w:rsidRPr="001A2E3D">
        <w:rPr>
          <w:rFonts w:hint="eastAsia"/>
          <w:b/>
          <w:sz w:val="26"/>
          <w:szCs w:val="26"/>
          <w:lang w:eastAsia="ko-KR"/>
        </w:rPr>
        <w:t>역할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"main.h"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"argument.h"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main()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arg[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INPUT_SIZE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tmp_arg[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INPUT_SIZE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read_opcode_file();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(1)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"sicsim&gt;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fgets(arg,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INPUT_SIZE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stdin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strcpy(tmp_arg, arg);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refine_argument(tmp_arg, arg);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(is_help(arg, tmp_arg))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(is_dir(arg, tmp_arg))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(is_quit(arg))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(is_history(arg, tmp_arg))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(is_dump(arg, tmp_arg))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(is_edit(arg, tmp_arg))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(is_fill(arg, tmp_arg))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(is_reset(arg, tmp_arg))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(is_opcodelist(arg, tmp_arg))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(is_opcode_mnemonic(arg, tmp_arg))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(is_type(arg, tmp_arg))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(is_assemble(arg, tmp_arg))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(is_symbol(arg, tmp_arg))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(is_loader(arg, tmp_arg))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(is_progaddr(arg, tmp_arg))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(is_bp(arg, tmp_arg))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(is_run(arg, tmp_arg))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error_print(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ERROR_NOT_FOUND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F34C31" w:rsidRDefault="00F34C31" w:rsidP="00F34C31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A2E3D" w:rsidRPr="001A2E3D" w:rsidRDefault="001A2E3D" w:rsidP="006070F7">
      <w:pPr>
        <w:rPr>
          <w:b/>
          <w:sz w:val="26"/>
          <w:szCs w:val="26"/>
          <w:lang w:eastAsia="ko-KR"/>
        </w:rPr>
      </w:pPr>
    </w:p>
    <w:p w:rsidR="001A2E3D" w:rsidRDefault="001B10CD" w:rsidP="001A2E3D">
      <w:pPr>
        <w:rPr>
          <w:b/>
          <w:sz w:val="26"/>
          <w:szCs w:val="26"/>
          <w:lang w:eastAsia="ko-KR"/>
        </w:rPr>
      </w:pPr>
      <w:r>
        <w:rPr>
          <w:rFonts w:hint="eastAsia"/>
          <w:b/>
          <w:sz w:val="26"/>
          <w:szCs w:val="26"/>
          <w:lang w:eastAsia="ko-KR"/>
        </w:rPr>
        <w:t>5.3</w:t>
      </w:r>
      <w:r w:rsidR="001A2E3D" w:rsidRPr="001A2E3D">
        <w:rPr>
          <w:rFonts w:hint="eastAsia"/>
          <w:b/>
          <w:sz w:val="26"/>
          <w:szCs w:val="26"/>
          <w:lang w:eastAsia="ko-KR"/>
        </w:rPr>
        <w:t xml:space="preserve">  </w:t>
      </w:r>
      <w:r w:rsidR="00E64112">
        <w:rPr>
          <w:rFonts w:hint="eastAsia"/>
          <w:b/>
          <w:sz w:val="26"/>
          <w:szCs w:val="26"/>
          <w:lang w:eastAsia="ko-KR"/>
        </w:rPr>
        <w:t>argument.h , argument.c</w:t>
      </w:r>
      <w:r w:rsidR="001A2E3D">
        <w:rPr>
          <w:rFonts w:hint="eastAsia"/>
          <w:b/>
          <w:sz w:val="26"/>
          <w:szCs w:val="26"/>
          <w:lang w:eastAsia="ko-KR"/>
        </w:rPr>
        <w:tab/>
      </w:r>
      <w:r w:rsidR="001A2E3D">
        <w:rPr>
          <w:rFonts w:hint="eastAsia"/>
          <w:b/>
          <w:sz w:val="26"/>
          <w:szCs w:val="26"/>
          <w:lang w:eastAsia="ko-KR"/>
        </w:rPr>
        <w:tab/>
        <w:t xml:space="preserve">//extract_parmeter, </w:t>
      </w:r>
      <w:r w:rsidR="00415E73">
        <w:rPr>
          <w:rFonts w:hint="eastAsia"/>
          <w:b/>
          <w:sz w:val="26"/>
          <w:szCs w:val="26"/>
          <w:lang w:eastAsia="ko-KR"/>
        </w:rPr>
        <w:t xml:space="preserve">print_error, </w:t>
      </w:r>
      <w:r w:rsidR="001A2E3D">
        <w:rPr>
          <w:rFonts w:hint="eastAsia"/>
          <w:b/>
          <w:sz w:val="26"/>
          <w:szCs w:val="26"/>
          <w:lang w:eastAsia="ko-KR"/>
        </w:rPr>
        <w:t>is_command module</w:t>
      </w:r>
      <w:r w:rsidR="001A2E3D" w:rsidRPr="001A2E3D">
        <w:rPr>
          <w:rFonts w:hint="eastAsia"/>
          <w:b/>
          <w:sz w:val="26"/>
          <w:szCs w:val="26"/>
          <w:lang w:eastAsia="ko-KR"/>
        </w:rPr>
        <w:t xml:space="preserve"> </w:t>
      </w:r>
      <w:r w:rsidR="001A2E3D">
        <w:rPr>
          <w:rFonts w:hint="eastAsia"/>
          <w:b/>
          <w:sz w:val="26"/>
          <w:szCs w:val="26"/>
          <w:lang w:eastAsia="ko-KR"/>
        </w:rPr>
        <w:t>실행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#ifndef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__ARGUMENT_H__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__ARGUMENT_H__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"main.h"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"exception.h"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"shell.h"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"memory.h"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"opcode.h"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"assemble.h"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"linkloader.h"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"debug.h"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"simulator.h"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refine_argument(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arg[],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result[]);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parsing_argument(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**arg,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**parse);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hex_to_int(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hex[]);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dec_to_int(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dec[]);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lastRenderedPageBreak/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int_to_hex(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num,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hex[],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length);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is_help(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arg[],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tmp_arg[]);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is_history(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arg[],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tmp_arg[]);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is_dir(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arg[],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tmp_arg[]);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is_type(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arg[],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tmp_arg[]);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is_quit(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arg[]);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is_dump(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arg[],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tmp_arg[]);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is_edit(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arg[],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tmp_arg[]);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is_fill(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arg[],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tmp_arg[]);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is_reset(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arg[],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tmp_arg[]);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is_opcodelist(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arg[],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tmp_arg[]);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is_opcode_mnemonic(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arg[],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tmp_arg[]);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is_assemble(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arg[],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tmp_arg[]);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is_symbol(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arg[],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tmp_arg[]);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is_loader(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arg[],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tmp_arg[]);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is_progaddr(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arg[],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tmp_arg[]);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is_bp(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arg[],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tmp_arg[]);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is_run(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arg[],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tmp_arg[]);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#endif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808080"/>
          <w:sz w:val="19"/>
          <w:szCs w:val="19"/>
          <w:lang w:eastAsia="ko-KR"/>
        </w:rPr>
        <w:t xml:space="preserve"> </w:t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#include "argument.h"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int symbol_flag =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//if argument have help command and set right format, execute help command and add history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//else print error message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//return 1 if argument have help command (even if wrong format) else return 0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int is_help(char arg[], char tmp_arg[])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char *parse;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len =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(strcmp(parse, "help") == 0 || strcmp(parse, "h")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error_print(ERROR_OVER_ARG);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cmd_help();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add_history(tmp_arg);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//if argument have dir command and set right format, execute dir command and add history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//else print error message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//return 1 if argument have dir command (even if wrong format) else return 0 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int is_dir(char arg[], char tmp_arg[])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char *parse;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len =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(strcmp(parse, "dir") == 0 || strcmp(parse, "d")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error_print(ERROR_OVER_ARG);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error = cmd_dir();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(error == ERROR_DIR_OPEN || error == ERROR_DIR_CLOSE)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add_history(tmp_arg);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int is_type(char arg[], char tmp_arg[])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char *parse;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len =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(strcmp(parse, "type")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error_print(ERROR_LACK_ARG);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char *filename = parse;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error_print(ERROR_OVER_ARG);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error = cmd_type(filename);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(error == ERROR_FILE_OPEN || error == ERROR_FILE_CLOSE)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add_history(tmp_arg);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//if argument have quit command and set right format, execute quit command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//else print error message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//return 1 if argument have quit command (even if wrong format) else return 0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int is_quit(char arg[])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char *parse;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len =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(strcmp(parse, "quit") == 0 || strcmp(parse, "q")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error_print(ERROR_OVER_ARG);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cmd_quit();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//if argument have history command and set right format, execute history command and add history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//else print error message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//return 1 if argument have history command (even if wrong format) else return 0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int is_history(char arg[], char tmp_arg[])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char *parse;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len =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(strcmp(parse, "history") == 0 || strcmp(parse, "hi")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error_print(ERROR_OVER_ARG);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add_history(tmp_arg);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cmd_history();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//if argument have dump command and set right format, execute dump command and add history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//else print error message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//return 1 if argument have dump command (even if wrong format) else return 0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int is_dump(char arg[], char tmp_arg[])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char *parse;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len =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(strcmp(parse, "dump") == 0 || strcmp(parse, "du")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start = FLAG_EMPTY, end = FLAG_EMPTY;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start = hex_to_int(parse);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(start == ERROR_HEX_FORMAT)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error_print(ERROR_HEX_FORMAT);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(start == ERROR_HEX_RANGE)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error_print(ERROR_HEX_RANGE);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(strcmp(parse, ",") !=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error_print(ERROR_LACK_ARG);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error_print(ERROR_LACK_ARG);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end = hex_to_int(parse);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(end == ERROR_HEX_FORMAT)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error_print(ERROR_HEX_FORMAT);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(end == ERROR_HEX_RANGE)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error_print(ERROR_HEX_RANGE);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error_print(ERROR_OVER_ARG);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error = cmd_dump(start, end);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(error == ERROR_SE_RANGE)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error_print(ERROR_SE_RANGE);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else if (error == ERROR_MEM_BOUND)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error_print(ERROR_MEM_BOUND);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add_history(tmp_arg);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//if argument have edit command and set right format, execute edit command and add history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//else print error message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//return 1 if argument have edit command (even if wrong format) else return 0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int is_edit(char arg[], char tmp_arg[])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char *parse;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len =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(strcmp(parse, "edit") == 0 || strcmp(parse, "e")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error_print(ERROR_LACK_ARG);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addr = hex_to_int(parse);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(addr == ERROR_HEX_FORMAT)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error_print(ERROR_HEX_FORMAT);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(addr == ERROR_HEX_RANGE)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error_print(ERROR_HEX_RANGE);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 == 0 || strcmp(parse, ",") !=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error_print(ERROR_LACK_ARG);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error_print(ERROR_LACK_ARG);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value = hex_to_int(parse);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(value == ERROR_HEX_FORMAT)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error_print(ERROR_HEX_FORMAT);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(value == ERROR_HEX_RANGE)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error_print(ERROR_HEX_RANGE);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error_print(ERROR_OVER_ARG);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error = cmd_edit(addr, value);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(error == ERROR_VALUE_RANGE)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error_print(ERROR_VALUE_RANGE);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add_history(tmp_arg);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//if argument have fill command and set right format, execute fill command and add history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//else print error message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//return 1 if argument have fill command (even if wrong format) else return 0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int is_fill(char arg[], char tmp_arg[])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char *parse;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len =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(strcmp(parse, "fill") == 0 || strcmp(parse, "f")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error_print(ERROR_LACK_ARG);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start = hex_to_int(parse);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(start == ERROR_HEX_FORMAT || start == ERROR_HEX_RANGE)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error_print(start);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 == 0 || strcmp(parse, ",") !=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error_print(ERROR_LACK_ARG);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error_print(ERROR_LACK_ARG);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end = hex_to_int(parse);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(end == ERROR_HEX_FORMAT || end == ERROR_HEX_RANGE)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error_print(end);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 == 0 || strcmp(parse, ",") !=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error_print(ERROR_LACK_ARG);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error_print(ERROR_LACK_ARG);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value = hex_to_int(parse);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(value == ERROR_HEX_FORMAT || value == ERROR_HEX_RANGE)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error_print(value);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error_print(ERROR_OVER_ARG);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error = cmd_fill(start, end, value);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(error == ERROR_VALUE_RANGE || error == ERROR_SE_RANGE)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add_history(tmp_arg);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//if argument have reset command and set right format, execute reset command and add history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//else print error message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//return 1 if argument have reset command (even if wrong format) else return 0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int is_reset(char arg[], char tmp_arg[])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char *parse;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len =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(strcmp(parse, "reset")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error_print(ERROR_OVER_ARG);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cmd_reset();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add_history(tmp_arg);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//if argument have opcodelist command and set right format, execute opcodelist command and add history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//else print error message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//return 1 if argument have opcodelist command (even if wrong format) else return 0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int is_opcodelist(char arg[], char tmp_arg[])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char *parse;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  <w:t>int len =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(strcmp(parse, "opcodelist")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error_print(ERROR_OVER_ARG);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cmd_opcodelist();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add_history(tmp_arg);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//if argument have opcode mnemonic command and set right format, execute opcode mnemonic command and add history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//else print error message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//return 1 if argument have opcode mnemonic command (even if wrong format) else return 0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int is_opcode_mnemonic(char arg[], char tmp_arg[])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char *parse;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len =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(strcmp(parse, "opcode")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error_print(ERROR_LACK_ARG);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char* mnemonic = parse;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error_print(ERROR_OVER_ARG);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error = cmd_opcode_mnemonic(mnemonic);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(error == ERROR_NOT_MNEMONIC)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add_history(tmp_arg);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//check if argument is assemble command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//if this is assemble command return 1 even if error exist else return 0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int is_assemble(char arg[], char tmp_arg[])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char *parse;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len =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(strcmp(parse, "assemble")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symbol_flag =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error_print(ERROR_LACK_ARG);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char *filename = parse;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error_print(ERROR_OVER_ARG);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(cmd_assemble(filename))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symbol_flag =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add_history(tmp_arg);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//check if argument is symbol command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//if this is symbol command return 1 even if error exist else return 0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int is_symbol(char arg[], char tmp_arg[])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char *parse;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len =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(strcmp(parse, "symbol")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error_print(ERROR_OVER_ARG);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if(symbol_flag)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cmd_symbol();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else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printf("there is not recent success asm file\n");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add_history(tmp_arg);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int is_loader(char arg[], char tmp_arg[])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char *parse;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len =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(strcmp(parse, "loader")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cnt =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char filename[_MAX_LINK][INPUT_SIZE];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while (len = parsing_argument(&amp;arg, &amp;parse))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(cnt &gt;= _MAX_LINK)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error_print(ERROR_LINK_CNT);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strcpy(filename[cnt++], 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(cmd_loader(filename,cnt))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add_history(tmp_arg);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int is_progaddr(char arg[], char tmp_arg[])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char *parse;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len =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(strcmp(parse, "progaddr")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value = hex_to_int(parse);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(value == ERROR_HEX_FORMAT || value == ERROR_HEX_RANGE)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error_print(value);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error_print(ERROR_OVER_ARG);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cmd_progaddr(value);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add_history(tmp_arg);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int is_bp(char arg[], char tmp_arg[])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char *parse;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len =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(strcmp(parse, "bp")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//show all break point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cmd_bp_show();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else if (strcmp(parse, "clear")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//clear all break point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error_print(ERROR_OVER_ARG);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cmd_bp_clear();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else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//set break point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value = hex_to_int(parse);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(value == ERROR_HEX_FORMAT || value == ERROR_HEX_RANGE)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error_print(value);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error_print(ERROR_OVER_ARG);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cmd_bp_set(value);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add_history(tmp_arg);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int is_run(char arg[], char tmp_arg[])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char *parse;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len =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(strcmp(parse, "run") ==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error_print(ERROR_OVER_ARG);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cmd_run();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add_history(tmp_arg);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//refine argument to proper format (ex refined = "arg1'\0'arg2'\0'arg3\0\0")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//remove tab and space bar and divde comma from argument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void refine_argument(char arg[], char result[])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i =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while (arg[i] == ' ' || arg[i] == '\t')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i++;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char pre = 'a';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j =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for (; arg[i] != '\0'; i++)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(arg[i] != ' ' &amp;&amp; arg[i] != '\t')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(arg[i] == ',' || pre == ',' || pre == ' ' || pre == '\t')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result[j++] = '\0';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result[j++] = arg[i];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pre = arg[i];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(result[j - 1] == '\n')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result[j - 1] = '\0';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else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result[j++] = '\0';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result[j] = '\0';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//parsing construct from refined argument and set arg pointer to point next construct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//return length of construct and pointer of construct</w:t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int parsing_argument(char **arg, char **parse)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len = strlen(*arg);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*parse = *arg;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*arg += len + 1;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len;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//change hex code to integer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//if hex code is not valid for given hex format return error number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//else return changed inter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int hex_to_int(char hex[])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while (hex[0] == '0')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hex++;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len = strlen(hex);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 &gt; 5)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ERROR_HEX_RANGE;</w:t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//overflow error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ret =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for (int i = 0; i &lt; len; i++)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 *= 16;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('0' &lt;= hex[i] &amp;&amp; hex[i] &lt;= '9')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 += hex[i] - '0';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else if ('A' &lt;= hex[i] &amp;&amp; hex[i] &lt;= 'F')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 += hex[i] - 'A' + 10;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else if ('a' &lt;= hex[i] &amp;&amp; hex[i] &lt;= 'f')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 += hex[i] - 'a' + 10;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else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ERROR_HEX_FORMAT;</w:t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//It is not hex code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ret;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//transform decimal string to integer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//if error exsit return error code else return 1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int dec_to_int(char dec[])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while (dec[0] == '0')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dec++;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len = strlen(dec);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 &gt; 9)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ERROR_DEC_RANGE;</w:t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//overflow error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ret =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for (int i = 0; i &lt; len; i++)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 *= 10;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('0' &lt;= dec[i] &amp;&amp; dec[i] &lt;= '9')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 += dec[i] - '0';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else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ERROR_DEC_FORMAT;</w:t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//It is not dec code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ret;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//transform integer to hexa code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//if error exist return error code else return 1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int int_to_hex(int num, char hex[], int length)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i = 0;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while (num)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(length - i - 1 &lt;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ERROR_VALUE_RANGE;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 tmp = num % 16;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if (tmp &lt; 10)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hex[length - i - 1] = tmp + '0';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else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hex[length - i - 1] = tmp - 10 + 'A';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i++;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num /= 16;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  <w:t>while (length - i - 1 &gt;= 0)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hex[length - i - 1] = '0';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i++;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hex[length] = '\0';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return 1;</w:t>
      </w:r>
    </w:p>
    <w:p w:rsidR="00123E62" w:rsidRP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 w:rsidRPr="00123E62"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E64112" w:rsidRDefault="00E64112" w:rsidP="00123E6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415E73" w:rsidRDefault="00415E73" w:rsidP="00415E73">
      <w:pPr>
        <w:jc w:val="both"/>
        <w:rPr>
          <w:lang w:eastAsia="ko-KR"/>
        </w:rPr>
      </w:pPr>
    </w:p>
    <w:p w:rsidR="00415E73" w:rsidRDefault="00415E73" w:rsidP="00415E73">
      <w:pPr>
        <w:rPr>
          <w:b/>
          <w:sz w:val="26"/>
          <w:szCs w:val="26"/>
          <w:lang w:eastAsia="ko-KR"/>
        </w:rPr>
      </w:pPr>
      <w:r>
        <w:rPr>
          <w:rFonts w:hint="eastAsia"/>
          <w:b/>
          <w:sz w:val="26"/>
          <w:szCs w:val="26"/>
          <w:lang w:eastAsia="ko-KR"/>
        </w:rPr>
        <w:t>5.</w:t>
      </w:r>
      <w:r w:rsidR="001B10CD">
        <w:rPr>
          <w:rFonts w:hint="eastAsia"/>
          <w:b/>
          <w:sz w:val="26"/>
          <w:szCs w:val="26"/>
          <w:lang w:eastAsia="ko-KR"/>
        </w:rPr>
        <w:t>4</w:t>
      </w:r>
      <w:r w:rsidRPr="001A2E3D">
        <w:rPr>
          <w:rFonts w:hint="eastAsia"/>
          <w:b/>
          <w:sz w:val="26"/>
          <w:szCs w:val="26"/>
          <w:lang w:eastAsia="ko-KR"/>
        </w:rPr>
        <w:t xml:space="preserve">  </w:t>
      </w:r>
      <w:r w:rsidR="00E64112">
        <w:rPr>
          <w:rFonts w:hint="eastAsia"/>
          <w:b/>
          <w:sz w:val="26"/>
          <w:szCs w:val="26"/>
          <w:lang w:eastAsia="ko-KR"/>
        </w:rPr>
        <w:t>shell.h  shell.c</w:t>
      </w:r>
      <w:r>
        <w:rPr>
          <w:rFonts w:hint="eastAsia"/>
          <w:b/>
          <w:sz w:val="26"/>
          <w:szCs w:val="26"/>
          <w:lang w:eastAsia="ko-KR"/>
        </w:rPr>
        <w:tab/>
      </w:r>
      <w:r>
        <w:rPr>
          <w:rFonts w:hint="eastAsia"/>
          <w:b/>
          <w:sz w:val="26"/>
          <w:szCs w:val="26"/>
          <w:lang w:eastAsia="ko-KR"/>
        </w:rPr>
        <w:tab/>
        <w:t>// (shell) command module</w:t>
      </w:r>
      <w:r w:rsidRPr="001A2E3D">
        <w:rPr>
          <w:rFonts w:hint="eastAsia"/>
          <w:b/>
          <w:sz w:val="26"/>
          <w:szCs w:val="26"/>
          <w:lang w:eastAsia="ko-KR"/>
        </w:rPr>
        <w:t xml:space="preserve"> </w:t>
      </w:r>
      <w:r>
        <w:rPr>
          <w:rFonts w:hint="eastAsia"/>
          <w:b/>
          <w:sz w:val="26"/>
          <w:szCs w:val="26"/>
          <w:lang w:eastAsia="ko-KR"/>
        </w:rPr>
        <w:t>실행</w:t>
      </w:r>
    </w:p>
    <w:p w:rsidR="00415E73" w:rsidRDefault="00415E73" w:rsidP="00415E73">
      <w:pPr>
        <w:jc w:val="both"/>
        <w:rPr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#ifndef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__SHELL_H__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__SHELL_H__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"main.h"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"hash.h"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"opcode.h"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"assemble.h"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history_node* hinptr;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add_history(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arg[]);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clear_history();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cmd_help();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cmd_history();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cmd_dir();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cmd_type(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filename[]);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cmd_quit();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#endif#include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"shell.h"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history_node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arg[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INPUT_SIZE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hinptr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link;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history_node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2B91AF"/>
          <w:sz w:val="19"/>
          <w:szCs w:val="19"/>
          <w:lang w:eastAsia="ko-KR"/>
        </w:rPr>
        <w:t>hinptr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hn_head 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history_cnt =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 xml:space="preserve">//add argument to the linked-list 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add_history(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arg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[])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history_cnt++;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hinptr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pnew = (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hinptr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)malloc(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(*pnew));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 = 0;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arg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[i] !=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strcpy(pnew-&gt;arg,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arg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i += strlen(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arg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+ i) + 1;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pnew-&gt;link 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strcpy(pnew-&gt;arg,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arg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(hn_head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hn_head = pnew;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hinptr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p = hn_head;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(p-&gt;link)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 = p-&gt;link;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p-&gt;link = pnew;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//free all of dynamic memories in history linked list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clear_history()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hinptr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p = hn_head;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(p)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hinptr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next = p-&gt;link;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free(p);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 = next;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//execute history command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//show all history in its linked-list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cmd_history()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(history_cnt == 1)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 = 1;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hinptr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p = hn_head; p; p = p-&gt;link, i++)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"%d %s"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i, p-&gt;arg);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//execute help command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//show all command name with each right format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cmd_help()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"h[elp]\n"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"d[ir]\n"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"q[uit]\n"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"hi[story]\n"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"du[mp] [start, end]\n"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"e[dit] address, value\n"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"f[ill] start, end, value\n"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"reset\n"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"opcode mnemonic\n"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"opcodelist\n"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"assemble filename\n"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"type filename\n"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"symbol\n"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"progaddr [address]\n"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"loader [object filename1] [...]\n"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"run\n"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"bp [address] (or) bp clear (or) bp\n"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//execute dir command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//show all directories and executable files in current directory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 xml:space="preserve">//if fail to open current directory or close return error message else return 1 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cmd_dir()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currentPath[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_MAX_PATH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getcwd(currentPath,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_MAX_PATH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DIR *dir_ptr;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dirent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*file;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stat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buf;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((dir_ptr = opendir(currentPath))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ERROR_DIR_OPEN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((file = readdir(dir_ptr)) !=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(file-&gt;d_name[0] !=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'.'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lstat(file-&gt;d_name, &amp;buf);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(S_ISDIR(buf.st_mode))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"%s/ 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file-&gt;d_name);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(S_ISREG(buf.st_mode))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"%s* 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file-&gt;d_name);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(closedir(dir_ptr) == 1)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ERROR_DIR_CLOSE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1;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//execute type command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//print all text in file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//if error exist return 0 else return 1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cmd_type(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filename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[])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 fp = fopen(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filename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(fp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error_print(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ERROR_FILE_OPEN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buffer[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FILE_BUFFER_SIZE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(fgets(buffer,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FILE_BUFFER_SIZE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fp) !=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"%s"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buffer);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(fclose(fp)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EOF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error_print(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ERROR_FILE_CLOSE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1;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//execute quit command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//delete all of dynamic memmories which are assigend by the program (history linked-list, hash table)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//and return 0 and terminate process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cmd_quit()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 op_table = get_op_table_addr();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 sym_table = get_sym_table_addr();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clear_history();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clear_hash(op_table);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clear_hash(sym_table);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exit(0);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>}</w:t>
      </w:r>
    </w:p>
    <w:p w:rsidR="00E64112" w:rsidRDefault="00E64112" w:rsidP="00123E62">
      <w:pPr>
        <w:jc w:val="both"/>
        <w:rPr>
          <w:lang w:eastAsia="ko-KR"/>
        </w:rPr>
      </w:pPr>
    </w:p>
    <w:p w:rsidR="001B10CD" w:rsidRDefault="001B10CD" w:rsidP="001B10CD">
      <w:pPr>
        <w:rPr>
          <w:b/>
          <w:sz w:val="26"/>
          <w:szCs w:val="26"/>
          <w:lang w:eastAsia="ko-KR"/>
        </w:rPr>
      </w:pPr>
      <w:r>
        <w:rPr>
          <w:rFonts w:hint="eastAsia"/>
          <w:b/>
          <w:sz w:val="26"/>
          <w:szCs w:val="26"/>
          <w:lang w:eastAsia="ko-KR"/>
        </w:rPr>
        <w:t>5.5</w:t>
      </w:r>
      <w:r w:rsidRPr="001A2E3D">
        <w:rPr>
          <w:rFonts w:hint="eastAsia"/>
          <w:b/>
          <w:sz w:val="26"/>
          <w:szCs w:val="26"/>
          <w:lang w:eastAsia="ko-KR"/>
        </w:rPr>
        <w:t xml:space="preserve">  </w:t>
      </w:r>
      <w:r w:rsidR="00E64112">
        <w:rPr>
          <w:rFonts w:hint="eastAsia"/>
          <w:b/>
          <w:sz w:val="26"/>
          <w:szCs w:val="26"/>
          <w:lang w:eastAsia="ko-KR"/>
        </w:rPr>
        <w:t>memory.h  memory.c</w:t>
      </w:r>
      <w:r>
        <w:rPr>
          <w:rFonts w:hint="eastAsia"/>
          <w:b/>
          <w:sz w:val="26"/>
          <w:szCs w:val="26"/>
          <w:lang w:eastAsia="ko-KR"/>
        </w:rPr>
        <w:tab/>
      </w:r>
      <w:r>
        <w:rPr>
          <w:rFonts w:hint="eastAsia"/>
          <w:b/>
          <w:sz w:val="26"/>
          <w:szCs w:val="26"/>
          <w:lang w:eastAsia="ko-KR"/>
        </w:rPr>
        <w:tab/>
        <w:t>// (memory) command module</w:t>
      </w:r>
      <w:r w:rsidRPr="001A2E3D">
        <w:rPr>
          <w:rFonts w:hint="eastAsia"/>
          <w:b/>
          <w:sz w:val="26"/>
          <w:szCs w:val="26"/>
          <w:lang w:eastAsia="ko-KR"/>
        </w:rPr>
        <w:t xml:space="preserve"> </w:t>
      </w:r>
      <w:r>
        <w:rPr>
          <w:rFonts w:hint="eastAsia"/>
          <w:b/>
          <w:sz w:val="26"/>
          <w:szCs w:val="26"/>
          <w:lang w:eastAsia="ko-KR"/>
        </w:rPr>
        <w:t>실행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#ifndef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__MEMORY_H__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__MEMORY_H__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"main.h"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extern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unsigned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memory[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MEM_SIZE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cmd_dump(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cmd_edit(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addr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cmd_fill(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cmd_reset();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rPr>
          <w:b/>
          <w:sz w:val="26"/>
          <w:szCs w:val="26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#endif</w:t>
      </w:r>
      <w:r>
        <w:rPr>
          <w:rFonts w:hint="eastAsia"/>
          <w:b/>
          <w:sz w:val="26"/>
          <w:szCs w:val="26"/>
          <w:lang w:eastAsia="ko-KR"/>
        </w:rPr>
        <w:t xml:space="preserve"> 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"memory.h"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unsigned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memory[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MEM_SIZE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 = { 0, };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last_addr = -1;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//execute dump command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//show memory status from start address to end address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//print the first address in line and each value with ASCII code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//if start is greater than end, return error number else return 1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cmd_dump(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FLAG_EMPTY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 last_addr + 1;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MEM_SIZE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FLAG_EMPTY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+ 159;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&gt;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ERROR_SE_RANGE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&gt;=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MEM_SIZE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MEM_SIZE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- 1;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/ 16; i &lt;=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/ 16; i++)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"%05X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i * 0x10);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j = 0; j&lt;16; j++)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cur = i * 0x10 + j;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&lt;= cur  &amp;&amp; cur &lt;=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"%02X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memory[cur]);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  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";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j = 0; j&lt;16; j++)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cur = i * 0x10 + j;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&lt;= cur &amp;&amp; cur &lt;=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&amp;&amp; 0x20 &lt;= memory[cur] &amp;&amp; memory[cur] &lt;= 0x7E)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"%c"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memory[cur]);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"."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last_addr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1;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//execute edit command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//edit original value in the address to the given value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//if value is out of range return error number else return 1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cmd_edit(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addr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&gt; 0xFF)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ERROR_VALUE_RANGE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memory[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addr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]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1;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//execute fill command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//fill memory with given value from the start address to the end address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//if start is greater than end or value is out of range return error number else return 1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cmd_fill(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&gt; 0xFF)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ERROR_VALUE_RANGE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&gt;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ERROR_SE_RANGE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start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; i &lt;=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 i++)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memory[i]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1;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//execute reset command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//reset all memory by zero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cmd_reset()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 = 0; i&lt;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MEM_SIZE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 i++)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memory[i] = 0;</w:t>
      </w:r>
    </w:p>
    <w:p w:rsidR="00123E62" w:rsidRDefault="00123E62" w:rsidP="00123E62">
      <w:pPr>
        <w:rPr>
          <w:b/>
          <w:sz w:val="26"/>
          <w:szCs w:val="26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  <w:r>
        <w:rPr>
          <w:rFonts w:hint="eastAsia"/>
          <w:b/>
          <w:sz w:val="26"/>
          <w:szCs w:val="26"/>
          <w:lang w:eastAsia="ko-KR"/>
        </w:rPr>
        <w:t xml:space="preserve"> </w:t>
      </w:r>
    </w:p>
    <w:p w:rsidR="001B10CD" w:rsidRDefault="00E64112" w:rsidP="00123E62">
      <w:pPr>
        <w:rPr>
          <w:b/>
          <w:sz w:val="26"/>
          <w:szCs w:val="26"/>
          <w:lang w:eastAsia="ko-KR"/>
        </w:rPr>
      </w:pPr>
      <w:r>
        <w:rPr>
          <w:rFonts w:hint="eastAsia"/>
          <w:b/>
          <w:sz w:val="26"/>
          <w:szCs w:val="26"/>
          <w:lang w:eastAsia="ko-KR"/>
        </w:rPr>
        <w:t>5.6  opcode.h  opcode.c</w:t>
      </w:r>
      <w:r w:rsidR="001B10CD">
        <w:rPr>
          <w:rFonts w:hint="eastAsia"/>
          <w:b/>
          <w:sz w:val="26"/>
          <w:szCs w:val="26"/>
          <w:lang w:eastAsia="ko-KR"/>
        </w:rPr>
        <w:tab/>
        <w:t>// (opcode) command module , read_opcode module</w:t>
      </w:r>
      <w:r w:rsidR="001B10CD" w:rsidRPr="001A2E3D">
        <w:rPr>
          <w:rFonts w:hint="eastAsia"/>
          <w:b/>
          <w:sz w:val="26"/>
          <w:szCs w:val="26"/>
          <w:lang w:eastAsia="ko-KR"/>
        </w:rPr>
        <w:t xml:space="preserve"> </w:t>
      </w:r>
      <w:r w:rsidR="001B10CD">
        <w:rPr>
          <w:rFonts w:hint="eastAsia"/>
          <w:b/>
          <w:sz w:val="26"/>
          <w:szCs w:val="26"/>
          <w:lang w:eastAsia="ko-KR"/>
        </w:rPr>
        <w:t>실행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#ifndef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__OPCODE_H__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__OPCODE_H__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"main.h"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"hash.h"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"exception.h"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"argument.h"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opcode_node* onptr;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opcode_node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mnemonic[MNEMONIC_SIZE];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opcode;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format[FORMAT_SIZE];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}opcode_node;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read_opcode_file();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onptr find_mnemonic(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mnemonic[]);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cmd_opcodelist();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cmd_opcode_mnemonic(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mnemonic[]);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hnptr* get_op_table_addr();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#endif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"opcode.h"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2B91AF"/>
          <w:sz w:val="19"/>
          <w:szCs w:val="19"/>
          <w:lang w:eastAsia="ko-KR"/>
        </w:rPr>
        <w:t>hnptr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op_table[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HASH_SIZE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] = {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};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//read opcode.txt and store in hash table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//if file open error or file close error return 0 and print error message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//else return 1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read_opcode_file()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 fp = fopen(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"opcode.txt"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(fp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error_print(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ERROR_FILE_OPEN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buffer[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FILE_BUFFER_SIZE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tmp_buffer[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FILE_BUFFER_SIZE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(fgets(buffer,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FILE_BUFFER_SIZE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fp) !=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strcpy(tmp_buffer, buffer);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refine_argument(tmp_buffer, buffer);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*arg = buffer;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*parse;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onptr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pnew = (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onptr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)malloc(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(*pnew));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parsing_argument(&amp;arg, &amp;parse);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pnew-&gt;opcode = hex_to_int(parse);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parsing_argument(&amp;arg, &amp;parse);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strcpy(pnew-&gt;mnemonic, parse);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parsing_argument(&amp;arg, &amp;parse);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strcpy(pnew-&gt;format, parse);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hash_number = hash_function(pnew-&gt;mnemonic);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add_hash(op_table, pnew, hash_number);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(fclose(fp)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EOF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error_print(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ERROR_FILE_CLOSE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1;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//find precise mnemonic in hash table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 xml:space="preserve">//if success to find, return the mnemonic node else return null pointer 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2B91AF"/>
          <w:sz w:val="19"/>
          <w:szCs w:val="19"/>
          <w:lang w:eastAsia="ko-KR"/>
        </w:rPr>
        <w:t>onptr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find_mnemonic(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mnemonic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[])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hash_number = hash_function(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mnemonic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p = op_table[hash_number]; p; p = p-&gt;link)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onptr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 = p-&gt;data;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(strcmp(op-&gt;mnemonic,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mnemonic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//execute opcodelist command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//show all opcode in each hash table number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cmd_opcodelist()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HASH_SIZE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 i++)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"%d :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i);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p = op_table[i]; p; p = p-&gt;link)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onptr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data = p-&gt;data;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"[%s,%02X]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data-&gt;mnemonic, data-&gt;opcode);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(p-&gt;link)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"-&gt;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//execute opcode mnemonic command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//show opcode of the mnemonic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cmd_opcode_mnemonic(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mnemonic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[])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onptr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 = find_mnemonic(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mnemonic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(op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ERROR_NOT_MNEMONIC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"opcode is %02X\n"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op-&gt;opcode);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1;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//get op_table address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2B91AF"/>
          <w:sz w:val="19"/>
          <w:szCs w:val="19"/>
          <w:lang w:eastAsia="ko-KR"/>
        </w:rPr>
        <w:t>hnptr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 get_op_table_addr()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op_table;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B10CD" w:rsidRDefault="001B10CD" w:rsidP="001B10CD">
      <w:pPr>
        <w:jc w:val="both"/>
        <w:rPr>
          <w:lang w:eastAsia="ko-KR"/>
        </w:rPr>
      </w:pPr>
    </w:p>
    <w:p w:rsidR="00E64112" w:rsidRDefault="00E64112" w:rsidP="001B10CD">
      <w:pPr>
        <w:jc w:val="both"/>
        <w:rPr>
          <w:b/>
          <w:sz w:val="26"/>
          <w:szCs w:val="26"/>
          <w:lang w:eastAsia="ko-KR"/>
        </w:rPr>
      </w:pPr>
      <w:r>
        <w:rPr>
          <w:rFonts w:hint="eastAsia"/>
          <w:b/>
          <w:sz w:val="26"/>
          <w:szCs w:val="26"/>
          <w:lang w:eastAsia="ko-KR"/>
        </w:rPr>
        <w:t>5.7  hash.h  hash.c</w:t>
      </w:r>
      <w:r>
        <w:rPr>
          <w:rFonts w:hint="eastAsia"/>
          <w:b/>
          <w:sz w:val="26"/>
          <w:szCs w:val="26"/>
          <w:lang w:eastAsia="ko-KR"/>
        </w:rPr>
        <w:tab/>
      </w:r>
      <w:r>
        <w:rPr>
          <w:rFonts w:hint="eastAsia"/>
          <w:b/>
          <w:sz w:val="26"/>
          <w:szCs w:val="26"/>
          <w:lang w:eastAsia="ko-KR"/>
        </w:rPr>
        <w:tab/>
        <w:t>//</w:t>
      </w:r>
      <w:r>
        <w:rPr>
          <w:rFonts w:hint="eastAsia"/>
          <w:b/>
          <w:sz w:val="26"/>
          <w:szCs w:val="26"/>
          <w:lang w:eastAsia="ko-KR"/>
        </w:rPr>
        <w:t>해쉬</w:t>
      </w:r>
      <w:r>
        <w:rPr>
          <w:rFonts w:hint="eastAsia"/>
          <w:b/>
          <w:sz w:val="26"/>
          <w:szCs w:val="26"/>
          <w:lang w:eastAsia="ko-KR"/>
        </w:rPr>
        <w:t xml:space="preserve"> </w:t>
      </w:r>
      <w:r>
        <w:rPr>
          <w:rFonts w:hint="eastAsia"/>
          <w:b/>
          <w:sz w:val="26"/>
          <w:szCs w:val="26"/>
          <w:lang w:eastAsia="ko-KR"/>
        </w:rPr>
        <w:t>테이블의</w:t>
      </w:r>
      <w:r>
        <w:rPr>
          <w:rFonts w:hint="eastAsia"/>
          <w:b/>
          <w:sz w:val="26"/>
          <w:szCs w:val="26"/>
          <w:lang w:eastAsia="ko-KR"/>
        </w:rPr>
        <w:t xml:space="preserve"> </w:t>
      </w:r>
      <w:r>
        <w:rPr>
          <w:rFonts w:hint="eastAsia"/>
          <w:b/>
          <w:sz w:val="26"/>
          <w:szCs w:val="26"/>
          <w:lang w:eastAsia="ko-KR"/>
        </w:rPr>
        <w:t>삽입</w:t>
      </w:r>
      <w:r>
        <w:rPr>
          <w:rFonts w:hint="eastAsia"/>
          <w:b/>
          <w:sz w:val="26"/>
          <w:szCs w:val="26"/>
          <w:lang w:eastAsia="ko-KR"/>
        </w:rPr>
        <w:t>,</w:t>
      </w:r>
      <w:r>
        <w:rPr>
          <w:rFonts w:hint="eastAsia"/>
          <w:b/>
          <w:sz w:val="26"/>
          <w:szCs w:val="26"/>
          <w:lang w:eastAsia="ko-KR"/>
        </w:rPr>
        <w:t>삭제</w:t>
      </w:r>
      <w:r>
        <w:rPr>
          <w:rFonts w:hint="eastAsia"/>
          <w:b/>
          <w:sz w:val="26"/>
          <w:szCs w:val="26"/>
          <w:lang w:eastAsia="ko-KR"/>
        </w:rPr>
        <w:t xml:space="preserve">, </w:t>
      </w:r>
      <w:r>
        <w:rPr>
          <w:rFonts w:hint="eastAsia"/>
          <w:b/>
          <w:sz w:val="26"/>
          <w:szCs w:val="26"/>
          <w:lang w:eastAsia="ko-KR"/>
        </w:rPr>
        <w:t>찾기를</w:t>
      </w:r>
      <w:r>
        <w:rPr>
          <w:rFonts w:hint="eastAsia"/>
          <w:b/>
          <w:sz w:val="26"/>
          <w:szCs w:val="26"/>
          <w:lang w:eastAsia="ko-KR"/>
        </w:rPr>
        <w:t xml:space="preserve"> </w:t>
      </w:r>
      <w:r>
        <w:rPr>
          <w:rFonts w:hint="eastAsia"/>
          <w:b/>
          <w:sz w:val="26"/>
          <w:szCs w:val="26"/>
          <w:lang w:eastAsia="ko-KR"/>
        </w:rPr>
        <w:t>관리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808080"/>
          <w:sz w:val="19"/>
          <w:szCs w:val="19"/>
          <w:lang w:eastAsia="ko-KR"/>
        </w:rPr>
        <w:t>#ifndef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__HASH_H__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__HASH_H__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"main.h"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hash_node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* 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hnptr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hash_node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* data;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hnptr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link;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hash_node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add_hash(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hnptr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hash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[],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*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data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hash_number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clear_hash(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hnptr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hash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[]);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hash_function(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str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[]);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jc w:val="both"/>
        <w:rPr>
          <w:rFonts w:ascii="돋움체" w:hAnsi="돋움체" w:cs="돋움체"/>
          <w:color w:val="808080"/>
          <w:sz w:val="19"/>
          <w:szCs w:val="19"/>
          <w:lang w:eastAsia="ko-KR"/>
        </w:rPr>
      </w:pPr>
      <w:r>
        <w:rPr>
          <w:rFonts w:ascii="돋움체" w:hAnsi="돋움체" w:cs="돋움체"/>
          <w:color w:val="808080"/>
          <w:sz w:val="19"/>
          <w:szCs w:val="19"/>
          <w:lang w:eastAsia="ko-KR"/>
        </w:rPr>
        <w:t>#endif</w:t>
      </w:r>
    </w:p>
    <w:p w:rsidR="00E64112" w:rsidRDefault="00E64112" w:rsidP="00E64112">
      <w:pPr>
        <w:jc w:val="both"/>
        <w:rPr>
          <w:rFonts w:ascii="돋움체" w:hAnsi="돋움체" w:cs="돋움체"/>
          <w:color w:val="80808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"hash.h"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add_hash(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hnptr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hash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[],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*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data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hash_number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hnptr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pnew = (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hnptr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)malloc(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sizeof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(*pnew));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pnew-&gt;data =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data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pnew-&gt;link =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hash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[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hash_number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];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hash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[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hash_number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] = pnew;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//free all of dynamic memories in hash table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clear_hash(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hnptr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hash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[])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 = 0; i &lt; 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HASH_SIZE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 i++)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hnptr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p =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hash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[i];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(p)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hnptr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next = p-&gt;link;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free(p-&gt;data);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free(p);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p = next;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hash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[i] = NULL;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//according to string, decide hash number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hash_function(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str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[])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unsigned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long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hash = 5381;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c;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((c = *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str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++))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hash = ((hash &lt;&lt; 5) + hash) + c;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hash % 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HASH_SIZE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b/>
          <w:sz w:val="26"/>
          <w:szCs w:val="26"/>
          <w:lang w:eastAsia="ko-KR"/>
        </w:rPr>
      </w:pPr>
      <w:r>
        <w:rPr>
          <w:rFonts w:hint="eastAsia"/>
          <w:b/>
          <w:sz w:val="26"/>
          <w:szCs w:val="26"/>
          <w:lang w:eastAsia="ko-KR"/>
        </w:rPr>
        <w:t>5.8  exception.h  exception.c</w:t>
      </w:r>
      <w:r>
        <w:rPr>
          <w:rFonts w:hint="eastAsia"/>
          <w:b/>
          <w:sz w:val="26"/>
          <w:szCs w:val="26"/>
          <w:lang w:eastAsia="ko-KR"/>
        </w:rPr>
        <w:tab/>
        <w:t>//</w:t>
      </w:r>
      <w:r>
        <w:rPr>
          <w:rFonts w:hint="eastAsia"/>
          <w:b/>
          <w:sz w:val="26"/>
          <w:szCs w:val="26"/>
          <w:lang w:eastAsia="ko-KR"/>
        </w:rPr>
        <w:t>오류</w:t>
      </w:r>
      <w:r>
        <w:rPr>
          <w:rFonts w:hint="eastAsia"/>
          <w:b/>
          <w:sz w:val="26"/>
          <w:szCs w:val="26"/>
          <w:lang w:eastAsia="ko-KR"/>
        </w:rPr>
        <w:t xml:space="preserve"> </w:t>
      </w:r>
      <w:r>
        <w:rPr>
          <w:rFonts w:hint="eastAsia"/>
          <w:b/>
          <w:sz w:val="26"/>
          <w:szCs w:val="26"/>
          <w:lang w:eastAsia="ko-KR"/>
        </w:rPr>
        <w:t>코드</w:t>
      </w:r>
      <w:r>
        <w:rPr>
          <w:rFonts w:hint="eastAsia"/>
          <w:b/>
          <w:sz w:val="26"/>
          <w:szCs w:val="26"/>
          <w:lang w:eastAsia="ko-KR"/>
        </w:rPr>
        <w:t xml:space="preserve"> </w:t>
      </w:r>
      <w:r>
        <w:rPr>
          <w:rFonts w:hint="eastAsia"/>
          <w:b/>
          <w:sz w:val="26"/>
          <w:szCs w:val="26"/>
          <w:lang w:eastAsia="ko-KR"/>
        </w:rPr>
        <w:t>출력을</w:t>
      </w:r>
      <w:r>
        <w:rPr>
          <w:rFonts w:hint="eastAsia"/>
          <w:b/>
          <w:sz w:val="26"/>
          <w:szCs w:val="26"/>
          <w:lang w:eastAsia="ko-KR"/>
        </w:rPr>
        <w:t xml:space="preserve"> </w:t>
      </w:r>
      <w:r>
        <w:rPr>
          <w:rFonts w:hint="eastAsia"/>
          <w:b/>
          <w:sz w:val="26"/>
          <w:szCs w:val="26"/>
          <w:lang w:eastAsia="ko-KR"/>
        </w:rPr>
        <w:t>관리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808080"/>
          <w:sz w:val="19"/>
          <w:szCs w:val="19"/>
          <w:lang w:eastAsia="ko-KR"/>
        </w:rPr>
        <w:t>#ifndef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__EXCEPTION_H__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__EXCEPTION_H__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"main.h"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"assemble.h"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"hash.h"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error_print(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asm_error(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line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808080"/>
          <w:sz w:val="19"/>
          <w:szCs w:val="19"/>
          <w:lang w:eastAsia="ko-KR"/>
        </w:rPr>
      </w:pPr>
      <w:r>
        <w:rPr>
          <w:rFonts w:ascii="돋움체" w:hAnsi="돋움체" w:cs="돋움체"/>
          <w:color w:val="808080"/>
          <w:sz w:val="19"/>
          <w:szCs w:val="19"/>
          <w:lang w:eastAsia="ko-KR"/>
        </w:rPr>
        <w:t>#endif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"exception.h"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//according to error parameter, print proper error message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//errors number are defined in header file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error_print(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ERROR_OVER_ARG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"ERROR_OVER_ARG : over argument\n"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ERROR_HEX_FORMAT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"ERROR_HEX_FORMAT : please write right positive hex code\n"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ERROR_HEX_RANGE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"ERROR_HEX_RANGE : hex code can be range of 0x00000 ~ 0xFFFFF\n"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ERROR_MEM_BOUND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"ERROR_MEM_BOUND : memory can't over 0xFFFFF\n"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ERROR_LACK_ARG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"ERROR_LACK_ARG : lack argument\n"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ERROR_SE_RANGE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"ERROR_SE_RANGE : start can't be greater than end\n"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ERROR_VALUE_RANGE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"ERROR_VALUE_RANGE : wrong range of value\n"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ERROR_NOT_FOUND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"ERROR_NOT_FOUND : can not find command\n"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ERROR_FILE_OPEN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"ERROR_FILE_OPEN : fail to open file\n"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ERROR_FILE_CLOSE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"ERROR_FILE_CLOSE : fail to close file\n"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ERROR_NOT_MNEMONIC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"ERROR_NOT_MNEMONIC : can not find the mnemonic\n"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ERROR_DIR_OPEN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"ERROR_DIR_OPEN : can not read information of current directory\n"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ERROR_DIR_CLOSE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"ERROR_DIR_CLOSE : can not close current directory\n"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ERROR_EMPTY_ASM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"ERROR_EMPTY_ASM : It is empty asm file\n"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ERROR_WRONG_FORMAT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"ERROR_WRONG_FORMAT : please set right format\n"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ERROR_DUP_SYM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"ERROR_DUP_SYM : duplicate symbol error\n"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ERROR_NOT_END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"ERROR_NOT_END : can not find program end directive\n"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ERROR_DEC_RANGE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"ERROR_DEC_RANGE : wrong range of decimal\n"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ERROR_DEC_FORMAT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"ERROR_DEC_FORMAT : wrong format of decimal\n"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ERROR_NOT_ASM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"ERROR_NOT_ASM : it is not asm file\n"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ERROR_NOT_SYM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"ERROR_NOT_SYM : there is not the symbol in symbol table\n"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ERROR_ADDR_MODE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"ERROR_ADDR_MODE : can not find right addressing mode\n"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ERROR_NOT_OBJ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"ERROR_NOT_OBJ : it is not obj file\n"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ERROR_FILE_SEEK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"ERROR_FILE_SEEK : can not move buffer cursor to start of file\n"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ERROR_LINK_CNT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"ERROR_LINK_CNT : over maximum link count %d\n"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_MAX_LINK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ERROR_MDF_OVERFLOW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"ERROR_MDF_OVERFLOW : value overflow by modification code\n"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ERROR_NOT_INSTRUCT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"ERROR_NOT_INSTRUCT : can not run the no exist instruction\n"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//error_print with error line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asm_error(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"LINE %d :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line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error_print(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error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E64112" w:rsidRDefault="00123E62" w:rsidP="00123E62">
      <w:pPr>
        <w:jc w:val="both"/>
        <w:rPr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b/>
          <w:sz w:val="26"/>
          <w:szCs w:val="26"/>
          <w:lang w:eastAsia="ko-KR"/>
        </w:rPr>
      </w:pPr>
      <w:r>
        <w:rPr>
          <w:rFonts w:hint="eastAsia"/>
          <w:b/>
          <w:sz w:val="26"/>
          <w:szCs w:val="26"/>
          <w:lang w:eastAsia="ko-KR"/>
        </w:rPr>
        <w:t>5.9  assemble.h  assemble.c</w:t>
      </w:r>
      <w:r>
        <w:rPr>
          <w:rFonts w:hint="eastAsia"/>
          <w:b/>
          <w:sz w:val="26"/>
          <w:szCs w:val="26"/>
          <w:lang w:eastAsia="ko-KR"/>
        </w:rPr>
        <w:tab/>
        <w:t>//</w:t>
      </w:r>
      <w:r>
        <w:rPr>
          <w:rFonts w:hint="eastAsia"/>
          <w:b/>
          <w:sz w:val="26"/>
          <w:szCs w:val="26"/>
          <w:lang w:eastAsia="ko-KR"/>
        </w:rPr>
        <w:t>어셈블</w:t>
      </w:r>
      <w:r>
        <w:rPr>
          <w:rFonts w:hint="eastAsia"/>
          <w:b/>
          <w:sz w:val="26"/>
          <w:szCs w:val="26"/>
          <w:lang w:eastAsia="ko-KR"/>
        </w:rPr>
        <w:t xml:space="preserve"> </w:t>
      </w:r>
      <w:r>
        <w:rPr>
          <w:rFonts w:hint="eastAsia"/>
          <w:b/>
          <w:sz w:val="26"/>
          <w:szCs w:val="26"/>
          <w:lang w:eastAsia="ko-KR"/>
        </w:rPr>
        <w:t>기능</w:t>
      </w:r>
      <w:r>
        <w:rPr>
          <w:rFonts w:hint="eastAsia"/>
          <w:b/>
          <w:sz w:val="26"/>
          <w:szCs w:val="26"/>
          <w:lang w:eastAsia="ko-KR"/>
        </w:rPr>
        <w:t xml:space="preserve"> </w:t>
      </w:r>
      <w:r>
        <w:rPr>
          <w:rFonts w:hint="eastAsia"/>
          <w:b/>
          <w:sz w:val="26"/>
          <w:szCs w:val="26"/>
          <w:lang w:eastAsia="ko-KR"/>
        </w:rPr>
        <w:t>담당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b/>
          <w:sz w:val="26"/>
          <w:szCs w:val="26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808080"/>
          <w:sz w:val="19"/>
          <w:szCs w:val="19"/>
          <w:lang w:eastAsia="ko-KR"/>
        </w:rPr>
        <w:t>#ifndef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__ASSEMBLE_H__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__ASSEMBLE_H__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"main.h"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"hash.h"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"argument.h"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symbol_node* snptr;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symbol_node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symbol[SYMBOL_SIZE];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loc;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}symbol_node;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instruction* inptr;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instruction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*comment;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*label;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*directive;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*mnemonic;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*operand;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loc;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line;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inptr link;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}instruction;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object_code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code;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format;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}object_code;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//in next project, create file io source code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cmd_assemble(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filename[]);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cmd_symbol();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read_line(FILE* fp,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buffer[],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tmp_buffer[],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inptr make_instruction(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arg[],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clear_intermediate();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add_symbol(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symbol[],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loc);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snptr find_symbol(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symbol[]);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add_instruction(inptr pnew);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assemble_pass1(FILE *asm_fp);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assemble_pass2(FILE* list_fp, FILE* obj_fp);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make_obj(inptr cur, object_code *obj);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obj_to_str(object_code obj,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str[]);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write_list_line(FILE *fp, inptr cur,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obj[]);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write_obj_line(FILE *fp,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type,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record_start,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record[]);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is_directive(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directive[]);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is_mnemonic(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mnemonic[]);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is_register(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reg[]);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cmp_string(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* a,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* b);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hnptr* get_sym_table_addr();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808080"/>
          <w:sz w:val="19"/>
          <w:szCs w:val="19"/>
          <w:lang w:eastAsia="ko-KR"/>
        </w:rPr>
      </w:pPr>
      <w:r>
        <w:rPr>
          <w:rFonts w:ascii="돋움체" w:hAnsi="돋움체" w:cs="돋움체"/>
          <w:color w:val="808080"/>
          <w:sz w:val="19"/>
          <w:szCs w:val="19"/>
          <w:lang w:eastAsia="ko-KR"/>
        </w:rPr>
        <w:t>#endif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b/>
          <w:sz w:val="26"/>
          <w:szCs w:val="26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"assemble.h"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2B91AF"/>
          <w:sz w:val="19"/>
          <w:szCs w:val="19"/>
          <w:lang w:eastAsia="ko-KR"/>
        </w:rPr>
        <w:t>hnptr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sym_table[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HASH_SIZE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] = { 0, };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2B91AF"/>
          <w:sz w:val="19"/>
          <w:szCs w:val="19"/>
          <w:lang w:eastAsia="ko-KR"/>
        </w:rPr>
        <w:lastRenderedPageBreak/>
        <w:t>inptr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intermediate = NULL;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2B91AF"/>
          <w:sz w:val="19"/>
          <w:szCs w:val="19"/>
          <w:lang w:eastAsia="ko-KR"/>
        </w:rPr>
        <w:t>inptr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rear = NULL;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base_flag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base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program_name[7];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program_length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sym_table_num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modification_table[1000];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mdf_num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//assembler command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//assemble asm file to obj, lst file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//if error, print error and return 0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cmd_assemble(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filename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[])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clear_hash(sym_table);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sym_table_num =0;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mdf_num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base_flag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base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intermediate = NULL;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rear = NULL;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strcpy(program_name,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"NONAME"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program_length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len = strlen(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filename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(len &lt;= 4 || 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filename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+ len - 4,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".asm"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!= 0)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//NOT asm file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ERROR_NOT_ASM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FILE* asm_fp = fopen(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filename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"r"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(asm_fp == NULL)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ERROR_FILE_OPEN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filename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[len - 4] 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strcat(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filename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".lst"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FILE *list_fp = fopen(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filename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"w"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(list_fp == NULL)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ERROR_FILE_OPEN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clear_hash(sym_table);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//sym_table initialize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sym_table_num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filename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[len - 4] 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strcat(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filename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".obj"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FILE *obj_fp = fopen(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filename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"w"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(obj_fp == NULL)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ERROR_FILE_OPEN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add_symbol(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"A"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0);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add_symbol(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"X"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1);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add_symbol(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"L"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2);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add_symbol(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"B"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3);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add_symbol(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"S"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4);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add_symbol(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"T"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5);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add_symbol(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"F"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6);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add_symbol(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"PC"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8);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add_symbol(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"SW"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9);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success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(assemble_pass1(asm_fp) &amp;&amp; assemble_pass2(list_fp, obj_fp))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success =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clear_hash(sym_table);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currentPath[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_MAX_PATH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];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getcwd(currentPath, 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_MAX_PATH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strcat(currentPath,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"/"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strcat(currentPath,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filename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remove(currentPath);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currentPath[strlen(currentPath) - 4] 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strcat(currentPath,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".lst"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remove(currentPath);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clear_intermediate();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(fclose(asm_fp) == EOF)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ERROR_FILE_CLOSE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(fclose(list_fp) == EOF)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ERROR_FILE_CLOSE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(fclose(obj_fp) == EOF)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error_print(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ERROR_FILE_CLOSE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filename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[len - 4] 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"output file : [%s.lst], [%s.obj]\n"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filename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filename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success;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//symbol command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//print all symbol in symbol table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cmd_symbol()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(sym_table_num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"symbol table is empty\n"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snptr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*tmp = (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snptr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*)malloc(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sizeof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(*tmp) * sym_table_num);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k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 = 0; i &lt; 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HASH_SIZE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 i++)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hnptr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p = sym_table[i]; p; p = p-&gt;link)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snptr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sym = p-&gt;data;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(!is_register(sym-&gt;symbol))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tmp[k++] = sym;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 = 0; i &lt; k; i++)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j = 0; j &lt; k - i-1; j++)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(cmp_string(tmp[j], tmp[j + 1]))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snptr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t = tmp[j];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tmp[j] = tmp[j + 1];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tmp[j + 1] = t;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//qsort(tmp, k, sizeof(*tmp), cmp_string);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 = 0; i &lt; k; i++)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"\t%s\t%04X\n"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tmp[i]-&gt;symbol, tmp[i]-&gt;loc);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free(tmp);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//string comparison in increasing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cmp_string(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*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a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*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b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strcmp(((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snptr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a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)-&gt;symbol , ((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snptr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b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)-&gt;symbol) &lt;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//assembler pass1 process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//allocate location address to each instruction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//add symbol to hash table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//create intermediate data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assemble_pass1(FILE *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asm_fp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tmp_buffer[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FILE_BUFFER_SIZE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];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buffer[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FILE_BUFFER_SIZE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];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*arg;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*parse;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len;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line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(read_line(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asm_fp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buffer, tmp_buffer,&amp;line)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ERROR_EMPTY_ASM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line); </w:t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//empty asm file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inptr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instruct = make_instruction(buffer, 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(instruct == NULL)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//make_instruction error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locctr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start_addr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(instruct-&gt;directive != NULL &amp;&amp; strcmp(instruct-&gt;directive 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"START"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//opcode == start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arg = instruct-&gt;operand;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(len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ERROR_LACK_ARG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//not start addr error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start_addr = hex_to_int(parse);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(start_addr &lt; 0)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asm_error(start_addr, 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(instruct-&gt;label)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strcpy(program_name, instruct-&gt;label);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locctr = start_addr;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instruct-&gt;loc = start_addr;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(read_line(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asm_fp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buffer, tmp_buffer, &amp;line))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instruct = make_instruction(buffer, 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(instruct == NULL)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(instruct-&gt;directive != NULL &amp;&amp; strcmp(instruct-&gt;directive,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"END"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break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(instruct-&gt;comment == NULL)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//not comment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tmp = locctr;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(instruct-&gt;label != NULL)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//there is a symbol in the label field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(find_symbol(instruct-&gt;label) != NULL)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//symbol duplicate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ERROR_DUP_SYM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add_symbol(instruct-&gt;label, locctr);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(instruct-&gt;mnemonic != NULL)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//mnemonic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instruct-&gt;loc = tmp;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extend_flag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onptr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op;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(instruct-&gt;mnemonic[0]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'+'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extend_flag =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op = find_mnemonic(instruct-&gt;mnemonic + 1);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op = find_mnemonic(instruct-&gt;mnemonic);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(op-&gt;format[0]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'1'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locctr +=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(op-&gt;format[0]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'2'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locctr += 2;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(op-&gt;format[0]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'3'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locctr += 3 + extend_flag;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ERROR_WRONG_FORMAT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(instruct-&gt;directive != NULL)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//directive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(strcmp(instruct-&gt;directive,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"WORD"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instruct-&gt;loc = tmp;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locctr += 3;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(strcmp(instruct-&gt;directive,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"RESW"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arg = instruct-&gt;operand;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(len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ERROR_LACK_ARG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num = dec_to_int(parse);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(num &lt;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asm_error(num, 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instruct-&gt;loc = tmp;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locctr += num * 3;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(strcmp(instruct-&gt;directive,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"RESB"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arg = instruct-&gt;operand;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(len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ERROR_LACK_ARG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num = dec_to_int(parse);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(num &lt;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asm_error(num, 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instruct-&gt;loc = tmp;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locctr += num;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(strcmp(instruct-&gt;directive,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"BYTE"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arg = instruct-&gt;operand;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(len &lt;= 3)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ERROR_LACK_ARG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instruct-&gt;loc = tmp;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(parse[0]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'C'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&amp;&amp; parse[1]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'\''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&amp;&amp; parse[len - 1]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'\''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locctr += len - 3;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(parse[0]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'X'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&amp;&amp; parse[1]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'\''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&amp;&amp; parse[len - 1]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'\''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locctr += (len - 2) / 2;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ERROR_WRONG_FORMAT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(instruct-&gt;directive != NULL &amp;&amp; strcmp(instruct-&gt;directive,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"END"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!=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ERROR_NOT_END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program_length = locctr - start_addr;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//assembler pass2 process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//write list file and obj file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assemble_pass2(FILE*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list_fp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FILE*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obj_fp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inptr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cur = intermediate;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*arg = cur-&gt;operand;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*parse;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len;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record_start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start_addr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object_code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obj;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obj_str[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OBJCODE_SIZE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];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record[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RECODE_SIZE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];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(cur-&gt;directive &amp;&amp; strcmp(cur-&gt;directive,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"START"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arg = cur-&gt;operand;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start_addr = hex_to_int(parse);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(len)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ERROR_OVER_ARG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cur-&gt;line);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write_list_line(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list_fp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cur, obj_str);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cur = cur-&gt;link;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write_obj_line(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obj_fp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'H'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start_addr, NULL);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record[0] 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record_start = start_addr;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(cur)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(cur-&gt;directive &amp;&amp; strcmp(cur-&gt;directive,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"END"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break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(cur-&gt;comment == NULL)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(cur-&gt;directive != NULL &amp;&amp; strcmp(cur-&gt;directive,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"BASE"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base_flag =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arg = cur-&gt;operand;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(len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ERROR_LACK_ARG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cur-&gt;line);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snptr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symbol = find_symbol(parse);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(symbol == NULL)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ERROR_NOT_SYM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cur-&gt;line);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base = symbol-&gt;loc;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(len)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ERROR_OVER_ARG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cur-&gt;line);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(cur-&gt;directive != NULL &amp;&amp; strcmp(cur-&gt;directive,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"NOBASE"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base_flag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arg = cur-&gt;operand;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(len)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ERROR_OVER_ARG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cur-&gt;line);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(make_obj(cur, &amp;obj)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obj_to_str(obj, obj_str);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(len &lt;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asm_error(len, cur-&gt;line);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(record_start + 0x1D &lt;= cur-&gt;loc)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//new line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write_obj_line(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obj_fp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'T'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record_start, record);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record[0] 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record_start = cur-&gt;loc;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strcat(record, obj_str);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//add object code in text record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write_list_line(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list_fp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cur, obj_str);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cur = cur-&gt;link;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write_obj_line(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obj_fp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'T'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record_start, record);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write_obj_line(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obj_fp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'M'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,0,NULL);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write_obj_line(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obj_fp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'E'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start_addr , NULL);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write_list_line(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list_fp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cur, obj_str);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//read line from file pointer fp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//and refine this line and store in buffer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//calculate line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read_line(FILE*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buffer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[],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tmp_buffer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[],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line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do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*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line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+= 5;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(fgets(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tmp_buffer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FILE_BUFFER_SIZE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NULL)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}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tmp_buffer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[0]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'\n'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refine_argument(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tmp_buffer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buffer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b/>
          <w:sz w:val="26"/>
          <w:szCs w:val="26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//make instruction from argument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//categorize instruction (ex. comment directive, mnemonic)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//create intermediate file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2B91AF"/>
          <w:sz w:val="19"/>
          <w:szCs w:val="19"/>
          <w:lang w:eastAsia="ko-KR"/>
        </w:rPr>
        <w:t>inptr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make_instruction(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arg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[],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line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inptr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pnew = (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inptr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)malloc(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sizeof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(*pnew));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pnew-&gt;comment = pnew-&gt;label = pnew-&gt;directive = pnew-&gt;mnemonic = pnew-&gt;operand = NULL;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pnew-&gt;link = NULL;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pnew-&gt;loc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pnew-&gt;line =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line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*parse;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len = parsing_argument(&amp;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arg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&amp;parse);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(parse[0]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'.'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//comment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pnew-&gt;comment = 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*)malloc(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sizeof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)*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INSTRUCTION_BUFFER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start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strcpy((pnew-&gt;comment) + start, parse + 1);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start = len - 1;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(len = parsing_argument(&amp;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arg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&amp;parse))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strcpy((pnew-&gt;comment) + start, 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start += len;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pnew-&gt;comment[strlen(pnew-&gt;comment) + 1] 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add_instruction(pnew);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pnew;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(is_mnemonic(parse) == 0 &amp;&amp; is_directive(parse) == 0)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//label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pnew-&gt;label = 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*)malloc(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sizeof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)*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INSTRUCTION_BUFFER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strcpy(pnew-&gt;label, 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arg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&amp;parse);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pnew-&gt;label[strlen(pnew-&gt;label) + 1] 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(is_mnemonic(parse))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//mnemonic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pnew-&gt;mnemonic = 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*)malloc(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sizeof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)*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INSTRUCTION_BUFFER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strcpy(pnew-&gt;mnemonic, 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pnew-&gt;mnemonic[strlen(pnew-&gt;mnemonic) + 1] 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(is_directive(parse))</w:t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//directive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pnew-&gt;directive = 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*)malloc(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sizeof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)*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INSTRUCTION_BUFFER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strcpy(pnew-&gt;directive, 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pnew-&gt;directive[strlen(pnew-&gt;directive) + 1] 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ERROR_WRONG_FORMAT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line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NULL;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pnew-&gt;operand = 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*)malloc(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sizeof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)*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INSTRUCTION_BUFFER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pnew-&gt;operand[0] 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start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(len = parsing_argument(&amp;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arg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&amp;parse))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strcpy((pnew-&gt;operand) + start, 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start += len+1;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*((pnew-&gt;operand) + start) 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add_instruction(pnew);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pnew;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//clear intermediate file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clear_intermediate()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inptr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p = intermediate;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(p)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inptr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next = p-&gt;link;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(p-&gt;comment)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free(p-&gt;comment);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(p-&gt;label)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free(p-&gt;label);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(p-&gt;mnemonic)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free(p-&gt;mnemonic);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(p-&gt;operand)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free(p-&gt;operand);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free(p);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p = next;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intermediate = NULL;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rear = NULL;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//add instruction to intermediate file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add_instruction(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inptr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pnew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(intermediate == NULL)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intermediate =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pnew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rear =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pnew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  <w:t xml:space="preserve">rear-&gt;link =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pnew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rear =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pnew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//return 1 if string == mnemonic else return 0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is_mnemonic(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mnemonic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[])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(find_mnemonic(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mnemonic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!= NULL)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mnemonic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[0]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'+'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&amp;&amp; find_mnemonic(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mnemonic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+ 1) != NULL)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//return 1 if string == directive else return 0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is_directive(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directive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[])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directive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"START"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directive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"END"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directive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"BASE"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directive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"NOBASE"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directive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"BYTE"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directive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"WORD"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directive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"RESB"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directive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"RESW"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 xml:space="preserve">//return 1 if string == register else return 0 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is_register(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reg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[])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reg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"A"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reg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"X"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reg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"L"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reg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"B"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reg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"S"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reg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"T"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reg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"F"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reg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"PC"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reg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"SW"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//add symbol to symbol table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add_symbol(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symbol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[],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loc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hash_number = hash_function(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symbol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snptr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pnew = (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snptr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)malloc(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sizeof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(*pnew));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strcpy(pnew-&gt;symbol,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symbol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pnew-&gt;loc =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loc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add_hash(sym_table, pnew, hash_number);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sym_table_num++;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//find symbol in symbol table if not found return NULL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2B91AF"/>
          <w:sz w:val="19"/>
          <w:szCs w:val="19"/>
          <w:lang w:eastAsia="ko-KR"/>
        </w:rPr>
        <w:t>snptr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find_symbol(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symbol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[])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hash_number = hash_function(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symbol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hnptr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p = sym_table[hash_number]; p; p = p-&gt;link)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snptr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sp = p-&gt;data;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(strcmp(sp-&gt;symbol,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symbol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sp;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NULL;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//make object code from intermediate node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//return 1 if success else return 0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make_obj(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inptr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object_code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extend_flag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indexed_flag =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immediate_flag =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x_flag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*arg =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-&gt;operand;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*parse;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len;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disp;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-&gt;format = 0;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//not object code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-&gt;mnemonic != NULL)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*mnemonic =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-&gt;mnemonic;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(mnemonic[0]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'+'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extend_flag =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mnemonic++;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onptr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op = find_mnemonic(mnemonic);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snptr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symbol = NULL;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constant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(op-&gt;format[0] !=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'3'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&amp;&amp; extend_flag == 1)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 extend format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ERROR_WRONG_FORMAT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(op-&gt;format[0]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'3'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//format 3 or 4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(extend_flag)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-&gt;format = 4;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-&gt;format = 3;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(strcmp(op-&gt;mnemonic,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"RSUB"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(len)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ERROR_OVER_ARG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= op-&gt;opcode + 3;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//simple addressing mode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(extend_flag)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*= 1 &lt;&lt; 24;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*= 1 &lt;&lt; 16;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(len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ERROR_LACK_ARG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(parse[0]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'@'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parse++;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indexed_flag =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immediate_flag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(parse[0]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'#'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parse++;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indexed_flag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immediate_flag =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snptr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symbol = find_symbol(parse);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constant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(symbol == NULL)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//not symbol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constant = dec_to_int(parse);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(constant &lt; 0)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//not symbol not constant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asm_error(constant,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(len &amp;&amp; indexed_flag == 1 &amp;&amp; immediate_flag == 1 &amp;&amp; parse[0]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','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//x flag only simple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(len &amp;&amp; strcmp(parse,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"X"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x_flag =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ERROR_WRONG_FORMAT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(len)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ERROR_OVER_ARG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(len)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ERROR_OVER_ARG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= (op-&gt;opcode) &gt;&gt; 2;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-&gt;code =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* 2 + indexed_flag;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-&gt;code =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* 2 + immediate_flag;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-&gt;code =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* 2 + x_flag;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(extend_flag)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-&gt;code =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* 8 + extend_flag;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*= 1 &lt;&lt; 20;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(immediate_flag == 1 &amp;&amp; indexed_flag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(symbol == NULL)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disp = constant;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disp = symbol-&gt;loc;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(indexed_flag == 1)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//indexed addressing mode + simple addressing_mode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(symbol == NULL)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ERROR_NOT_SYM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disp = symbol-&gt;loc;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modification_table[mdf_num++] =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-&gt;loc;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+= disp;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//format 3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*= 1 &lt;&lt; 15;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(immediate_flag == 1 &amp;&amp; indexed_flag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(symbol == NULL)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disp = constant;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disp = symbol-&gt;loc;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(indexed_flag == 1)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//simple, indexed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(symbol == NULL)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ERROR_NOT_SYM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disp = symbol-&gt;loc;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(symbol != NULL)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+= (1 &lt;&lt; 13);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disp -= 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-&gt;loc + 3);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(disp &lt; -2048 || disp &gt; 2047)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 xml:space="preserve">//base relative 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+= (1 &lt;&lt; 14) - (1 &lt;&lt; 13);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8000"/>
          <w:sz w:val="19"/>
          <w:szCs w:val="19"/>
          <w:lang w:eastAsia="ko-KR"/>
        </w:rPr>
        <w:t>//base relative?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disp = symbol-&gt;loc - base;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(disp &lt; 0 || disp &gt; 4095 || base_flag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ERROR_ADDR_MODE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disp = disp &amp; 0x00000fff;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(extend_flag)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(disp &gt;= 1 &lt;&lt; 20)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ERROR_VALUE_RANGE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(disp &gt;= 1 &lt;&lt; 12)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ERROR_VALUE_RANGE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+= disp;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(op-&gt;format[0]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'2'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snptr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symbol = NULL;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r1 = 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FLAG_EMPTY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r2 = 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FLAG_EMPTY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arg =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-&gt;operand;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-&gt;format = 2;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(len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ERROR_LACK_ARG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symbol = find_symbol(parse);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(symbol == NULL)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r1 = hex_to_int(parse);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(r1 &lt;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asm_error(r1,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(r1 &gt;= 16)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ERROR_VALUE_RANGE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r1 = symbol-&gt;loc;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(len)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(parse[0]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','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symbol = find_symbol(parse);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(symbol == NULL)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r2 = hex_to_int(parse);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(r2 &lt; 0)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asm_error(r2,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(r2 &gt;= 16)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ERROR_VALUE_RANGE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r2 = symbol-&gt;loc;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(len)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ERROR_OVER_ARG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ERROR_WRONG_FORMAT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(strcmp(op-&gt;mnemonic,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"CLEAR"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(r1 == 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FLAG_EMPTY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|| r2 != 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FLAG_EMPTY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ERROR_WRONG_FORMAT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(strcmp(op-&gt;mnemonic,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"SVC"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0 )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(r1 == 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FLAG_EMPTY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|| r2 != 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FLAG_EMPTY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ERROR_WRONG_FORMAT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(strcmp(op-&gt;mnemonic,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"TIXR"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(r1 == 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FLAG_EMPTY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|| r2 != 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FLAG_EMPTY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ERROR_WRONG_FORMAT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((r1 == 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FLAG_EMPTY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|| r2 == 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FLAG_EMPTY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(r1 == 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FLAG_EMPTY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|| r2 != 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FLAG_EMPTY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ERROR_WRONG_FORMAT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(r2 == 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FLAG_EMPTY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r2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= (op-&gt;opcode);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-&gt;code =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&lt;&lt; 4;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+= r1;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-&gt;code =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&lt;&lt; 4;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+= r2;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(op-&gt;format[0]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'1'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-&gt;format =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(len)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ERROR_OVER_ARG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+= op-&gt;opcode;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-&gt;directive != NULL)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-&gt;directive,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"BYTE"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(parse[0]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'C'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 = 2; i &lt; len-1; i++)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*= 1 &lt;&lt; 8;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+= parse[i];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-&gt;format = (len - 3) * 2;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-&gt;format = -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-&gt;format;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(parse[0]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'X'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 = 2; i &lt; len - 1; i++)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*= 1 &lt;&lt; 4;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'0'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&lt;= parse[i] &amp;&amp; parse[i] &lt;=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'9'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-&gt;code += parse[i] -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'0'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'A'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&lt;= parse[i] &amp;&amp; parse[i] &lt;=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'Z'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-&gt;code += parse[i] -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'A'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+ 10;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ERROR_HEX_FORMAT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-&gt;format = (len - 2) / 2 * 2;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-&gt;format = -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-&gt;format;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(len)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ERROR_OVER_ARG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-&gt;directive,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"WORD"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len = parsing_argument(&amp;arg, &amp;parse);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num = dec_to_int(parse);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(num &lt;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asm_error(num,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(num &gt; 0xFFFFFF)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asm_error(</w:t>
      </w:r>
      <w:r>
        <w:rPr>
          <w:rFonts w:ascii="돋움체" w:hAnsi="돋움체" w:cs="돋움체"/>
          <w:color w:val="6F008A"/>
          <w:sz w:val="19"/>
          <w:szCs w:val="19"/>
          <w:lang w:eastAsia="ko-KR"/>
        </w:rPr>
        <w:t>ERROR_VALUE_RANGE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-&gt;code = num;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1;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b/>
          <w:sz w:val="26"/>
          <w:szCs w:val="26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//transform obj code to string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//if sucess return 1 else return 0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obj_to_str(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object_code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str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[])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len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error =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.format ==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str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[0] 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0;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.format == 1)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 = int_to_hex(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.code,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str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2);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(error &lt;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error;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2;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.format == 2)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 = int_to_hex(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.code,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str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4);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(error &lt;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error;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4;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.format == 3)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 = int_to_hex(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.code,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str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6);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(error &lt;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error;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6;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.format == 4)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 = int_to_hex(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.code,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str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8);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(error &lt;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error;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8;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.format &lt;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error = int_to_hex(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.code,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str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-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.format);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(error &lt; 0)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error;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-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.format;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//write 1 line in obj file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write_obj_line(FILE *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type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record_start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record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[])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type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'H'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fprintf(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"H%-6s"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,program_name);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fprintf(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"%06X"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record_start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fprintf(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"%06X\n"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program_length);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type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'T'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len = strlen(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record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fprintf(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"T%06X"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record_start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fprintf(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"%02X"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 len/2);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fprintf(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"%s\n"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record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type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'E'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fprintf(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"E%06X\n"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record_start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type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==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'M'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i = 0 ;i&lt;mdf_num;i++)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fprintf(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"M%06X05\n"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,modification_table[i] + 1);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//write 1 line to list file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write_list_line(FILE *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2B91AF"/>
          <w:sz w:val="19"/>
          <w:szCs w:val="19"/>
          <w:lang w:eastAsia="ko-KR"/>
        </w:rPr>
        <w:t>inptr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[])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fprintf(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"%-5d\t"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-&gt;line);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-&gt;comment)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fprintf(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". %s\n"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-&gt;comment);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-&gt;directive != NULL &amp;&amp; (strcmp(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-&gt;directive,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"BASE"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 || 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-&gt;directive,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"NOBASE"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 || 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-&gt;directive,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"END"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fprintf(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"%4s\t"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 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fprintf(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"%04X\t"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-&gt;loc);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-&gt;label)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fprintf(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"%-10s"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-&gt;label);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fprintf(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"%-10s"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-&gt;directive)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fprintf(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"%-10s\t"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-&gt;directive);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-&gt;mnemonic)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fprintf(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"%-10s\t"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-&gt;mnemonic);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-&gt;operand)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*arg =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-&gt;operand;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*parse;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len;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(len = parsing_argument(&amp;arg, &amp;parse))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 xml:space="preserve">parse[len] =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' '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fprintf(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"%-20s"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-&gt;operand);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-&gt;directive != NULL &amp;&amp; (strcmp(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-&gt;directive,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"BASE"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 || 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-&gt;directive,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"NOBASE"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 || 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-&gt;directive,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"START"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 || strcmp(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cur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-&gt;directive,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"END"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 == 0))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else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fprintf(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"%s"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obj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  <w:t>fprintf(</w:t>
      </w:r>
      <w:r>
        <w:rPr>
          <w:rFonts w:ascii="돋움체" w:hAnsi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hAnsi="돋움체" w:cs="돋움체"/>
          <w:color w:val="A31515"/>
          <w:sz w:val="19"/>
          <w:szCs w:val="19"/>
          <w:lang w:eastAsia="ko-KR"/>
        </w:rPr>
        <w:t>"\n"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);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8000"/>
          <w:sz w:val="19"/>
          <w:szCs w:val="19"/>
          <w:lang w:eastAsia="ko-KR"/>
        </w:rPr>
        <w:t>//get sym_table address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2B91AF"/>
          <w:sz w:val="19"/>
          <w:szCs w:val="19"/>
          <w:lang w:eastAsia="ko-KR"/>
        </w:rPr>
        <w:t>hnptr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>* get_sym_table_addr()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{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hAnsi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hAnsi="돋움체" w:cs="돋움체"/>
          <w:color w:val="000000"/>
          <w:sz w:val="19"/>
          <w:szCs w:val="19"/>
          <w:lang w:eastAsia="ko-KR"/>
        </w:rPr>
        <w:t xml:space="preserve"> sym_table;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rFonts w:ascii="돋움체" w:hAnsi="돋움체" w:cs="돋움체"/>
          <w:color w:val="000000"/>
          <w:sz w:val="19"/>
          <w:szCs w:val="19"/>
          <w:lang w:eastAsia="ko-KR"/>
        </w:rPr>
      </w:pPr>
      <w:r>
        <w:rPr>
          <w:rFonts w:ascii="돋움체" w:hAnsi="돋움체" w:cs="돋움체"/>
          <w:color w:val="000000"/>
          <w:sz w:val="19"/>
          <w:szCs w:val="19"/>
          <w:lang w:eastAsia="ko-KR"/>
        </w:rPr>
        <w:t>}</w:t>
      </w:r>
    </w:p>
    <w:p w:rsidR="00E64112" w:rsidRDefault="00E64112" w:rsidP="00E64112">
      <w:pPr>
        <w:autoSpaceDE w:val="0"/>
        <w:autoSpaceDN w:val="0"/>
        <w:adjustRightInd w:val="0"/>
        <w:spacing w:line="240" w:lineRule="auto"/>
        <w:rPr>
          <w:b/>
          <w:sz w:val="26"/>
          <w:szCs w:val="26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b/>
          <w:sz w:val="26"/>
          <w:szCs w:val="26"/>
          <w:lang w:eastAsia="ko-KR"/>
        </w:rPr>
      </w:pPr>
      <w:r>
        <w:rPr>
          <w:rFonts w:hint="eastAsia"/>
          <w:b/>
          <w:sz w:val="26"/>
          <w:szCs w:val="26"/>
          <w:lang w:eastAsia="ko-KR"/>
        </w:rPr>
        <w:t>5.9  linkloader</w:t>
      </w:r>
      <w:r>
        <w:rPr>
          <w:rFonts w:hint="eastAsia"/>
          <w:b/>
          <w:sz w:val="26"/>
          <w:szCs w:val="26"/>
          <w:lang w:eastAsia="ko-KR"/>
        </w:rPr>
        <w:t xml:space="preserve">.h  </w:t>
      </w:r>
      <w:r>
        <w:rPr>
          <w:b/>
          <w:sz w:val="26"/>
          <w:szCs w:val="26"/>
          <w:lang w:eastAsia="ko-KR"/>
        </w:rPr>
        <w:t>linkloader</w:t>
      </w:r>
      <w:r>
        <w:rPr>
          <w:rFonts w:hint="eastAsia"/>
          <w:b/>
          <w:sz w:val="26"/>
          <w:szCs w:val="26"/>
          <w:lang w:eastAsia="ko-KR"/>
        </w:rPr>
        <w:t>.c</w:t>
      </w:r>
      <w:r>
        <w:rPr>
          <w:rFonts w:hint="eastAsia"/>
          <w:b/>
          <w:sz w:val="26"/>
          <w:szCs w:val="26"/>
          <w:lang w:eastAsia="ko-KR"/>
        </w:rPr>
        <w:tab/>
        <w:t>//</w:t>
      </w:r>
      <w:r>
        <w:rPr>
          <w:rFonts w:hint="eastAsia"/>
          <w:b/>
          <w:sz w:val="26"/>
          <w:szCs w:val="26"/>
          <w:lang w:eastAsia="ko-KR"/>
        </w:rPr>
        <w:t>링크</w:t>
      </w:r>
      <w:r>
        <w:rPr>
          <w:rFonts w:hint="eastAsia"/>
          <w:b/>
          <w:sz w:val="26"/>
          <w:szCs w:val="26"/>
          <w:lang w:eastAsia="ko-KR"/>
        </w:rPr>
        <w:t xml:space="preserve"> </w:t>
      </w:r>
      <w:r>
        <w:rPr>
          <w:rFonts w:hint="eastAsia"/>
          <w:b/>
          <w:sz w:val="26"/>
          <w:szCs w:val="26"/>
          <w:lang w:eastAsia="ko-KR"/>
        </w:rPr>
        <w:t>로더</w:t>
      </w:r>
      <w:r>
        <w:rPr>
          <w:rFonts w:hint="eastAsia"/>
          <w:b/>
          <w:sz w:val="26"/>
          <w:szCs w:val="26"/>
          <w:lang w:eastAsia="ko-KR"/>
        </w:rPr>
        <w:t xml:space="preserve"> </w:t>
      </w:r>
      <w:r>
        <w:rPr>
          <w:rFonts w:hint="eastAsia"/>
          <w:b/>
          <w:sz w:val="26"/>
          <w:szCs w:val="26"/>
          <w:lang w:eastAsia="ko-KR"/>
        </w:rPr>
        <w:t>기능</w:t>
      </w:r>
      <w:r>
        <w:rPr>
          <w:rFonts w:hint="eastAsia"/>
          <w:b/>
          <w:sz w:val="26"/>
          <w:szCs w:val="26"/>
          <w:lang w:eastAsia="ko-KR"/>
        </w:rPr>
        <w:t xml:space="preserve"> </w:t>
      </w:r>
      <w:r>
        <w:rPr>
          <w:rFonts w:hint="eastAsia"/>
          <w:b/>
          <w:sz w:val="26"/>
          <w:szCs w:val="26"/>
          <w:lang w:eastAsia="ko-KR"/>
        </w:rPr>
        <w:t>담당</w:t>
      </w:r>
    </w:p>
    <w:p w:rsidR="00E64112" w:rsidRDefault="00E64112" w:rsidP="00E64112">
      <w:pPr>
        <w:jc w:val="both"/>
        <w:rPr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#ifndef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__LINKLOADER_H__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__LINKLOADER_H__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"main.h"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"hash.h"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"argument.h"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"memory.h"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lastRenderedPageBreak/>
        <w:t>typedef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esymbol_node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*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esnptr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esymbol_node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symbol[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SYMBOL_SIZE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loc;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esnptr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link;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esymbol_node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LOAD_MAP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esnptr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head[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_MAX_LINK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esnptr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rear[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_MAX_LINK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prog_length[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_MAX_LINK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link_cnt;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LOAD_MAP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extern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prog_addr;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cmd_loader(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filename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_MAX_LINK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INPUT_SIZE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file_cnt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loader_pass1(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[],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file_cnt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loader_pass2(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[],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file_cnt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obj_read_line(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buffer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add_esymbol(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esymbol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[],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loc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idx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add_load_map(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esnptr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esym_node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idx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2B91AF"/>
          <w:sz w:val="19"/>
          <w:szCs w:val="19"/>
          <w:lang w:eastAsia="ko-KR"/>
        </w:rPr>
        <w:t>esnptr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find_esymbol(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esymbol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print_load_map();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cmd_progaddr(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jc w:val="both"/>
        <w:rPr>
          <w:rFonts w:ascii="돋움체" w:eastAsia="돋움체" w:cs="돋움체"/>
          <w:color w:val="80808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#endif</w:t>
      </w:r>
    </w:p>
    <w:p w:rsidR="00123E62" w:rsidRDefault="00123E62" w:rsidP="00123E62">
      <w:pPr>
        <w:jc w:val="both"/>
        <w:rPr>
          <w:rFonts w:ascii="돋움체" w:eastAsia="돋움체" w:cs="돋움체"/>
          <w:color w:val="80808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"linkloader.h"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prog_addr = 0;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//default 0x00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exe_addr =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2B91AF"/>
          <w:sz w:val="19"/>
          <w:szCs w:val="19"/>
          <w:lang w:eastAsia="ko-KR"/>
        </w:rPr>
        <w:t>hnptr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esym_table[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HASH_SIZE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 = { 0, };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2B91AF"/>
          <w:sz w:val="19"/>
          <w:szCs w:val="19"/>
          <w:lang w:eastAsia="ko-KR"/>
        </w:rPr>
        <w:t>LOAD_MAP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* load_map 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cmd_loader(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filename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_MAX_LINK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INPUT_SIZE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file_cnt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 fp[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_MAX_LINK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 = { 0, };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HASH_SIZE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 i++)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esym_table[i] 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load_map = (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LOAD_MAP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*)malloc(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(*load_map));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_MAX_LINK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 i++)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load_map-&gt;head[i] 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load_map-&gt;rear[i] 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load_map-&gt;prog_length[i] =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load_map-&gt;link_cnt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file_cnt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 = 0; i &lt;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file_cnt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 i++)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len = strlen(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filename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[i]);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(len &lt;= 4 || strcmp(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filename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[i] + len - 4,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".obj"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!= 0)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//NOT obj file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error_print(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ERROR_NOT_OBJ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fp[i] = fopen(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filename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[i],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"r"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(fp[i]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error_print(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ERROR_FILE_OPEN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//file open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success = 1;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(loader_pass1(fp,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file_cnt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//init file buf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 = 0; i &lt;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file_cnt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 i++)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(fseek(fp[i], 0L,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SEEK_SET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!= 0)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error_print(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ERROR_FILE_SEEK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success =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(success &amp;&amp; loader_pass2(fp,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file_cnt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print_load_map();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success =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success =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clear_hash(esym_table);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free(load_map);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load_map 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 = 0; i &lt;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file_cnt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 i++)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(fclose(fp[i])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EOF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error_print(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ERROR_FILE_CLOSE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success =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//file close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success;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loader_pass1(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[],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file_cnt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cs_addr = prog_addr;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//control section addr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cs_length =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buffer[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FILE_BUFFER_SIZE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parse[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FILE_BUFFER_SIZE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record_type =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 = 0; i &lt;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file_cnt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 i++)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record_type = obj_read_line(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[i], buffer);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//read header record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strncpy(parse, buffer + 13, 6);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//program length. HPROGA 000000(000063)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parse[6] 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cs_length = hex_to_int(parse);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load_map-&gt;prog_length[i] = cs_length;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strncpy(parse, buffer + 1, 6);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//program name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parse[6] 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(find_esymbol(parse))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error_print(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ERROR_DUP_SYM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//prgram name duplicate external symbol error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add_esymbol(parse, cs_addr,i);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(record_type = obj_read_line(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[i], buffer))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(record_type ==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'E'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(record_type ==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'D'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len = strlen(buffer);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cursor = 1;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(cursor &lt; len)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strncpy(parse, buffer + cursor + 6, 6);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parse[6] 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loc = hex_to_int(parse);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//normal input assume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strncpy(parse, buffer + cursor, 6);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parse[6] 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(find_esymbol(parse))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error_print(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ERROR_DUP_SYM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add_esymbol(parse,cs_addr+loc, i);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cursor += 12;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cs_addr += cs_length;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(cs_addr &gt; 0x100000)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error_print(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ERROR_MEM_BOUND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1;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loader_pass2(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[],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file_cnt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cs_addr = prog_addr;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exe_addr = prog_addr;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//exe_addr default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cs_length =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buffer[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FILE_BUFFER_SIZE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parse[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FILE_BUFFER_SIZE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record_type =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 = 0; i &lt;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file_cnt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 i++)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esnptr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refer[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_MAX_REFER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+ 1] = { 0, };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refer[1] = load_map-&gt;head[i];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//refer[1] = program esymbol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cs_length = load_map-&gt;prog_length[i];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(record_type = obj_read_line(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[i], buffer))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(record_type ==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'E'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break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(record_type ==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'R'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len = strlen(buffer);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cursor = 1;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(cursor &lt; len)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strncpy(parse, buffer + cursor, 2);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parse[2] 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idx = hex_to_int(parse);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strncpy(parse, buffer + cursor + 2, 6);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tmp =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((tmp = strlen(parse)) &lt; 6)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parse[tmp] 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parse[tmp+1] 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parse[6] 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esnptr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esymbol = find_esymbol(parse);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(esymbol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error_print(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ERROR_NOT_SYM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refer[idx] = esymbol;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cursor += 8;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(record_type ==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'T'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strncpy(parse, buffer+1, 6);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parse[6] 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start_addr = hex_to_int(parse) + cs_addr;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//set start_addr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strncpy(parse, buffer + 7, 2);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parse[2] 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record_len = hex_to_int(parse);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//set record length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cursor = 9;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j = 0; j &lt; record_len; j++,cursor += 2)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strncpy(parse, buffer + cursor, 2);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parse[2] 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value = hex_to_int(parse);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memory[start_addr + j] = value;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//write memory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(record_type ==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'M'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strncpy(parse, buffer + 1, 6);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parse[6] 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tar_addr = hex_to_int(parse) + cs_addr;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strncpy(parse, buffer + 7, 2);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parse[2] 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mdf_len = hex_to_int(parse);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sign = 0;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//sign = 0 is plus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strncpy(parse, buffer + 9, 1);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(parse[0] ==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'-'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sign = 1;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strncpy(parse, buffer + 10, 2);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parse[2] 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idx = hex_to_int(parse);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mdf_value =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j = 0; j &lt; (mdf_len + 1) / 2; j++)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mdf_value *= 0x100;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mdf_value += memory[tar_addr + j];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//memory load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(mdf_len % 2)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//mdf_len = 5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mdf_value = mdf_value &amp; 0x0FFFFF;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(sign)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mdf_value -= refer[idx]-&gt;loc;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mdf_value += refer[idx]-&gt;loc;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//do not check overflow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(mdf_len % 2)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memory[tar_addr] = memory[tar_addr] &amp; 0xF0;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memory[tar_addr] += (mdf_value &amp; 0x0F0000) / 0x10000;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tar_addr++;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j = mdf_len/2 - 1; j &gt;= 0 ; j--)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memory[tar_addr + j] = mdf_value % 0x100;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mdf_value /= 0x100;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(record_type ==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'E'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//if normal exit, break by end record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len = strlen(buffer);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(len &gt; 1)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//set exe_addr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strncpy(parse, buffer + 1, 6);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exe_addr = hex_to_int(parse) + cs_addr;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cs_addr += cs_length;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1;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cmd_progaddr(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prog_addr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//read line from right obj file (assume that we read right obj file)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//return record type and interchange first character by spacebar from record line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//if read end of file, return 0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obj_read_line(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FILE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buffer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[])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(fgets(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buffer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FILE_BUFFER_SIZE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fp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)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ret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buffer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[0];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buffer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[0] 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len = strlen(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buffer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buffer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[len-1] ==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'\n'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buffer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[len-1] 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ret;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add_esymbol(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esymbol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[],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loc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idx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esymbol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[6] =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'\0'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//extern symbol size always be 6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hash_number = hash_function(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esymbol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esnptr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pnew = (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esnptr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)malloc(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(*pnew));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strcpy(pnew-&gt;symbol,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esymbol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pnew-&gt;loc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loc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pnew-&gt;link 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add_hash(esym_table, pnew, hash_number);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add_load_map(pnew,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idx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add_load_map(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esnptr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esym_node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idx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(load_map-&gt;head[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idx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] ==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load_map-&gt;head[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idx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 = load_map-&gt;rear[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idx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]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esym_node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(load_map-&gt;rear[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idx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])-&gt;link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esym_node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load_map-&gt;rear[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idx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] =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esym_node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2B91AF"/>
          <w:sz w:val="19"/>
          <w:szCs w:val="19"/>
          <w:lang w:eastAsia="ko-KR"/>
        </w:rPr>
        <w:t>esnptr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find_esymbol(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esymbol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[])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hash_number = hash_function(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esymbol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hnptr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p = esym_table[hash_number]; p; p = p-&gt;link)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esnptr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esp = p-&gt;data;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(strcmp(esp-&gt;symbol,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esymbol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 == 0)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esp;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NULL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print_load_map()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"control      symbol       address         length\n"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"section      name\n"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"----------------------------------------------------\n"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 = 0; i &lt; load_map-&gt;link_cnt; i++)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2B91AF"/>
          <w:sz w:val="19"/>
          <w:szCs w:val="19"/>
          <w:lang w:eastAsia="ko-KR"/>
        </w:rPr>
        <w:t>esnptr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p = load_map-&gt;head[i];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"%-13s%-13s%-16X%-13X\n"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,p-&gt;symbol,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,p-&gt;loc,load_map-&gt;prog_length[i]);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(p = p-&gt;link; p; p = p-&gt;link)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"%-13s%-13s%-16X\n"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 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p-&gt;symbol, p-&gt;loc);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lastRenderedPageBreak/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"----------------------------------------------------\n"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b/>
          <w:sz w:val="26"/>
          <w:szCs w:val="26"/>
          <w:lang w:eastAsia="ko-KR"/>
        </w:rPr>
      </w:pPr>
      <w:r>
        <w:rPr>
          <w:rFonts w:hint="eastAsia"/>
          <w:b/>
          <w:sz w:val="26"/>
          <w:szCs w:val="26"/>
          <w:lang w:eastAsia="ko-KR"/>
        </w:rPr>
        <w:t>5</w:t>
      </w:r>
      <w:r>
        <w:rPr>
          <w:b/>
          <w:sz w:val="26"/>
          <w:szCs w:val="26"/>
          <w:lang w:eastAsia="ko-KR"/>
        </w:rPr>
        <w:t xml:space="preserve">.10 </w:t>
      </w:r>
      <w:r>
        <w:rPr>
          <w:rFonts w:hint="eastAsia"/>
          <w:b/>
          <w:sz w:val="26"/>
          <w:szCs w:val="26"/>
          <w:lang w:eastAsia="ko-KR"/>
        </w:rPr>
        <w:t>debug.h debug.c</w:t>
      </w:r>
      <w:r>
        <w:rPr>
          <w:rFonts w:hint="eastAsia"/>
          <w:b/>
          <w:sz w:val="26"/>
          <w:szCs w:val="26"/>
          <w:lang w:eastAsia="ko-KR"/>
        </w:rPr>
        <w:tab/>
        <w:t>//</w:t>
      </w:r>
      <w:r>
        <w:rPr>
          <w:rFonts w:hint="eastAsia"/>
          <w:b/>
          <w:sz w:val="26"/>
          <w:szCs w:val="26"/>
          <w:lang w:eastAsia="ko-KR"/>
        </w:rPr>
        <w:t>디버그</w:t>
      </w:r>
      <w:r>
        <w:rPr>
          <w:rFonts w:hint="eastAsia"/>
          <w:b/>
          <w:sz w:val="26"/>
          <w:szCs w:val="26"/>
          <w:lang w:eastAsia="ko-KR"/>
        </w:rPr>
        <w:t xml:space="preserve"> </w:t>
      </w:r>
      <w:r>
        <w:rPr>
          <w:rFonts w:hint="eastAsia"/>
          <w:b/>
          <w:sz w:val="26"/>
          <w:szCs w:val="26"/>
          <w:lang w:eastAsia="ko-KR"/>
        </w:rPr>
        <w:t>기능</w:t>
      </w:r>
      <w:r>
        <w:rPr>
          <w:rFonts w:hint="eastAsia"/>
          <w:b/>
          <w:sz w:val="26"/>
          <w:szCs w:val="26"/>
          <w:lang w:eastAsia="ko-KR"/>
        </w:rPr>
        <w:t>(break point</w:t>
      </w:r>
      <w:r>
        <w:rPr>
          <w:b/>
          <w:sz w:val="26"/>
          <w:szCs w:val="26"/>
          <w:lang w:eastAsia="ko-KR"/>
        </w:rPr>
        <w:t xml:space="preserve"> </w:t>
      </w:r>
      <w:r>
        <w:rPr>
          <w:rFonts w:hint="eastAsia"/>
          <w:b/>
          <w:sz w:val="26"/>
          <w:szCs w:val="26"/>
          <w:lang w:eastAsia="ko-KR"/>
        </w:rPr>
        <w:t>지정</w:t>
      </w:r>
      <w:r>
        <w:rPr>
          <w:rFonts w:hint="eastAsia"/>
          <w:b/>
          <w:sz w:val="26"/>
          <w:szCs w:val="26"/>
          <w:lang w:eastAsia="ko-KR"/>
        </w:rPr>
        <w:t>)</w:t>
      </w:r>
      <w:r>
        <w:rPr>
          <w:rFonts w:hint="eastAsia"/>
          <w:b/>
          <w:sz w:val="26"/>
          <w:szCs w:val="26"/>
          <w:lang w:eastAsia="ko-KR"/>
        </w:rPr>
        <w:t xml:space="preserve"> </w:t>
      </w:r>
      <w:r>
        <w:rPr>
          <w:rFonts w:hint="eastAsia"/>
          <w:b/>
          <w:sz w:val="26"/>
          <w:szCs w:val="26"/>
          <w:lang w:eastAsia="ko-KR"/>
        </w:rPr>
        <w:t>담당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#ifndef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__DEBUG_H__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__DEBUG_H__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"main.h"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extern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break_point[];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cmd_bp_show();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cmd_bp_clear();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cmd_bp_set(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cmp_increasing(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const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a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const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*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b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check_bp(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eastAsia="ko-KR"/>
        </w:rPr>
        <w:t>value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#endif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"debug.h"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break_point[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BP_SIZE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] = { 0, };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bp_cnt =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//show all break point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cmd_bp_show()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(bp_cnt == 0)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"There not exist break point\n"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"breakpoint\n"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"----------\n"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 = 0; i &lt; bp_cnt; i++)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"%05X\n"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break_point[i]);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//clear all break point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cmd_bp_clear()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bp_cnt =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"[ok] clear all breakpoints\n"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//set break point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cmd_bp_set(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value)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(!check_bp(value))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break_point[bp_cnt++] = value;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 xml:space="preserve">qsort(break_point, bp_cnt,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sizeof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), cmp_increasing);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printf(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"[ok] create breakpoint %05X\n"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, value);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//a purpose of the function is to sort break point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cmp_increasing(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const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 a,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const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 b)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*(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*)a &gt; *(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>*)b;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//check if value is break point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8000"/>
          <w:sz w:val="19"/>
          <w:szCs w:val="19"/>
          <w:lang w:eastAsia="ko-KR"/>
        </w:rPr>
        <w:t>//if true, return 1 else return 0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check_bp(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value)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left = 0, right = bp_cnt - 1;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while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(left &lt;= right)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{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mid = left + right / 2;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(break_point[mid] == value)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1;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(break_point[mid] &lt; value)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left = mid + 1;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else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right = mid - 1;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0;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</w:t>
      </w: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hint="eastAsia"/>
          <w:b/>
          <w:sz w:val="26"/>
          <w:szCs w:val="26"/>
          <w:lang w:eastAsia="ko-KR"/>
        </w:rPr>
      </w:pPr>
    </w:p>
    <w:p w:rsidR="00123E62" w:rsidRDefault="00123E62" w:rsidP="00123E62">
      <w:pPr>
        <w:autoSpaceDE w:val="0"/>
        <w:autoSpaceDN w:val="0"/>
        <w:adjustRightInd w:val="0"/>
        <w:spacing w:line="240" w:lineRule="auto"/>
        <w:rPr>
          <w:rFonts w:ascii="돋움체" w:eastAsia="돋움체" w:cs="돋움체" w:hint="eastAsia"/>
          <w:color w:val="000000"/>
          <w:sz w:val="19"/>
          <w:szCs w:val="19"/>
          <w:lang w:eastAsia="ko-KR"/>
        </w:rPr>
      </w:pPr>
      <w:r>
        <w:rPr>
          <w:rFonts w:hint="eastAsia"/>
          <w:b/>
          <w:sz w:val="26"/>
          <w:szCs w:val="26"/>
          <w:lang w:eastAsia="ko-KR"/>
        </w:rPr>
        <w:t>5.11 simulator.h simulator.c</w:t>
      </w:r>
      <w:r>
        <w:rPr>
          <w:rFonts w:hint="eastAsia"/>
          <w:b/>
          <w:sz w:val="26"/>
          <w:szCs w:val="26"/>
          <w:lang w:eastAsia="ko-KR"/>
        </w:rPr>
        <w:tab/>
        <w:t>//</w:t>
      </w:r>
      <w:r>
        <w:rPr>
          <w:rFonts w:hint="eastAsia"/>
          <w:b/>
          <w:sz w:val="26"/>
          <w:szCs w:val="26"/>
          <w:lang w:eastAsia="ko-KR"/>
        </w:rPr>
        <w:t>프로그램</w:t>
      </w:r>
      <w:r>
        <w:rPr>
          <w:rFonts w:hint="eastAsia"/>
          <w:b/>
          <w:sz w:val="26"/>
          <w:szCs w:val="26"/>
          <w:lang w:eastAsia="ko-KR"/>
        </w:rPr>
        <w:t xml:space="preserve"> </w:t>
      </w:r>
      <w:r>
        <w:rPr>
          <w:rFonts w:hint="eastAsia"/>
          <w:b/>
          <w:sz w:val="26"/>
          <w:szCs w:val="26"/>
          <w:lang w:eastAsia="ko-KR"/>
        </w:rPr>
        <w:t>실행</w:t>
      </w:r>
      <w:r>
        <w:rPr>
          <w:rFonts w:hint="eastAsia"/>
          <w:b/>
          <w:sz w:val="26"/>
          <w:szCs w:val="26"/>
          <w:lang w:eastAsia="ko-KR"/>
        </w:rPr>
        <w:t xml:space="preserve"> </w:t>
      </w:r>
      <w:r>
        <w:rPr>
          <w:rFonts w:hint="eastAsia"/>
          <w:b/>
          <w:sz w:val="26"/>
          <w:szCs w:val="26"/>
          <w:lang w:eastAsia="ko-KR"/>
        </w:rPr>
        <w:t>기능</w:t>
      </w:r>
      <w:r>
        <w:rPr>
          <w:rFonts w:hint="eastAsia"/>
          <w:b/>
          <w:sz w:val="26"/>
          <w:szCs w:val="26"/>
          <w:lang w:eastAsia="ko-KR"/>
        </w:rPr>
        <w:t xml:space="preserve"> </w:t>
      </w:r>
      <w:r>
        <w:rPr>
          <w:rFonts w:hint="eastAsia"/>
          <w:b/>
          <w:sz w:val="26"/>
          <w:szCs w:val="26"/>
          <w:lang w:eastAsia="ko-KR"/>
        </w:rPr>
        <w:t>담당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#ifndef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eastAsia="ko-KR"/>
        </w:rPr>
        <w:t>__SIMULATOR_H__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__SIMULATOR_H__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"main.h"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"linkloader.h"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"debug.h"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eastAsia="ko-KR"/>
        </w:rPr>
        <w:t>"memory.h"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extern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unsigned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reg[16];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enum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 A = 0, X = 1, L = 2, PC = 8, SW = 9, B = 3, S = 4, T = 5, F = 6 };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enum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{ LT, GT, EQ };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enum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addressing { EMPTY, IMMEDIATE, INDIRECT, INDEXED, RELATIVE_B, RELATIVE_PC, DIRECT, EXTEND }addressing;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typedef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struct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ADDR_MODE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{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ab/>
        <w:t>addressing m[4];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00"/>
          <w:sz w:val="19"/>
          <w:szCs w:val="19"/>
          <w:lang w:eastAsia="ko-KR"/>
        </w:rPr>
        <w:t>}ADDR_MODE;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cmd_run();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show_register();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instruction_f1(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cur_addr);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inst_fix();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inst_float();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inst_hio();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inst_norm();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inst_sio();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inst_tio();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instruction_f2(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cur_addr);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inst_addr(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cur_addr);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inst_clear(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cur_addr);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inst_compr(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cur_addr);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inst_divr(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cur_addr);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inst_mulr(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cur_addr);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inst_rmo(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cur_addr);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inst_shiftl(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cur_addr);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inst_shiftr(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cur_addr);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inst_subr(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cur_addr);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inst_svc(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cur_addr);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inst_tixr(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cur_addr);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instruction_f34(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cur_addr, 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extend);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load_word(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addr);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load_byte(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addr);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inst_add(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inst_addf(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inst_and(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inst_comp(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inst_compf(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inst_div(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inst_divf(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inst_j(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inst_jeq(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inst_jgt(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inst_jlt(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lastRenderedPageBreak/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inst_jsub(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inst_lda(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inst_ldb(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inst_ldch(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inst_ldf(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inst_ldl(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inst_lds(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inst_ldt(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inst_ldx(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inst_lps(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inst_mul(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inst_mulf(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inst_or(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inst_rd(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inst_rsub(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inst_ssk(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inst_sta(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inst_stb(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inst_stch(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inst_stf(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inst_sti(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inst_stl(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inst_sts(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inst_stsw(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inst_stt(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inst_stx(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inst_sub(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inst_subf(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inst_td(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inst_tix(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inst_wd(</w:t>
      </w:r>
      <w:r>
        <w:rPr>
          <w:rFonts w:ascii="돋움체" w:eastAsia="돋움체" w:cs="돋움체"/>
          <w:color w:val="0000FF"/>
          <w:sz w:val="19"/>
          <w:szCs w:val="19"/>
          <w:lang w:eastAsia="ko-KR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eastAsia="ko-KR"/>
        </w:rPr>
        <w:t xml:space="preserve"> tar_value);</w:t>
      </w:r>
    </w:p>
    <w:p w:rsidR="00925A52" w:rsidRDefault="00925A52" w:rsidP="00925A52">
      <w:pPr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eastAsia="ko-KR"/>
        </w:rPr>
      </w:pPr>
      <w:r>
        <w:rPr>
          <w:rFonts w:ascii="돋움체" w:eastAsia="돋움체" w:cs="돋움체"/>
          <w:color w:val="808080"/>
          <w:sz w:val="19"/>
          <w:szCs w:val="19"/>
          <w:lang w:eastAsia="ko-KR"/>
        </w:rPr>
        <w:t>#endif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#include "simulator.h"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unsigned int reg[16] = { 0, };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immediate = 1;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cmd_run()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reg[PC] = prog_addr;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unsigned int end = 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do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int cur_addr = reg[PC];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unsigned char format = (memory[cur_addr] &amp; 0xF0) / 0x10;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int flag = 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(check_bp(reg[PC]))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flag = 1;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if (0xC == format &amp;&amp; format == 0xF)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reg[PC] +=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instruction_f1(cur_addr);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 (0x9 &lt;= format &amp;&amp; format &lt;= 0xB)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reg[PC] += 2;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instruction_f2(cur_addr);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int extend = 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(memory[cur_addr + 1] &amp; 0x10)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reg[PC] += 4;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extend =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reg[PC] += 3;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instruction_f34(cur_addr, extend);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(flag)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show_register();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printf("End program to break point.\n");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}while(reg[PC] != end);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show_register();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printf("End totally program.\n");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printf("Initialize Registers\n");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for(int i = 0 ;i&lt;16;i++)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reg[i] = 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void show_register()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for (int i = 0; i &lt; 16; i++)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reg[i] = reg[i] &amp; 0xFFFFFF;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printf("A : %06X X : %06X\n", reg[A], reg[X]);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printf("L : %06X PC: %06X\n", reg[L], reg[PC]);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printf("B : %06X S : %06X\n", reg[B], reg[S]);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printf("T : %06X\n", reg[T]);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instruction_f34(int cur_addr, int extend)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lastRenderedPageBreak/>
        <w:tab/>
        <w:t>unsigned int opcode = memory[cur_addr] &amp; 0xFC;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unsigned int flag = ((memory[cur_addr] &amp; 0x03) &lt;&lt; 8) | (memory[cur_addr + 1]);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unsigned int tar_addr = ((memory[cur_addr + 1] &amp; 0x0F) &lt;&lt; 8) | memory[cur_addr + 2];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if (extend)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tar_addr = (tar_addr &lt;&lt; 8) | memory[cur_addr + 3];</w:t>
      </w:r>
      <w:r>
        <w:rPr>
          <w:lang w:eastAsia="ko-KR"/>
        </w:rPr>
        <w:tab/>
        <w:t>//20bit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if (flag &amp; 0x080)</w:t>
      </w:r>
      <w:r>
        <w:rPr>
          <w:lang w:eastAsia="ko-KR"/>
        </w:rPr>
        <w:tab/>
      </w:r>
      <w:r>
        <w:rPr>
          <w:lang w:eastAsia="ko-KR"/>
        </w:rPr>
        <w:tab/>
        <w:t>//indexed mode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tar_addr += reg[X];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if ((flag &amp; 0x040) &amp;&amp; !(flag &amp; 0x020))</w:t>
      </w:r>
      <w:r>
        <w:rPr>
          <w:lang w:eastAsia="ko-KR"/>
        </w:rPr>
        <w:tab/>
      </w:r>
      <w:r>
        <w:rPr>
          <w:lang w:eastAsia="ko-KR"/>
        </w:rPr>
        <w:tab/>
        <w:t>//base relative mode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if(tar_addr &amp; 0x800)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tar_addr = tar_addr | 0xFFF000;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tar_addr += reg[B];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if (!(flag &amp; 0x040) &amp;&amp; (flag &amp; 0x020))</w:t>
      </w:r>
      <w:r>
        <w:rPr>
          <w:lang w:eastAsia="ko-KR"/>
        </w:rPr>
        <w:tab/>
      </w:r>
      <w:r>
        <w:rPr>
          <w:lang w:eastAsia="ko-KR"/>
        </w:rPr>
        <w:tab/>
        <w:t>//pc relative mode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 (tar_addr &amp; 0x800)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tar_addr = tar_addr | 0xFFF000;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tar_addr += reg[PC];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if (flag &amp; 0x200 &amp;&amp; !(flag &amp; 0x100))</w:t>
      </w:r>
      <w:r>
        <w:rPr>
          <w:lang w:eastAsia="ko-KR"/>
        </w:rPr>
        <w:tab/>
        <w:t>//indirect mode if not simple mode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tar_addr = tar_addr &amp; 0xFFFFF;</w:t>
      </w:r>
      <w:r>
        <w:rPr>
          <w:lang w:eastAsia="ko-KR"/>
        </w:rPr>
        <w:tab/>
        <w:t>//rounding;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tar_addr = (memory[tar_addr] &lt;&lt; 16) | (memory[tar_addr + 1] &lt;&lt; 8) | memory[tar_addr + 2];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immediate = 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if (!(flag &amp; 0x200) &amp;&amp; flag &amp; 0x100)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immediate = 1;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if (opcode == 0x18)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inst_add(tar_addr);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0x58)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inst_addf(tar_addr);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0x40)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inst_and(tar_addr);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0x28)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inst_comp(tar_addr);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0x88)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inst_compf(tar_addr);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0x24)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inst_div(tar_addr);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0x64)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inst_divf(tar_addr);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lastRenderedPageBreak/>
        <w:tab/>
        <w:t>else if (opcode == 0x3C)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inst_j(tar_addr);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0x30)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inst_jeq(tar_addr);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0x34)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inst_jgt(tar_addr);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0x38)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inst_jlt(tar_addr);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0x48)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inst_jsub(tar_addr);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0x00)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inst_lda(tar_addr);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0x68)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inst_ldb(tar_addr);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0x50)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inst_ldch(tar_addr);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0x70)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inst_ldf(tar_addr);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0x08)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inst_ldl(tar_addr);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0x6C)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inst_lds(tar_addr);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0x74)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inst_ldt(tar_addr);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0x04)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inst_ldx(tar_addr);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0xD0)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inst_lps(tar_addr);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0x20)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inst_mul(tar_addr);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0x60)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inst_mulf(tar_addr);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0x44)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inst_or(tar_addr);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0xD8)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inst_rd(tar_addr);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0x4C)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inst_rsub(tar_addr);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0xEC)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inst_ssk(tar_addr);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0x0C)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inst_sta(tar_addr);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0x78)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inst_stb(tar_addr);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0x54)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inst_stch(tar_addr);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0x80)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inst_stf(tar_addr);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0xD4)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inst_sti(tar_addr);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0x14)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return inst_stl(tar_addr);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0x7C)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inst_sts(tar_addr);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0xE8)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inst_stsw(tar_addr);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0x84)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inst_stt(tar_addr);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0x10)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inst_stx(tar_addr);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0x1C)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inst_sub(tar_addr);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0x5C)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inst_subf(tar_addr);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0xE0)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inst_td(tar_addr);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0x2C)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inst_tix(tar_addr);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(opcode == 0xDC)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inst_wd(tar_addr);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error_print(ERROR_NOT_INSTRUCT);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load_word(int 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if (immediate)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addr;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addr = addr &amp; 0xFFFFF;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(memory[addr] &lt;&lt; 16) + (memory[addr + 1] &lt;&lt; 8) + (memory[addr + 2]);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load_byte(int 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if (immediate)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addr;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addr = addr &amp; 0xFFFFF;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memory[addr];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inst_add(int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//A &lt;- A + m(0~2)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reg[A] += load_word(tar_addr);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inst_addf(int tar_addr)</w:t>
      </w:r>
      <w:r>
        <w:rPr>
          <w:lang w:eastAsia="ko-KR"/>
        </w:rPr>
        <w:tab/>
        <w:t>//float instruction need to 48bit memory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lastRenderedPageBreak/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//F &lt;- F + m(0~5)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inst_and(int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//A &lt;- A &amp; m(0~2)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reg[A] = reg[A] &amp; load_word(tar_addr);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inst_comp(int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//A : m(0~2)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unsigned int value = load_word(tar_addr);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if (A &lt; value)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reg[SW] = LT;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(A &gt; value)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reg[SW] = GT;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reg[SW] = EQ;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inst_compf(int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//F : m(0~5)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inst_div(int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//A &lt;- A / m(0~2)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reg[A] = reg[A] / load_word(tar_addr);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inst_divf(int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//F &lt;- F / m(0~5)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inst_j(int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//PC &lt;- m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reg[PC] = tar_addr &amp; 0xFFFFF;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inst_jeq(int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//if cc set to =, PC &lt;- m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if (reg[SW] == EQ)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reg[PC] = tar_addr &amp; 0xFFFFF;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inst_jgt(int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//if cc set to &gt;, PC &lt;- m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if (reg[SW] == GT)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reg[PC] = tar_addr &amp; 0xFFFFF;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inst_jlt(int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//if cc set to &lt;, PC &lt;- m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if (reg[SW] == LT)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reg[PC] = tar_addr &amp; 0xFFFFF;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inst_jsub(int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//L &lt;- PC ; PC &lt;- m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reg[L] = reg[PC];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reg[PC] = tar_addr &amp; 0xFFFFF;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//A &lt;- m(0~2)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inst_lda(int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reg[A] = load_word(tar_addr);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//B &lt;- m(0~2)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inst_ldb(int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reg[B] = load_word(tar_addr);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lastRenderedPageBreak/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//A[rightmost byte] &lt;- (m)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inst_ldch(int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reg[A] = load_byte(tar_addr);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//F &lt;- m(0~5)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inst_ldf(int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//L &lt;- m(0~2)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inst_ldl(int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reg[L] = load_word(tar_addr);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//S &lt;- m(0~2)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inst_lds(int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reg[S] = load_word(tar_addr);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//T &lt;- m(0~2)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inst_ldt(int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reg[T] = load_word(tar_addr);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//X &lt;- m(0~2)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inst_ldx(int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reg[X] = load_word(tar_addr);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//Load processor status from information beginning at address m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inst_lps(int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lastRenderedPageBreak/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//A &lt;- A * m(0~2)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inst_mul(int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reg[A] *= load_word(tar_addr);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//F &lt;- F * m(0~2)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inst_mulf(int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//A &lt;- A | m(0~2)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inst_or(int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reg[A] = reg[A] | load_word(tar_addr);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//A[rightmost byte] &lt;- data from device specified by (m)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inst_rd(int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reg[SW] = LT;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//PC &lt;- L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inst_rsub(int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reg[PC] = reg[L];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//protection key for address m &lt;- A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inst_ssk(int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//m(0~2) &lt;- A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inst_sta(int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memory[tar_addr] = (reg[A] &amp; 0xFF0000) / 0x10000;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lastRenderedPageBreak/>
        <w:tab/>
        <w:t>memory[tar_addr + 1] = (reg[A] &amp; 0x00FF00) / 0x100;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memory[tar_addr + 2] = reg[A] &amp; 0x0000FF;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//m(0~2) &lt;- B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inst_stb(int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tar_addr = tar_addr &amp; 0xFFFFF;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memory[tar_addr] = (reg[B] &amp; 0xFF0000) / 0x10000;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memory[tar_addr + 1] = (reg[B] &amp; 0x00FF00) / 0x100;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memory[tar_addr + 2] = reg[B] &amp; 0x0000FF;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//m &lt;- A [rightmost byte]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inst_stch(int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tar_addr = tar_addr &amp; 0xFFFFF;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memory[tar_addr] = reg[A] &amp; 0x0000FF;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//m(0~5) &lt;- F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inst_stf(int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//Interval timer value &lt;- m(0~2)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inst_sti(int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//m(0~2) &lt;- L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inst_stl(int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tar_addr = tar_addr &amp; 0xFFFFF;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memory[tar_addr] = (reg[L] &amp; 0xFF0000) / 0x10000;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memory[tar_addr + 1] = (reg[L] &amp; 0x00FF00) / 0x100;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memory[tar_addr + 2] = reg[L] &amp; 0x0000FF;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//m(0~2) &lt;- S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inst_sts(int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lastRenderedPageBreak/>
        <w:tab/>
        <w:t>tar_addr = tar_addr &amp; 0xFFFFF;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memory[tar_addr] = (reg[S] &amp; 0xFF0000) / 0x10000;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memory[tar_addr + 1] = (reg[S] &amp; 0x00FF00) / 0x100;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memory[tar_addr + 2] = reg[S] &amp; 0x0000FF;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//m(0~2) &lt;- SW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inst_stsw(int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tar_addr = tar_addr &amp; 0xFFFFF;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memory[tar_addr] = (reg[SW] &amp; 0xFF0000) / 0x10000;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memory[tar_addr + 1] = (reg[SW] &amp; 0x00FF00) / 0x100;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memory[tar_addr + 2] = reg[SW] &amp; 0x0000FF;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//m(0~2) &lt;- T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inst_stt(int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tar_addr = tar_addr &amp; 0xFFFFF;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memory[tar_addr] = (reg[T] &amp; 0xFF0000) / 0x10000;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memory[tar_addr + 1] = (reg[T] &amp; 0x00FF00) / 0x100;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memory[tar_addr + 2] = reg[T] &amp; 0x0000FF;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//m(0~2) &lt;- X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inst_stx(int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tar_addr = tar_addr &amp; 0xFFFFF;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memory[tar_addr] = (reg[X] &amp; 0xFF0000) / 0x10000;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memory[tar_addr + 1] = (reg[X] &amp; 0x00FF00) / 0x100;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memory[tar_addr + 2] = reg[X] &amp; 0x0000FF;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//A &lt;- A - m(0~2)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inst_sub(int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reg[A] -= load_word(tar_addr);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//F &lt;- F - m(0~5)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inst_subf(int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lastRenderedPageBreak/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//Test device specified by m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inst_td(int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reg[SW] = LT;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//X &lt;- X + 1 ; X : m(0~2)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inst_tix(int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unsigned int value = load_word(tar_addr);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reg[X]++;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if (reg[X] &lt; value)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reg[SW] = LT;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(reg[X] &gt; value)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reg[SW] = GT;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reg[SW] = EQ;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//Device specified by m &lt;- A[rightmost byte]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inst_wd(int tar_addr)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instruction_f2(int cur_addr)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if (memory[cur_addr] == 0x90)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inst_addr(cur_addr+1);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(memory[cur_addr] == 0xB4)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inst_clear(cur_addr + 1);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(memory[cur_addr] == 0xA0)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inst_compr(cur_addr + 1);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(memory[cur_addr] == 0x9C)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inst_divr(cur_addr + 1);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(memory[cur_addr] == 0x98)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inst_mulr(cur_addr + 1);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(memory[cur_addr] == 0xAC)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inst_rmo(cur_addr + 1);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(memory[cur_addr] == 0xA4)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inst_shiftl(cur_addr + 1);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(memory[cur_addr] == 0xA8)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inst_shiftr(cur_addr + 1);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(memory[cur_addr] == 0x94)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inst_subr(cur_addr + 1);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(memory[cur_addr] == 0xB0)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return inst_svc(cur_addr + 1);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(memory[cur_addr] == 0xB8)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inst_tixr(cur_addr + 1);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error_print(ERROR_NOT_INSTRUCT);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inst_addr(int cur_addr)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//r2 &lt;- (r2) + (r1)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int r1 = memory[cur_addr] / 0x10;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int r2 = memory[cur_addr] % 0x10;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reg[r2] = reg[r2] + reg[r1];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inst_clear(int cur_addr)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//r1 &lt;- 0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int r1 = memory[cur_addr] / 0x10;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int r2 = memory[cur_addr] % 0x10;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if (r2 != 0)</w:t>
      </w:r>
      <w:r>
        <w:rPr>
          <w:lang w:eastAsia="ko-KR"/>
        </w:rPr>
        <w:tab/>
        <w:t>//instruction error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reg[r1] = 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inst_compr(int cur_addr)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//(r1) : (r2)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int r1 = memory[cur_addr] / 0x10;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int r2 = memory[cur_addr] % 0x10;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if (reg[r1] &lt; reg[r2])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reg[SW] = LT;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(reg[r1] &gt; reg[r2])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reg[SW] = GT;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reg[SW] = EQ;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inst_divr(int cur_addr)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//r2 &lt;- r2 / r1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int r1 = memory[cur_addr] / 0x10;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lastRenderedPageBreak/>
        <w:tab/>
        <w:t>int r2 = memory[cur_addr] % 0x10;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reg[r2] = reg[r2] / reg[r1];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inst_mulr(int cur_addr)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//r2 &lt;- r2 * r1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int r1 = memory[cur_addr] / 0x10;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int r2 = memory[cur_addr] % 0x10;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reg[r2] = reg[r2] * reg[r1];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inst_rmo(int cur_addr)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//r2 &lt;- r1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int r1 = memory[cur_addr] / 0x10;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int r2 = memory[cur_addr] % 0x10;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reg[r2] = reg[r1];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inst_shiftl(int cur_addr)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//r1 &lt;- (r1) &lt;&lt; left circular shift n bits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int r1 = memory[cur_addr] / 0x10;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int r2 = memory[cur_addr] % 0x10;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r2++;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reg[r1] = (reg[r1] &lt;&lt; r2) | (reg[r1] &gt;&gt; (32 - r2));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inst_shiftr(int cur_addr)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//r1 &lt;- (r1) &gt;&gt; right arithmetic shift n bits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int r1 = memory[cur_addr] / 0x10;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int r2 = memory[cur_addr] % 0x10;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r2++;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int sign = 0;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if (reg[r1] &amp; 0x800000)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sign = 1;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reg[r1] = (reg[r1] &gt;&gt; r2) | ((((0x1 &lt;&lt; r2) - 1) &lt;&lt; (32 - r2)) * sign);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inst_subr(int cur_addr)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//r2 &lt;- r2 - r1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int r1 = memory[cur_addr] / 0x10;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int r2 = memory[cur_addr] % 0x10;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reg[r2] = reg[r2] - reg[r1];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inst_svc(int cur_addr)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//generate svc interrupt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//X &lt;- (X) + 1; (X) : (r1)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inst_tixr(int cur_addr)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int r1 = memory[cur_addr] / 0x10;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reg[X]++;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if (reg[X] &lt; reg[r1])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reg[SW] = LT;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(reg[X] &gt; reg[r1])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reg[SW] = GT;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reg[SW] = EQ;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instruction_f1(int cur_addr)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if (memory[cur_addr] == 0xC4)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inst_fix();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(memory[cur_addr] == 0xC0)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inst_float();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(memory[cur_addr] == 0xF4)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inst_hio();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(memory[cur_addr] == 0xC8)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inst_norm();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(memory[cur_addr] == 0xF0)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inst_sio();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else if (memory[cur_addr] == 0xF8)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inst_tio();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lastRenderedPageBreak/>
        <w:tab/>
        <w:t>else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error_print(ERROR_NOT_INSTRUCT);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0;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}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inst_fix()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//A &lt;- F(convert to integer)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inst_float()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//F &lt;- A(convert to float)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inst_hio()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//Halt I/O channel number(A)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inst_norm()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//F &lt;- (F) [nomalized]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inst_sio()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//start I/O channel number(A)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//address of channel program is given by (S)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}</w:t>
      </w:r>
    </w:p>
    <w:p w:rsidR="00925A52" w:rsidRDefault="00925A52" w:rsidP="00925A52">
      <w:pPr>
        <w:jc w:val="both"/>
        <w:rPr>
          <w:lang w:eastAsia="ko-KR"/>
        </w:rPr>
      </w:pP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int inst_tio()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>{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//Test I/O channel number (A)</w:t>
      </w:r>
    </w:p>
    <w:p w:rsidR="00925A52" w:rsidRDefault="00925A52" w:rsidP="00925A52">
      <w:pPr>
        <w:jc w:val="both"/>
        <w:rPr>
          <w:lang w:eastAsia="ko-KR"/>
        </w:rPr>
      </w:pPr>
      <w:r>
        <w:rPr>
          <w:lang w:eastAsia="ko-KR"/>
        </w:rPr>
        <w:tab/>
        <w:t>return 1;</w:t>
      </w:r>
    </w:p>
    <w:p w:rsidR="00123E62" w:rsidRPr="00E64112" w:rsidRDefault="00925A52" w:rsidP="00925A52">
      <w:pPr>
        <w:jc w:val="both"/>
        <w:rPr>
          <w:rFonts w:hint="eastAsia"/>
          <w:lang w:eastAsia="ko-KR"/>
        </w:rPr>
      </w:pPr>
      <w:r>
        <w:rPr>
          <w:lang w:eastAsia="ko-KR"/>
        </w:rPr>
        <w:t>}</w:t>
      </w:r>
    </w:p>
    <w:sectPr w:rsidR="00123E62" w:rsidRPr="00E64112" w:rsidSect="006F0D99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2F8" w:rsidRDefault="002B42F8">
      <w:r>
        <w:separator/>
      </w:r>
    </w:p>
  </w:endnote>
  <w:endnote w:type="continuationSeparator" w:id="0">
    <w:p w:rsidR="002B42F8" w:rsidRDefault="002B4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7BB" w:rsidRDefault="008347BB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8347BB" w:rsidRDefault="008347BB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7BB" w:rsidRDefault="008347BB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75C93">
      <w:rPr>
        <w:rStyle w:val="a9"/>
        <w:noProof/>
      </w:rPr>
      <w:t>6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8347BB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8347BB" w:rsidRDefault="008347BB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8347BB" w:rsidRPr="00CE7811" w:rsidRDefault="008347BB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8347BB" w:rsidRDefault="008347BB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2F8" w:rsidRDefault="002B42F8">
      <w:r>
        <w:separator/>
      </w:r>
    </w:p>
  </w:footnote>
  <w:footnote w:type="continuationSeparator" w:id="0">
    <w:p w:rsidR="002B42F8" w:rsidRDefault="002B42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7BB" w:rsidRDefault="008347BB">
    <w:pPr>
      <w:pStyle w:val="a7"/>
      <w:jc w:val="right"/>
      <w:rPr>
        <w:lang w:eastAsia="ko-KR"/>
      </w:rPr>
    </w:pPr>
  </w:p>
  <w:p w:rsidR="008347BB" w:rsidRDefault="008347BB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BBB91F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8347BB" w:rsidRDefault="008347BB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7BB" w:rsidRDefault="008347BB">
    <w:pPr>
      <w:pStyle w:val="a7"/>
      <w:rPr>
        <w:lang w:eastAsia="ko-KR"/>
      </w:rPr>
    </w:pPr>
  </w:p>
  <w:p w:rsidR="008347BB" w:rsidRDefault="008347BB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AC0071"/>
    <w:multiLevelType w:val="hybridMultilevel"/>
    <w:tmpl w:val="0FA6BE1E"/>
    <w:lvl w:ilvl="0" w:tplc="2BE202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3" w15:restartNumberingAfterBreak="0">
    <w:nsid w:val="0B3826DE"/>
    <w:multiLevelType w:val="hybridMultilevel"/>
    <w:tmpl w:val="A850AB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62090"/>
    <w:multiLevelType w:val="hybridMultilevel"/>
    <w:tmpl w:val="1E70268E"/>
    <w:lvl w:ilvl="0" w:tplc="DC567E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8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9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0" w15:restartNumberingAfterBreak="0">
    <w:nsid w:val="3CD50183"/>
    <w:multiLevelType w:val="hybridMultilevel"/>
    <w:tmpl w:val="B270E662"/>
    <w:lvl w:ilvl="0" w:tplc="508A29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FD64333"/>
    <w:multiLevelType w:val="hybridMultilevel"/>
    <w:tmpl w:val="96A235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17978"/>
    <w:multiLevelType w:val="hybridMultilevel"/>
    <w:tmpl w:val="71A8A0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694238"/>
    <w:multiLevelType w:val="hybridMultilevel"/>
    <w:tmpl w:val="1476570E"/>
    <w:lvl w:ilvl="0" w:tplc="23AA78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5" w15:restartNumberingAfterBreak="0">
    <w:nsid w:val="4E5566F0"/>
    <w:multiLevelType w:val="hybridMultilevel"/>
    <w:tmpl w:val="BF5A85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56735141"/>
    <w:multiLevelType w:val="hybridMultilevel"/>
    <w:tmpl w:val="DE760076"/>
    <w:lvl w:ilvl="0" w:tplc="532AE5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627D29A8"/>
    <w:multiLevelType w:val="hybridMultilevel"/>
    <w:tmpl w:val="587A9716"/>
    <w:lvl w:ilvl="0" w:tplc="7D4402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0" w15:restartNumberingAfterBreak="0">
    <w:nsid w:val="636A1890"/>
    <w:multiLevelType w:val="hybridMultilevel"/>
    <w:tmpl w:val="52E0C60E"/>
    <w:lvl w:ilvl="0" w:tplc="06900B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1" w15:restartNumberingAfterBreak="0">
    <w:nsid w:val="648B6F16"/>
    <w:multiLevelType w:val="hybridMultilevel"/>
    <w:tmpl w:val="0B44791C"/>
    <w:lvl w:ilvl="0" w:tplc="2E8641D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2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24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5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8" w15:restartNumberingAfterBreak="0">
    <w:nsid w:val="7219690A"/>
    <w:multiLevelType w:val="hybridMultilevel"/>
    <w:tmpl w:val="F2DC8AFA"/>
    <w:lvl w:ilvl="0" w:tplc="32040A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9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8"/>
    <w:lvlOverride w:ilvl="0">
      <w:startOverride w:val="1"/>
    </w:lvlOverride>
  </w:num>
  <w:num w:numId="3">
    <w:abstractNumId w:val="29"/>
  </w:num>
  <w:num w:numId="4">
    <w:abstractNumId w:val="16"/>
  </w:num>
  <w:num w:numId="5">
    <w:abstractNumId w:val="2"/>
  </w:num>
  <w:num w:numId="6">
    <w:abstractNumId w:val="9"/>
  </w:num>
  <w:num w:numId="7">
    <w:abstractNumId w:val="25"/>
  </w:num>
  <w:num w:numId="8">
    <w:abstractNumId w:val="6"/>
  </w:num>
  <w:num w:numId="9">
    <w:abstractNumId w:val="12"/>
  </w:num>
  <w:num w:numId="10">
    <w:abstractNumId w:val="22"/>
  </w:num>
  <w:num w:numId="11">
    <w:abstractNumId w:val="0"/>
  </w:num>
  <w:num w:numId="12">
    <w:abstractNumId w:val="0"/>
  </w:num>
  <w:num w:numId="13">
    <w:abstractNumId w:val="7"/>
  </w:num>
  <w:num w:numId="14">
    <w:abstractNumId w:val="27"/>
  </w:num>
  <w:num w:numId="15">
    <w:abstractNumId w:val="8"/>
  </w:num>
  <w:num w:numId="16">
    <w:abstractNumId w:val="26"/>
  </w:num>
  <w:num w:numId="17">
    <w:abstractNumId w:val="5"/>
  </w:num>
  <w:num w:numId="18">
    <w:abstractNumId w:val="23"/>
  </w:num>
  <w:num w:numId="19">
    <w:abstractNumId w:val="24"/>
  </w:num>
  <w:num w:numId="20">
    <w:abstractNumId w:val="0"/>
  </w:num>
  <w:num w:numId="21">
    <w:abstractNumId w:val="17"/>
  </w:num>
  <w:num w:numId="22">
    <w:abstractNumId w:val="10"/>
  </w:num>
  <w:num w:numId="23">
    <w:abstractNumId w:val="1"/>
  </w:num>
  <w:num w:numId="24">
    <w:abstractNumId w:val="21"/>
  </w:num>
  <w:num w:numId="25">
    <w:abstractNumId w:val="20"/>
  </w:num>
  <w:num w:numId="26">
    <w:abstractNumId w:val="15"/>
  </w:num>
  <w:num w:numId="27">
    <w:abstractNumId w:val="3"/>
  </w:num>
  <w:num w:numId="28">
    <w:abstractNumId w:val="13"/>
  </w:num>
  <w:num w:numId="29">
    <w:abstractNumId w:val="19"/>
  </w:num>
  <w:num w:numId="30">
    <w:abstractNumId w:val="28"/>
  </w:num>
  <w:num w:numId="31">
    <w:abstractNumId w:val="14"/>
  </w:num>
  <w:num w:numId="32">
    <w:abstractNumId w:val="4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56510"/>
    <w:rsid w:val="0006784D"/>
    <w:rsid w:val="00077A2E"/>
    <w:rsid w:val="00083D51"/>
    <w:rsid w:val="000B0311"/>
    <w:rsid w:val="000B551F"/>
    <w:rsid w:val="000C67AF"/>
    <w:rsid w:val="000D123F"/>
    <w:rsid w:val="000D60F5"/>
    <w:rsid w:val="000E5159"/>
    <w:rsid w:val="000E5441"/>
    <w:rsid w:val="000F2602"/>
    <w:rsid w:val="0012216A"/>
    <w:rsid w:val="00123E62"/>
    <w:rsid w:val="00150ABF"/>
    <w:rsid w:val="001601D8"/>
    <w:rsid w:val="00163672"/>
    <w:rsid w:val="00175C93"/>
    <w:rsid w:val="00182114"/>
    <w:rsid w:val="001A0B97"/>
    <w:rsid w:val="001A2E3D"/>
    <w:rsid w:val="001B10CD"/>
    <w:rsid w:val="001B3FD9"/>
    <w:rsid w:val="001B413C"/>
    <w:rsid w:val="001B51E3"/>
    <w:rsid w:val="001B7233"/>
    <w:rsid w:val="001E7424"/>
    <w:rsid w:val="002155AD"/>
    <w:rsid w:val="00236548"/>
    <w:rsid w:val="00246BC2"/>
    <w:rsid w:val="00253111"/>
    <w:rsid w:val="00264910"/>
    <w:rsid w:val="00277C89"/>
    <w:rsid w:val="00283FAB"/>
    <w:rsid w:val="00290642"/>
    <w:rsid w:val="002B42A9"/>
    <w:rsid w:val="002B42F8"/>
    <w:rsid w:val="002B6CCC"/>
    <w:rsid w:val="002D03F5"/>
    <w:rsid w:val="002D1245"/>
    <w:rsid w:val="002D4DC6"/>
    <w:rsid w:val="002E1117"/>
    <w:rsid w:val="002E6BED"/>
    <w:rsid w:val="00305FDE"/>
    <w:rsid w:val="00334981"/>
    <w:rsid w:val="003526C9"/>
    <w:rsid w:val="0036541D"/>
    <w:rsid w:val="003726BC"/>
    <w:rsid w:val="00380917"/>
    <w:rsid w:val="003842A2"/>
    <w:rsid w:val="00392ECB"/>
    <w:rsid w:val="003B47A8"/>
    <w:rsid w:val="003C0BF8"/>
    <w:rsid w:val="003F305A"/>
    <w:rsid w:val="00400A81"/>
    <w:rsid w:val="004115D5"/>
    <w:rsid w:val="00415E73"/>
    <w:rsid w:val="00420E42"/>
    <w:rsid w:val="00433AA0"/>
    <w:rsid w:val="0048552F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5BB2"/>
    <w:rsid w:val="00530B24"/>
    <w:rsid w:val="00542201"/>
    <w:rsid w:val="0056352C"/>
    <w:rsid w:val="00564BC4"/>
    <w:rsid w:val="00581A76"/>
    <w:rsid w:val="00586326"/>
    <w:rsid w:val="00593B35"/>
    <w:rsid w:val="005A1AEE"/>
    <w:rsid w:val="006070F7"/>
    <w:rsid w:val="0063507C"/>
    <w:rsid w:val="006449B4"/>
    <w:rsid w:val="006623F8"/>
    <w:rsid w:val="0067308A"/>
    <w:rsid w:val="006F0D99"/>
    <w:rsid w:val="006F1095"/>
    <w:rsid w:val="006F12D5"/>
    <w:rsid w:val="006F2618"/>
    <w:rsid w:val="0070231E"/>
    <w:rsid w:val="00720BC0"/>
    <w:rsid w:val="00721E65"/>
    <w:rsid w:val="00733950"/>
    <w:rsid w:val="00733D16"/>
    <w:rsid w:val="00760CD1"/>
    <w:rsid w:val="00797E2D"/>
    <w:rsid w:val="007C2068"/>
    <w:rsid w:val="007C2D3D"/>
    <w:rsid w:val="007D6663"/>
    <w:rsid w:val="007F0CA7"/>
    <w:rsid w:val="007F59D0"/>
    <w:rsid w:val="00805A41"/>
    <w:rsid w:val="00824BD2"/>
    <w:rsid w:val="00833E97"/>
    <w:rsid w:val="008347BB"/>
    <w:rsid w:val="00845713"/>
    <w:rsid w:val="008A12E2"/>
    <w:rsid w:val="008A75FB"/>
    <w:rsid w:val="008E4D04"/>
    <w:rsid w:val="0091386F"/>
    <w:rsid w:val="00925A52"/>
    <w:rsid w:val="00926EDC"/>
    <w:rsid w:val="00942D6F"/>
    <w:rsid w:val="00965691"/>
    <w:rsid w:val="009822C9"/>
    <w:rsid w:val="009C134E"/>
    <w:rsid w:val="009C70C8"/>
    <w:rsid w:val="00A362D7"/>
    <w:rsid w:val="00A42235"/>
    <w:rsid w:val="00A42703"/>
    <w:rsid w:val="00A47653"/>
    <w:rsid w:val="00AC026B"/>
    <w:rsid w:val="00AC4D79"/>
    <w:rsid w:val="00AF24CC"/>
    <w:rsid w:val="00B028C1"/>
    <w:rsid w:val="00B10B18"/>
    <w:rsid w:val="00B404A5"/>
    <w:rsid w:val="00B4235D"/>
    <w:rsid w:val="00B75C71"/>
    <w:rsid w:val="00B86235"/>
    <w:rsid w:val="00B95E5C"/>
    <w:rsid w:val="00BB1898"/>
    <w:rsid w:val="00BB3710"/>
    <w:rsid w:val="00BB4E04"/>
    <w:rsid w:val="00C429A4"/>
    <w:rsid w:val="00C47BEE"/>
    <w:rsid w:val="00C9094E"/>
    <w:rsid w:val="00C92F05"/>
    <w:rsid w:val="00CA0D86"/>
    <w:rsid w:val="00CB6B9C"/>
    <w:rsid w:val="00CC6175"/>
    <w:rsid w:val="00CE7811"/>
    <w:rsid w:val="00CF0711"/>
    <w:rsid w:val="00CF1F3A"/>
    <w:rsid w:val="00D41D04"/>
    <w:rsid w:val="00D6201D"/>
    <w:rsid w:val="00D6407C"/>
    <w:rsid w:val="00D945C6"/>
    <w:rsid w:val="00DB00F4"/>
    <w:rsid w:val="00DD7B9C"/>
    <w:rsid w:val="00E01913"/>
    <w:rsid w:val="00E02358"/>
    <w:rsid w:val="00E02756"/>
    <w:rsid w:val="00E10AC7"/>
    <w:rsid w:val="00E14E10"/>
    <w:rsid w:val="00E21195"/>
    <w:rsid w:val="00E51306"/>
    <w:rsid w:val="00E64112"/>
    <w:rsid w:val="00E811B4"/>
    <w:rsid w:val="00EC1AE0"/>
    <w:rsid w:val="00EC7847"/>
    <w:rsid w:val="00EF2E51"/>
    <w:rsid w:val="00EF31E0"/>
    <w:rsid w:val="00F34C31"/>
    <w:rsid w:val="00F4776A"/>
    <w:rsid w:val="00F5370D"/>
    <w:rsid w:val="00F74802"/>
    <w:rsid w:val="00F7599E"/>
    <w:rsid w:val="00F821A5"/>
    <w:rsid w:val="00F95E11"/>
    <w:rsid w:val="00F97B67"/>
    <w:rsid w:val="00FD02E1"/>
    <w:rsid w:val="00FE3868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1E0B7C2-7FE2-45D9-99AC-CFA170B7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customStyle="1" w:styleId="af7">
    <w:name w:val="바탕글"/>
    <w:rsid w:val="002E111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f8">
    <w:name w:val="List Paragraph"/>
    <w:basedOn w:val="a0"/>
    <w:uiPriority w:val="34"/>
    <w:qFormat/>
    <w:rsid w:val="002E1117"/>
    <w:pPr>
      <w:ind w:leftChars="400" w:left="800"/>
    </w:pPr>
  </w:style>
  <w:style w:type="character" w:styleId="af9">
    <w:name w:val="line number"/>
    <w:basedOn w:val="a1"/>
    <w:rsid w:val="006F0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2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bg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A912A-35D5-4ED6-A609-7B8027F79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1</TotalTime>
  <Pages>1</Pages>
  <Words>14010</Words>
  <Characters>79862</Characters>
  <Application>Microsoft Office Word</Application>
  <DocSecurity>0</DocSecurity>
  <Lines>665</Lines>
  <Paragraphs>187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93685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R912</cp:lastModifiedBy>
  <cp:revision>4</cp:revision>
  <cp:lastPrinted>2006-03-03T07:52:00Z</cp:lastPrinted>
  <dcterms:created xsi:type="dcterms:W3CDTF">2018-04-30T14:49:00Z</dcterms:created>
  <dcterms:modified xsi:type="dcterms:W3CDTF">2018-04-30T14:50:00Z</dcterms:modified>
</cp:coreProperties>
</file>